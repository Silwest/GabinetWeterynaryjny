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288"/>
      </w:tblGrid>
      <w:tr w:rsidR="00FD423F" w:rsidRPr="00FD423F">
        <w:trPr>
          <w:trHeight w:val="2880"/>
          <w:jc w:val="center"/>
        </w:trPr>
        <w:tc>
          <w:tcPr>
            <w:tcW w:w="5000" w:type="pct"/>
          </w:tcPr>
          <w:p w:rsidR="0017707D" w:rsidRPr="00FD423F" w:rsidRDefault="007A6B88" w:rsidP="007A6B88">
            <w:pPr>
              <w:pStyle w:val="Bezodstpw"/>
              <w:jc w:val="center"/>
            </w:pPr>
            <w:proofErr w:type="spellStart"/>
            <w:r w:rsidRPr="00FD423F">
              <w:rPr>
                <w:sz w:val="24"/>
              </w:rPr>
              <w:t>WFiIS</w:t>
            </w:r>
            <w:proofErr w:type="spellEnd"/>
            <w:r w:rsidR="0057004B" w:rsidRPr="00FD423F">
              <w:rPr>
                <w:sz w:val="24"/>
              </w:rPr>
              <w:t xml:space="preserve"> AGH</w:t>
            </w:r>
          </w:p>
        </w:tc>
      </w:tr>
      <w:tr w:rsidR="00FD423F" w:rsidRPr="00FD423F">
        <w:trPr>
          <w:trHeight w:val="1440"/>
          <w:jc w:val="center"/>
        </w:trPr>
        <w:tc>
          <w:tcPr>
            <w:tcW w:w="5000" w:type="pct"/>
            <w:tcBorders>
              <w:bottom w:val="single" w:sz="4" w:space="0" w:color="4F81BD"/>
            </w:tcBorders>
            <w:vAlign w:val="center"/>
          </w:tcPr>
          <w:p w:rsidR="0017707D" w:rsidRPr="00FD423F" w:rsidRDefault="007A6B88" w:rsidP="007A6B88">
            <w:pPr>
              <w:pStyle w:val="Bezodstpw"/>
              <w:jc w:val="center"/>
            </w:pPr>
            <w:r w:rsidRPr="00FD423F">
              <w:rPr>
                <w:b/>
                <w:sz w:val="48"/>
              </w:rPr>
              <w:t>Gabinet Weterynaryjny</w:t>
            </w:r>
          </w:p>
        </w:tc>
      </w:tr>
      <w:tr w:rsidR="00FD423F" w:rsidRPr="00FD423F">
        <w:trPr>
          <w:trHeight w:val="720"/>
          <w:jc w:val="center"/>
        </w:trPr>
        <w:tc>
          <w:tcPr>
            <w:tcW w:w="5000" w:type="pct"/>
            <w:tcBorders>
              <w:top w:val="single" w:sz="4" w:space="0" w:color="4F81BD"/>
            </w:tcBorders>
            <w:vAlign w:val="center"/>
          </w:tcPr>
          <w:p w:rsidR="0017707D" w:rsidRPr="00FD423F" w:rsidRDefault="0017707D" w:rsidP="002D31E8">
            <w:pPr>
              <w:pStyle w:val="Bezodstpw"/>
              <w:jc w:val="center"/>
            </w:pPr>
            <w:r w:rsidRPr="00FD423F">
              <w:rPr>
                <w:sz w:val="32"/>
              </w:rPr>
              <w:t>Dokumentacja analityczna systemu</w:t>
            </w:r>
          </w:p>
        </w:tc>
      </w:tr>
      <w:tr w:rsidR="00FD423F" w:rsidRPr="00FD423F">
        <w:trPr>
          <w:trHeight w:val="360"/>
          <w:jc w:val="center"/>
        </w:trPr>
        <w:tc>
          <w:tcPr>
            <w:tcW w:w="5000" w:type="pct"/>
            <w:vAlign w:val="center"/>
          </w:tcPr>
          <w:p w:rsidR="0017707D" w:rsidRPr="00FD423F" w:rsidRDefault="0017707D" w:rsidP="00E377BE">
            <w:pPr>
              <w:pStyle w:val="Bezodstpw"/>
            </w:pPr>
          </w:p>
        </w:tc>
      </w:tr>
      <w:tr w:rsidR="00FD423F" w:rsidRPr="00FD423F">
        <w:trPr>
          <w:trHeight w:val="360"/>
          <w:jc w:val="center"/>
        </w:trPr>
        <w:tc>
          <w:tcPr>
            <w:tcW w:w="5000" w:type="pct"/>
            <w:vAlign w:val="center"/>
          </w:tcPr>
          <w:p w:rsidR="0017707D" w:rsidRPr="00FD423F" w:rsidRDefault="007A6B88" w:rsidP="002D31E8">
            <w:pPr>
              <w:pStyle w:val="Bezodstpw"/>
              <w:jc w:val="center"/>
            </w:pPr>
            <w:r w:rsidRPr="00FD423F">
              <w:t>Rafał Kantor, Artur Kiszka, Sylwester Tomaszewski</w:t>
            </w:r>
          </w:p>
        </w:tc>
      </w:tr>
      <w:tr w:rsidR="0017707D" w:rsidRPr="00FD423F">
        <w:trPr>
          <w:trHeight w:val="360"/>
          <w:jc w:val="center"/>
        </w:trPr>
        <w:tc>
          <w:tcPr>
            <w:tcW w:w="5000" w:type="pct"/>
            <w:vAlign w:val="center"/>
          </w:tcPr>
          <w:p w:rsidR="0017707D" w:rsidRPr="00FD423F" w:rsidRDefault="007A6B88" w:rsidP="002D31E8">
            <w:pPr>
              <w:pStyle w:val="Bezodstpw"/>
              <w:jc w:val="center"/>
            </w:pPr>
            <w:r w:rsidRPr="00FD423F">
              <w:t>2015-01-17</w:t>
            </w:r>
          </w:p>
        </w:tc>
      </w:tr>
    </w:tbl>
    <w:p w:rsidR="0017707D" w:rsidRPr="00FD423F" w:rsidRDefault="0017707D" w:rsidP="00E377BE"/>
    <w:p w:rsidR="0017707D" w:rsidRPr="00FD423F" w:rsidRDefault="0017707D" w:rsidP="00E377BE"/>
    <w:tbl>
      <w:tblPr>
        <w:tblpPr w:leftFromText="187" w:rightFromText="187" w:horzAnchor="margin" w:tblpXSpec="center" w:tblpYSpec="bottom"/>
        <w:tblW w:w="5000" w:type="pct"/>
        <w:tblLook w:val="04A0" w:firstRow="1" w:lastRow="0" w:firstColumn="1" w:lastColumn="0" w:noHBand="0" w:noVBand="1"/>
      </w:tblPr>
      <w:tblGrid>
        <w:gridCol w:w="9288"/>
      </w:tblGrid>
      <w:tr w:rsidR="00FD423F" w:rsidRPr="00FD423F">
        <w:tc>
          <w:tcPr>
            <w:tcW w:w="5000" w:type="pct"/>
          </w:tcPr>
          <w:p w:rsidR="0017707D" w:rsidRPr="00FD423F" w:rsidRDefault="00C04972" w:rsidP="00C04972">
            <w:r w:rsidRPr="00FD423F">
              <w:rPr>
                <w:lang w:bidi="ar-SA"/>
              </w:rPr>
              <w:t>Dokument ma na celu sprecyzowanie założeń projektu, jak również ustalenie zasad jego tworzenia, jego zakresu, ograniczeń, a także wyjaśnienie szczególnych korzyści wynikających z przyjętych technik jego realizacji</w:t>
            </w:r>
          </w:p>
        </w:tc>
      </w:tr>
    </w:tbl>
    <w:p w:rsidR="0017707D" w:rsidRPr="00FD423F" w:rsidRDefault="0017707D" w:rsidP="00E377BE"/>
    <w:p w:rsidR="0017707D" w:rsidRPr="00FD423F" w:rsidRDefault="0017707D" w:rsidP="00E377BE">
      <w:r w:rsidRPr="00FD423F">
        <w:br w:type="page"/>
      </w:r>
    </w:p>
    <w:p w:rsidR="003A36C4" w:rsidRPr="00FD423F" w:rsidRDefault="00F6051A">
      <w:pPr>
        <w:pStyle w:val="Spistreci1"/>
        <w:tabs>
          <w:tab w:val="left" w:pos="1100"/>
          <w:tab w:val="right" w:leader="dot" w:pos="9062"/>
        </w:tabs>
        <w:rPr>
          <w:noProof/>
          <w:lang w:eastAsia="pl-PL" w:bidi="ar-SA"/>
        </w:rPr>
      </w:pPr>
      <w:r w:rsidRPr="00FD423F">
        <w:lastRenderedPageBreak/>
        <w:fldChar w:fldCharType="begin"/>
      </w:r>
      <w:r w:rsidR="00A05D06" w:rsidRPr="00FD423F">
        <w:instrText xml:space="preserve"> TOC \o "1-2" \h \z \u </w:instrText>
      </w:r>
      <w:r w:rsidRPr="00FD423F">
        <w:fldChar w:fldCharType="separate"/>
      </w:r>
      <w:hyperlink w:anchor="_Toc259470600" w:history="1">
        <w:r w:rsidR="003A36C4" w:rsidRPr="00FD423F">
          <w:rPr>
            <w:rStyle w:val="Hipercze"/>
            <w:noProof/>
            <w:color w:val="auto"/>
          </w:rPr>
          <w:t>1</w:t>
        </w:r>
        <w:r w:rsidR="003A36C4" w:rsidRPr="00FD423F">
          <w:rPr>
            <w:noProof/>
            <w:lang w:eastAsia="pl-PL" w:bidi="ar-SA"/>
          </w:rPr>
          <w:tab/>
        </w:r>
        <w:r w:rsidR="003A36C4" w:rsidRPr="00FD423F">
          <w:rPr>
            <w:rStyle w:val="Hipercze"/>
            <w:noProof/>
            <w:color w:val="auto"/>
          </w:rPr>
          <w:t>Wprowadzenie</w:t>
        </w:r>
        <w:r w:rsidR="003A36C4" w:rsidRPr="00FD423F">
          <w:rPr>
            <w:noProof/>
            <w:webHidden/>
          </w:rPr>
          <w:tab/>
        </w:r>
        <w:r w:rsidRPr="00FD423F">
          <w:rPr>
            <w:noProof/>
            <w:webHidden/>
          </w:rPr>
          <w:fldChar w:fldCharType="begin"/>
        </w:r>
        <w:r w:rsidR="003A36C4" w:rsidRPr="00FD423F">
          <w:rPr>
            <w:noProof/>
            <w:webHidden/>
          </w:rPr>
          <w:instrText xml:space="preserve"> PAGEREF _Toc259470600 \h </w:instrText>
        </w:r>
        <w:r w:rsidRPr="00FD423F">
          <w:rPr>
            <w:noProof/>
            <w:webHidden/>
          </w:rPr>
        </w:r>
        <w:r w:rsidRPr="00FD423F">
          <w:rPr>
            <w:noProof/>
            <w:webHidden/>
          </w:rPr>
          <w:fldChar w:fldCharType="separate"/>
        </w:r>
        <w:r w:rsidR="00DE4146" w:rsidRPr="00FD423F">
          <w:rPr>
            <w:noProof/>
            <w:webHidden/>
          </w:rPr>
          <w:t>3</w:t>
        </w:r>
        <w:r w:rsidRPr="00FD423F">
          <w:rPr>
            <w:noProof/>
            <w:webHidden/>
          </w:rPr>
          <w:fldChar w:fldCharType="end"/>
        </w:r>
      </w:hyperlink>
    </w:p>
    <w:p w:rsidR="003A36C4" w:rsidRPr="00FD423F" w:rsidRDefault="006476D8">
      <w:pPr>
        <w:pStyle w:val="Spistreci2"/>
        <w:tabs>
          <w:tab w:val="left" w:pos="880"/>
          <w:tab w:val="right" w:leader="dot" w:pos="9062"/>
        </w:tabs>
        <w:rPr>
          <w:noProof/>
          <w:lang w:eastAsia="pl-PL" w:bidi="ar-SA"/>
        </w:rPr>
      </w:pPr>
      <w:hyperlink w:anchor="_Toc259470601" w:history="1">
        <w:r w:rsidR="003A36C4" w:rsidRPr="00FD423F">
          <w:rPr>
            <w:rStyle w:val="Hipercze"/>
            <w:noProof/>
            <w:color w:val="auto"/>
          </w:rPr>
          <w:t>1.1</w:t>
        </w:r>
        <w:r w:rsidR="003A36C4" w:rsidRPr="00FD423F">
          <w:rPr>
            <w:noProof/>
            <w:lang w:eastAsia="pl-PL" w:bidi="ar-SA"/>
          </w:rPr>
          <w:tab/>
        </w:r>
        <w:r w:rsidR="003A36C4" w:rsidRPr="00FD423F">
          <w:rPr>
            <w:rStyle w:val="Hipercze"/>
            <w:noProof/>
            <w:color w:val="auto"/>
          </w:rPr>
          <w:t>Opis systemu</w:t>
        </w:r>
        <w:r w:rsidR="003A36C4" w:rsidRPr="00FD423F">
          <w:rPr>
            <w:noProof/>
            <w:webHidden/>
          </w:rPr>
          <w:tab/>
        </w:r>
        <w:r w:rsidR="00F6051A" w:rsidRPr="00FD423F">
          <w:rPr>
            <w:noProof/>
            <w:webHidden/>
          </w:rPr>
          <w:fldChar w:fldCharType="begin"/>
        </w:r>
        <w:r w:rsidR="003A36C4" w:rsidRPr="00FD423F">
          <w:rPr>
            <w:noProof/>
            <w:webHidden/>
          </w:rPr>
          <w:instrText xml:space="preserve"> PAGEREF _Toc259470601 \h </w:instrText>
        </w:r>
        <w:r w:rsidR="00F6051A" w:rsidRPr="00FD423F">
          <w:rPr>
            <w:noProof/>
            <w:webHidden/>
          </w:rPr>
        </w:r>
        <w:r w:rsidR="00F6051A" w:rsidRPr="00FD423F">
          <w:rPr>
            <w:noProof/>
            <w:webHidden/>
          </w:rPr>
          <w:fldChar w:fldCharType="separate"/>
        </w:r>
        <w:r w:rsidR="00DE4146" w:rsidRPr="00FD423F">
          <w:rPr>
            <w:noProof/>
            <w:webHidden/>
          </w:rPr>
          <w:t>3</w:t>
        </w:r>
        <w:r w:rsidR="00F6051A" w:rsidRPr="00FD423F">
          <w:rPr>
            <w:noProof/>
            <w:webHidden/>
          </w:rPr>
          <w:fldChar w:fldCharType="end"/>
        </w:r>
      </w:hyperlink>
    </w:p>
    <w:p w:rsidR="003A36C4" w:rsidRPr="00FD423F" w:rsidRDefault="006476D8">
      <w:pPr>
        <w:pStyle w:val="Spistreci2"/>
        <w:tabs>
          <w:tab w:val="left" w:pos="880"/>
          <w:tab w:val="right" w:leader="dot" w:pos="9062"/>
        </w:tabs>
        <w:rPr>
          <w:noProof/>
          <w:lang w:eastAsia="pl-PL" w:bidi="ar-SA"/>
        </w:rPr>
      </w:pPr>
      <w:hyperlink w:anchor="_Toc259470602" w:history="1">
        <w:r w:rsidR="003A36C4" w:rsidRPr="00FD423F">
          <w:rPr>
            <w:rStyle w:val="Hipercze"/>
            <w:noProof/>
            <w:color w:val="auto"/>
          </w:rPr>
          <w:t>1.2</w:t>
        </w:r>
        <w:r w:rsidR="003A36C4" w:rsidRPr="00FD423F">
          <w:rPr>
            <w:noProof/>
            <w:lang w:eastAsia="pl-PL" w:bidi="ar-SA"/>
          </w:rPr>
          <w:tab/>
        </w:r>
        <w:r w:rsidR="003A36C4" w:rsidRPr="00FD423F">
          <w:rPr>
            <w:rStyle w:val="Hipercze"/>
            <w:noProof/>
            <w:color w:val="auto"/>
          </w:rPr>
          <w:t>Cele do osiągnięcia</w:t>
        </w:r>
        <w:r w:rsidR="003A36C4" w:rsidRPr="00FD423F">
          <w:rPr>
            <w:noProof/>
            <w:webHidden/>
          </w:rPr>
          <w:tab/>
        </w:r>
        <w:r w:rsidR="00F6051A" w:rsidRPr="00FD423F">
          <w:rPr>
            <w:noProof/>
            <w:webHidden/>
          </w:rPr>
          <w:fldChar w:fldCharType="begin"/>
        </w:r>
        <w:r w:rsidR="003A36C4" w:rsidRPr="00FD423F">
          <w:rPr>
            <w:noProof/>
            <w:webHidden/>
          </w:rPr>
          <w:instrText xml:space="preserve"> PAGEREF _Toc259470602 \h </w:instrText>
        </w:r>
        <w:r w:rsidR="00F6051A" w:rsidRPr="00FD423F">
          <w:rPr>
            <w:noProof/>
            <w:webHidden/>
          </w:rPr>
        </w:r>
        <w:r w:rsidR="00F6051A" w:rsidRPr="00FD423F">
          <w:rPr>
            <w:noProof/>
            <w:webHidden/>
          </w:rPr>
          <w:fldChar w:fldCharType="separate"/>
        </w:r>
        <w:r w:rsidR="00DE4146" w:rsidRPr="00FD423F">
          <w:rPr>
            <w:noProof/>
            <w:webHidden/>
          </w:rPr>
          <w:t>3</w:t>
        </w:r>
        <w:r w:rsidR="00F6051A" w:rsidRPr="00FD423F">
          <w:rPr>
            <w:noProof/>
            <w:webHidden/>
          </w:rPr>
          <w:fldChar w:fldCharType="end"/>
        </w:r>
      </w:hyperlink>
    </w:p>
    <w:p w:rsidR="003A36C4" w:rsidRPr="00FD423F" w:rsidRDefault="006476D8">
      <w:pPr>
        <w:pStyle w:val="Spistreci2"/>
        <w:tabs>
          <w:tab w:val="left" w:pos="880"/>
          <w:tab w:val="right" w:leader="dot" w:pos="9062"/>
        </w:tabs>
        <w:rPr>
          <w:noProof/>
          <w:lang w:eastAsia="pl-PL" w:bidi="ar-SA"/>
        </w:rPr>
      </w:pPr>
      <w:hyperlink w:anchor="_Toc259470603" w:history="1">
        <w:r w:rsidR="003A36C4" w:rsidRPr="00FD423F">
          <w:rPr>
            <w:rStyle w:val="Hipercze"/>
            <w:noProof/>
            <w:color w:val="auto"/>
          </w:rPr>
          <w:t>1.3</w:t>
        </w:r>
        <w:r w:rsidR="003A36C4" w:rsidRPr="00FD423F">
          <w:rPr>
            <w:noProof/>
            <w:lang w:eastAsia="pl-PL" w:bidi="ar-SA"/>
          </w:rPr>
          <w:tab/>
        </w:r>
        <w:r w:rsidR="003A36C4" w:rsidRPr="00FD423F">
          <w:rPr>
            <w:rStyle w:val="Hipercze"/>
            <w:noProof/>
            <w:color w:val="auto"/>
          </w:rPr>
          <w:t>Słownik</w:t>
        </w:r>
        <w:r w:rsidR="003A36C4" w:rsidRPr="00FD423F">
          <w:rPr>
            <w:noProof/>
            <w:webHidden/>
          </w:rPr>
          <w:tab/>
        </w:r>
        <w:r w:rsidR="00F6051A" w:rsidRPr="00FD423F">
          <w:rPr>
            <w:noProof/>
            <w:webHidden/>
          </w:rPr>
          <w:fldChar w:fldCharType="begin"/>
        </w:r>
        <w:r w:rsidR="003A36C4" w:rsidRPr="00FD423F">
          <w:rPr>
            <w:noProof/>
            <w:webHidden/>
          </w:rPr>
          <w:instrText xml:space="preserve"> PAGEREF _Toc259470603 \h </w:instrText>
        </w:r>
        <w:r w:rsidR="00F6051A" w:rsidRPr="00FD423F">
          <w:rPr>
            <w:noProof/>
            <w:webHidden/>
          </w:rPr>
        </w:r>
        <w:r w:rsidR="00F6051A" w:rsidRPr="00FD423F">
          <w:rPr>
            <w:noProof/>
            <w:webHidden/>
          </w:rPr>
          <w:fldChar w:fldCharType="separate"/>
        </w:r>
        <w:r w:rsidR="00DE4146" w:rsidRPr="00FD423F">
          <w:rPr>
            <w:noProof/>
            <w:webHidden/>
          </w:rPr>
          <w:t>3</w:t>
        </w:r>
        <w:r w:rsidR="00F6051A" w:rsidRPr="00FD423F">
          <w:rPr>
            <w:noProof/>
            <w:webHidden/>
          </w:rPr>
          <w:fldChar w:fldCharType="end"/>
        </w:r>
      </w:hyperlink>
    </w:p>
    <w:p w:rsidR="003A36C4" w:rsidRPr="00FD423F" w:rsidRDefault="006476D8">
      <w:pPr>
        <w:pStyle w:val="Spistreci1"/>
        <w:tabs>
          <w:tab w:val="left" w:pos="1100"/>
          <w:tab w:val="right" w:leader="dot" w:pos="9062"/>
        </w:tabs>
        <w:rPr>
          <w:noProof/>
          <w:lang w:eastAsia="pl-PL" w:bidi="ar-SA"/>
        </w:rPr>
      </w:pPr>
      <w:hyperlink w:anchor="_Toc259470604" w:history="1">
        <w:r w:rsidR="003A36C4" w:rsidRPr="00FD423F">
          <w:rPr>
            <w:rStyle w:val="Hipercze"/>
            <w:noProof/>
            <w:color w:val="auto"/>
          </w:rPr>
          <w:t>2</w:t>
        </w:r>
        <w:r w:rsidR="003A36C4" w:rsidRPr="00FD423F">
          <w:rPr>
            <w:noProof/>
            <w:lang w:eastAsia="pl-PL" w:bidi="ar-SA"/>
          </w:rPr>
          <w:tab/>
        </w:r>
        <w:r w:rsidR="003A36C4" w:rsidRPr="00FD423F">
          <w:rPr>
            <w:rStyle w:val="Hipercze"/>
            <w:noProof/>
            <w:color w:val="auto"/>
          </w:rPr>
          <w:t>Wymagania funkcjonalne - przypadki użycia</w:t>
        </w:r>
        <w:r w:rsidR="003A36C4" w:rsidRPr="00FD423F">
          <w:rPr>
            <w:noProof/>
            <w:webHidden/>
          </w:rPr>
          <w:tab/>
        </w:r>
        <w:r w:rsidR="00F6051A" w:rsidRPr="00FD423F">
          <w:rPr>
            <w:noProof/>
            <w:webHidden/>
          </w:rPr>
          <w:fldChar w:fldCharType="begin"/>
        </w:r>
        <w:r w:rsidR="003A36C4" w:rsidRPr="00FD423F">
          <w:rPr>
            <w:noProof/>
            <w:webHidden/>
          </w:rPr>
          <w:instrText xml:space="preserve"> PAGEREF _Toc259470604 \h </w:instrText>
        </w:r>
        <w:r w:rsidR="00F6051A" w:rsidRPr="00FD423F">
          <w:rPr>
            <w:noProof/>
            <w:webHidden/>
          </w:rPr>
        </w:r>
        <w:r w:rsidR="00F6051A" w:rsidRPr="00FD423F">
          <w:rPr>
            <w:noProof/>
            <w:webHidden/>
          </w:rPr>
          <w:fldChar w:fldCharType="separate"/>
        </w:r>
        <w:r w:rsidR="00DE4146" w:rsidRPr="00FD423F">
          <w:rPr>
            <w:noProof/>
            <w:webHidden/>
          </w:rPr>
          <w:t>3</w:t>
        </w:r>
        <w:r w:rsidR="00F6051A" w:rsidRPr="00FD423F">
          <w:rPr>
            <w:noProof/>
            <w:webHidden/>
          </w:rPr>
          <w:fldChar w:fldCharType="end"/>
        </w:r>
      </w:hyperlink>
    </w:p>
    <w:p w:rsidR="003A36C4" w:rsidRPr="00FD423F" w:rsidRDefault="006476D8">
      <w:pPr>
        <w:pStyle w:val="Spistreci2"/>
        <w:tabs>
          <w:tab w:val="left" w:pos="880"/>
          <w:tab w:val="right" w:leader="dot" w:pos="9062"/>
        </w:tabs>
        <w:rPr>
          <w:noProof/>
          <w:lang w:eastAsia="pl-PL" w:bidi="ar-SA"/>
        </w:rPr>
      </w:pPr>
      <w:hyperlink w:anchor="_Toc259470605" w:history="1">
        <w:r w:rsidR="003A36C4" w:rsidRPr="00FD423F">
          <w:rPr>
            <w:rStyle w:val="Hipercze"/>
            <w:noProof/>
            <w:color w:val="auto"/>
          </w:rPr>
          <w:t>2.1</w:t>
        </w:r>
        <w:r w:rsidR="003A36C4" w:rsidRPr="00FD423F">
          <w:rPr>
            <w:noProof/>
            <w:lang w:eastAsia="pl-PL" w:bidi="ar-SA"/>
          </w:rPr>
          <w:tab/>
        </w:r>
        <w:r w:rsidR="003A36C4" w:rsidRPr="00FD423F">
          <w:rPr>
            <w:rStyle w:val="Hipercze"/>
            <w:noProof/>
            <w:color w:val="auto"/>
          </w:rPr>
          <w:t>Identyfikator –  nazwa przypadku użycia</w:t>
        </w:r>
        <w:r w:rsidR="003A36C4" w:rsidRPr="00FD423F">
          <w:rPr>
            <w:noProof/>
            <w:webHidden/>
          </w:rPr>
          <w:tab/>
        </w:r>
        <w:r w:rsidR="00F6051A" w:rsidRPr="00FD423F">
          <w:rPr>
            <w:noProof/>
            <w:webHidden/>
          </w:rPr>
          <w:fldChar w:fldCharType="begin"/>
        </w:r>
        <w:r w:rsidR="003A36C4" w:rsidRPr="00FD423F">
          <w:rPr>
            <w:noProof/>
            <w:webHidden/>
          </w:rPr>
          <w:instrText xml:space="preserve"> PAGEREF _Toc259470605 \h </w:instrText>
        </w:r>
        <w:r w:rsidR="00F6051A" w:rsidRPr="00FD423F">
          <w:rPr>
            <w:noProof/>
            <w:webHidden/>
          </w:rPr>
        </w:r>
        <w:r w:rsidR="00F6051A" w:rsidRPr="00FD423F">
          <w:rPr>
            <w:noProof/>
            <w:webHidden/>
          </w:rPr>
          <w:fldChar w:fldCharType="separate"/>
        </w:r>
        <w:r w:rsidR="00DE4146" w:rsidRPr="00FD423F">
          <w:rPr>
            <w:noProof/>
            <w:webHidden/>
          </w:rPr>
          <w:t>3</w:t>
        </w:r>
        <w:r w:rsidR="00F6051A" w:rsidRPr="00FD423F">
          <w:rPr>
            <w:noProof/>
            <w:webHidden/>
          </w:rPr>
          <w:fldChar w:fldCharType="end"/>
        </w:r>
      </w:hyperlink>
    </w:p>
    <w:p w:rsidR="003A36C4" w:rsidRPr="00FD423F" w:rsidRDefault="006476D8">
      <w:pPr>
        <w:pStyle w:val="Spistreci1"/>
        <w:tabs>
          <w:tab w:val="left" w:pos="1100"/>
          <w:tab w:val="right" w:leader="dot" w:pos="9062"/>
        </w:tabs>
        <w:rPr>
          <w:noProof/>
          <w:lang w:eastAsia="pl-PL" w:bidi="ar-SA"/>
        </w:rPr>
      </w:pPr>
      <w:hyperlink w:anchor="_Toc259470606" w:history="1">
        <w:r w:rsidR="003A36C4" w:rsidRPr="00FD423F">
          <w:rPr>
            <w:rStyle w:val="Hipercze"/>
            <w:noProof/>
            <w:color w:val="auto"/>
          </w:rPr>
          <w:t>3</w:t>
        </w:r>
        <w:r w:rsidR="003A36C4" w:rsidRPr="00FD423F">
          <w:rPr>
            <w:noProof/>
            <w:lang w:eastAsia="pl-PL" w:bidi="ar-SA"/>
          </w:rPr>
          <w:tab/>
        </w:r>
        <w:r w:rsidR="003A36C4" w:rsidRPr="00FD423F">
          <w:rPr>
            <w:rStyle w:val="Hipercze"/>
            <w:noProof/>
            <w:color w:val="auto"/>
          </w:rPr>
          <w:t>Wymagania niefunkcjonalne</w:t>
        </w:r>
        <w:r w:rsidR="003A36C4" w:rsidRPr="00FD423F">
          <w:rPr>
            <w:noProof/>
            <w:webHidden/>
          </w:rPr>
          <w:tab/>
        </w:r>
        <w:r w:rsidR="00F6051A" w:rsidRPr="00FD423F">
          <w:rPr>
            <w:noProof/>
            <w:webHidden/>
          </w:rPr>
          <w:fldChar w:fldCharType="begin"/>
        </w:r>
        <w:r w:rsidR="003A36C4" w:rsidRPr="00FD423F">
          <w:rPr>
            <w:noProof/>
            <w:webHidden/>
          </w:rPr>
          <w:instrText xml:space="preserve"> PAGEREF _Toc259470606 \h </w:instrText>
        </w:r>
        <w:r w:rsidR="00F6051A" w:rsidRPr="00FD423F">
          <w:rPr>
            <w:noProof/>
            <w:webHidden/>
          </w:rPr>
        </w:r>
        <w:r w:rsidR="00F6051A" w:rsidRPr="00FD423F">
          <w:rPr>
            <w:noProof/>
            <w:webHidden/>
          </w:rPr>
          <w:fldChar w:fldCharType="separate"/>
        </w:r>
        <w:r w:rsidR="00DE4146" w:rsidRPr="00FD423F">
          <w:rPr>
            <w:noProof/>
            <w:webHidden/>
          </w:rPr>
          <w:t>3</w:t>
        </w:r>
        <w:r w:rsidR="00F6051A" w:rsidRPr="00FD423F">
          <w:rPr>
            <w:noProof/>
            <w:webHidden/>
          </w:rPr>
          <w:fldChar w:fldCharType="end"/>
        </w:r>
      </w:hyperlink>
    </w:p>
    <w:p w:rsidR="003A36C4" w:rsidRPr="00FD423F" w:rsidRDefault="006476D8">
      <w:pPr>
        <w:pStyle w:val="Spistreci2"/>
        <w:tabs>
          <w:tab w:val="left" w:pos="880"/>
          <w:tab w:val="right" w:leader="dot" w:pos="9062"/>
        </w:tabs>
        <w:rPr>
          <w:noProof/>
          <w:lang w:eastAsia="pl-PL" w:bidi="ar-SA"/>
        </w:rPr>
      </w:pPr>
      <w:hyperlink w:anchor="_Toc259470607" w:history="1">
        <w:r w:rsidR="003A36C4" w:rsidRPr="00FD423F">
          <w:rPr>
            <w:rStyle w:val="Hipercze"/>
            <w:noProof/>
            <w:color w:val="auto"/>
          </w:rPr>
          <w:t>3.1</w:t>
        </w:r>
        <w:r w:rsidR="003A36C4" w:rsidRPr="00FD423F">
          <w:rPr>
            <w:noProof/>
            <w:lang w:eastAsia="pl-PL" w:bidi="ar-SA"/>
          </w:rPr>
          <w:tab/>
        </w:r>
        <w:r w:rsidR="003A36C4" w:rsidRPr="00FD423F">
          <w:rPr>
            <w:rStyle w:val="Hipercze"/>
            <w:noProof/>
            <w:color w:val="auto"/>
          </w:rPr>
          <w:t>Wymagania względem projektu</w:t>
        </w:r>
        <w:r w:rsidR="003A36C4" w:rsidRPr="00FD423F">
          <w:rPr>
            <w:noProof/>
            <w:webHidden/>
          </w:rPr>
          <w:tab/>
        </w:r>
        <w:r w:rsidR="00F6051A" w:rsidRPr="00FD423F">
          <w:rPr>
            <w:noProof/>
            <w:webHidden/>
          </w:rPr>
          <w:fldChar w:fldCharType="begin"/>
        </w:r>
        <w:r w:rsidR="003A36C4" w:rsidRPr="00FD423F">
          <w:rPr>
            <w:noProof/>
            <w:webHidden/>
          </w:rPr>
          <w:instrText xml:space="preserve"> PAGEREF _Toc259470607 \h </w:instrText>
        </w:r>
        <w:r w:rsidR="00F6051A" w:rsidRPr="00FD423F">
          <w:rPr>
            <w:noProof/>
            <w:webHidden/>
          </w:rPr>
        </w:r>
        <w:r w:rsidR="00F6051A" w:rsidRPr="00FD423F">
          <w:rPr>
            <w:noProof/>
            <w:webHidden/>
          </w:rPr>
          <w:fldChar w:fldCharType="separate"/>
        </w:r>
        <w:r w:rsidR="00DE4146" w:rsidRPr="00FD423F">
          <w:rPr>
            <w:noProof/>
            <w:webHidden/>
          </w:rPr>
          <w:t>3</w:t>
        </w:r>
        <w:r w:rsidR="00F6051A" w:rsidRPr="00FD423F">
          <w:rPr>
            <w:noProof/>
            <w:webHidden/>
          </w:rPr>
          <w:fldChar w:fldCharType="end"/>
        </w:r>
      </w:hyperlink>
    </w:p>
    <w:p w:rsidR="003A36C4" w:rsidRPr="00FD423F" w:rsidRDefault="006476D8">
      <w:pPr>
        <w:pStyle w:val="Spistreci2"/>
        <w:tabs>
          <w:tab w:val="left" w:pos="880"/>
          <w:tab w:val="right" w:leader="dot" w:pos="9062"/>
        </w:tabs>
        <w:rPr>
          <w:noProof/>
          <w:lang w:eastAsia="pl-PL" w:bidi="ar-SA"/>
        </w:rPr>
      </w:pPr>
      <w:hyperlink w:anchor="_Toc259470608" w:history="1">
        <w:r w:rsidR="003A36C4" w:rsidRPr="00FD423F">
          <w:rPr>
            <w:rStyle w:val="Hipercze"/>
            <w:noProof/>
            <w:color w:val="auto"/>
          </w:rPr>
          <w:t>3.2</w:t>
        </w:r>
        <w:r w:rsidR="003A36C4" w:rsidRPr="00FD423F">
          <w:rPr>
            <w:noProof/>
            <w:lang w:eastAsia="pl-PL" w:bidi="ar-SA"/>
          </w:rPr>
          <w:tab/>
        </w:r>
        <w:r w:rsidR="003A36C4" w:rsidRPr="00FD423F">
          <w:rPr>
            <w:rStyle w:val="Hipercze"/>
            <w:noProof/>
            <w:color w:val="auto"/>
          </w:rPr>
          <w:t>Reguły biznesowe</w:t>
        </w:r>
        <w:r w:rsidR="003A36C4" w:rsidRPr="00FD423F">
          <w:rPr>
            <w:noProof/>
            <w:webHidden/>
          </w:rPr>
          <w:tab/>
        </w:r>
        <w:r w:rsidR="00F6051A" w:rsidRPr="00FD423F">
          <w:rPr>
            <w:noProof/>
            <w:webHidden/>
          </w:rPr>
          <w:fldChar w:fldCharType="begin"/>
        </w:r>
        <w:r w:rsidR="003A36C4" w:rsidRPr="00FD423F">
          <w:rPr>
            <w:noProof/>
            <w:webHidden/>
          </w:rPr>
          <w:instrText xml:space="preserve"> PAGEREF _Toc259470608 \h </w:instrText>
        </w:r>
        <w:r w:rsidR="00F6051A" w:rsidRPr="00FD423F">
          <w:rPr>
            <w:noProof/>
            <w:webHidden/>
          </w:rPr>
        </w:r>
        <w:r w:rsidR="00F6051A" w:rsidRPr="00FD423F">
          <w:rPr>
            <w:noProof/>
            <w:webHidden/>
          </w:rPr>
          <w:fldChar w:fldCharType="separate"/>
        </w:r>
        <w:r w:rsidR="00DE4146" w:rsidRPr="00FD423F">
          <w:rPr>
            <w:noProof/>
            <w:webHidden/>
          </w:rPr>
          <w:t>3</w:t>
        </w:r>
        <w:r w:rsidR="00F6051A" w:rsidRPr="00FD423F">
          <w:rPr>
            <w:noProof/>
            <w:webHidden/>
          </w:rPr>
          <w:fldChar w:fldCharType="end"/>
        </w:r>
      </w:hyperlink>
    </w:p>
    <w:p w:rsidR="003A36C4" w:rsidRPr="00FD423F" w:rsidRDefault="006476D8">
      <w:pPr>
        <w:pStyle w:val="Spistreci2"/>
        <w:tabs>
          <w:tab w:val="left" w:pos="880"/>
          <w:tab w:val="right" w:leader="dot" w:pos="9062"/>
        </w:tabs>
        <w:rPr>
          <w:noProof/>
          <w:lang w:eastAsia="pl-PL" w:bidi="ar-SA"/>
        </w:rPr>
      </w:pPr>
      <w:hyperlink w:anchor="_Toc259470609" w:history="1">
        <w:r w:rsidR="003A36C4" w:rsidRPr="00FD423F">
          <w:rPr>
            <w:rStyle w:val="Hipercze"/>
            <w:noProof/>
            <w:color w:val="auto"/>
          </w:rPr>
          <w:t>3.3</w:t>
        </w:r>
        <w:r w:rsidR="003A36C4" w:rsidRPr="00FD423F">
          <w:rPr>
            <w:noProof/>
            <w:lang w:eastAsia="pl-PL" w:bidi="ar-SA"/>
          </w:rPr>
          <w:tab/>
        </w:r>
        <w:r w:rsidR="003A36C4" w:rsidRPr="00FD423F">
          <w:rPr>
            <w:rStyle w:val="Hipercze"/>
            <w:noProof/>
            <w:color w:val="auto"/>
          </w:rPr>
          <w:t>Ograniczenia implementacji</w:t>
        </w:r>
        <w:r w:rsidR="003A36C4" w:rsidRPr="00FD423F">
          <w:rPr>
            <w:noProof/>
            <w:webHidden/>
          </w:rPr>
          <w:tab/>
        </w:r>
        <w:r w:rsidR="00F6051A" w:rsidRPr="00FD423F">
          <w:rPr>
            <w:noProof/>
            <w:webHidden/>
          </w:rPr>
          <w:fldChar w:fldCharType="begin"/>
        </w:r>
        <w:r w:rsidR="003A36C4" w:rsidRPr="00FD423F">
          <w:rPr>
            <w:noProof/>
            <w:webHidden/>
          </w:rPr>
          <w:instrText xml:space="preserve"> PAGEREF _Toc259470609 \h </w:instrText>
        </w:r>
        <w:r w:rsidR="00F6051A" w:rsidRPr="00FD423F">
          <w:rPr>
            <w:noProof/>
            <w:webHidden/>
          </w:rPr>
        </w:r>
        <w:r w:rsidR="00F6051A" w:rsidRPr="00FD423F">
          <w:rPr>
            <w:noProof/>
            <w:webHidden/>
          </w:rPr>
          <w:fldChar w:fldCharType="separate"/>
        </w:r>
        <w:r w:rsidR="00DE4146" w:rsidRPr="00FD423F">
          <w:rPr>
            <w:noProof/>
            <w:webHidden/>
          </w:rPr>
          <w:t>3</w:t>
        </w:r>
        <w:r w:rsidR="00F6051A" w:rsidRPr="00FD423F">
          <w:rPr>
            <w:noProof/>
            <w:webHidden/>
          </w:rPr>
          <w:fldChar w:fldCharType="end"/>
        </w:r>
      </w:hyperlink>
    </w:p>
    <w:p w:rsidR="003A36C4" w:rsidRPr="00FD423F" w:rsidRDefault="006476D8">
      <w:pPr>
        <w:pStyle w:val="Spistreci2"/>
        <w:tabs>
          <w:tab w:val="left" w:pos="880"/>
          <w:tab w:val="right" w:leader="dot" w:pos="9062"/>
        </w:tabs>
        <w:rPr>
          <w:noProof/>
          <w:lang w:eastAsia="pl-PL" w:bidi="ar-SA"/>
        </w:rPr>
      </w:pPr>
      <w:hyperlink w:anchor="_Toc259470610" w:history="1">
        <w:r w:rsidR="003A36C4" w:rsidRPr="00FD423F">
          <w:rPr>
            <w:rStyle w:val="Hipercze"/>
            <w:noProof/>
            <w:color w:val="auto"/>
          </w:rPr>
          <w:t>3.4</w:t>
        </w:r>
        <w:r w:rsidR="003A36C4" w:rsidRPr="00FD423F">
          <w:rPr>
            <w:noProof/>
            <w:lang w:eastAsia="pl-PL" w:bidi="ar-SA"/>
          </w:rPr>
          <w:tab/>
        </w:r>
        <w:r w:rsidR="003A36C4" w:rsidRPr="00FD423F">
          <w:rPr>
            <w:rStyle w:val="Hipercze"/>
            <w:noProof/>
            <w:color w:val="auto"/>
          </w:rPr>
          <w:t>Dostępność, wydajność, niezawodność</w:t>
        </w:r>
        <w:r w:rsidR="003A36C4" w:rsidRPr="00FD423F">
          <w:rPr>
            <w:noProof/>
            <w:webHidden/>
          </w:rPr>
          <w:tab/>
        </w:r>
        <w:r w:rsidR="00F6051A" w:rsidRPr="00FD423F">
          <w:rPr>
            <w:noProof/>
            <w:webHidden/>
          </w:rPr>
          <w:fldChar w:fldCharType="begin"/>
        </w:r>
        <w:r w:rsidR="003A36C4" w:rsidRPr="00FD423F">
          <w:rPr>
            <w:noProof/>
            <w:webHidden/>
          </w:rPr>
          <w:instrText xml:space="preserve"> PAGEREF _Toc259470610 \h </w:instrText>
        </w:r>
        <w:r w:rsidR="00F6051A" w:rsidRPr="00FD423F">
          <w:rPr>
            <w:noProof/>
            <w:webHidden/>
          </w:rPr>
        </w:r>
        <w:r w:rsidR="00F6051A" w:rsidRPr="00FD423F">
          <w:rPr>
            <w:noProof/>
            <w:webHidden/>
          </w:rPr>
          <w:fldChar w:fldCharType="separate"/>
        </w:r>
        <w:r w:rsidR="00DE4146" w:rsidRPr="00FD423F">
          <w:rPr>
            <w:noProof/>
            <w:webHidden/>
          </w:rPr>
          <w:t>3</w:t>
        </w:r>
        <w:r w:rsidR="00F6051A" w:rsidRPr="00FD423F">
          <w:rPr>
            <w:noProof/>
            <w:webHidden/>
          </w:rPr>
          <w:fldChar w:fldCharType="end"/>
        </w:r>
      </w:hyperlink>
    </w:p>
    <w:p w:rsidR="003A36C4" w:rsidRPr="00FD423F" w:rsidRDefault="006476D8">
      <w:pPr>
        <w:pStyle w:val="Spistreci2"/>
        <w:tabs>
          <w:tab w:val="left" w:pos="880"/>
          <w:tab w:val="right" w:leader="dot" w:pos="9062"/>
        </w:tabs>
        <w:rPr>
          <w:noProof/>
          <w:lang w:eastAsia="pl-PL" w:bidi="ar-SA"/>
        </w:rPr>
      </w:pPr>
      <w:hyperlink w:anchor="_Toc259470611" w:history="1">
        <w:r w:rsidR="003A36C4" w:rsidRPr="00FD423F">
          <w:rPr>
            <w:rStyle w:val="Hipercze"/>
            <w:noProof/>
            <w:color w:val="auto"/>
          </w:rPr>
          <w:t>3.5</w:t>
        </w:r>
        <w:r w:rsidR="003A36C4" w:rsidRPr="00FD423F">
          <w:rPr>
            <w:noProof/>
            <w:lang w:eastAsia="pl-PL" w:bidi="ar-SA"/>
          </w:rPr>
          <w:tab/>
        </w:r>
        <w:r w:rsidR="003A36C4" w:rsidRPr="00FD423F">
          <w:rPr>
            <w:rStyle w:val="Hipercze"/>
            <w:noProof/>
            <w:color w:val="auto"/>
          </w:rPr>
          <w:t>Użyteczność</w:t>
        </w:r>
        <w:r w:rsidR="003A36C4" w:rsidRPr="00FD423F">
          <w:rPr>
            <w:noProof/>
            <w:webHidden/>
          </w:rPr>
          <w:tab/>
        </w:r>
        <w:r w:rsidR="00F6051A" w:rsidRPr="00FD423F">
          <w:rPr>
            <w:noProof/>
            <w:webHidden/>
          </w:rPr>
          <w:fldChar w:fldCharType="begin"/>
        </w:r>
        <w:r w:rsidR="003A36C4" w:rsidRPr="00FD423F">
          <w:rPr>
            <w:noProof/>
            <w:webHidden/>
          </w:rPr>
          <w:instrText xml:space="preserve"> PAGEREF _Toc259470611 \h </w:instrText>
        </w:r>
        <w:r w:rsidR="00F6051A" w:rsidRPr="00FD423F">
          <w:rPr>
            <w:noProof/>
            <w:webHidden/>
          </w:rPr>
        </w:r>
        <w:r w:rsidR="00F6051A" w:rsidRPr="00FD423F">
          <w:rPr>
            <w:noProof/>
            <w:webHidden/>
          </w:rPr>
          <w:fldChar w:fldCharType="separate"/>
        </w:r>
        <w:r w:rsidR="00DE4146" w:rsidRPr="00FD423F">
          <w:rPr>
            <w:noProof/>
            <w:webHidden/>
          </w:rPr>
          <w:t>3</w:t>
        </w:r>
        <w:r w:rsidR="00F6051A" w:rsidRPr="00FD423F">
          <w:rPr>
            <w:noProof/>
            <w:webHidden/>
          </w:rPr>
          <w:fldChar w:fldCharType="end"/>
        </w:r>
      </w:hyperlink>
    </w:p>
    <w:p w:rsidR="003A36C4" w:rsidRPr="00FD423F" w:rsidRDefault="006476D8">
      <w:pPr>
        <w:pStyle w:val="Spistreci2"/>
        <w:tabs>
          <w:tab w:val="left" w:pos="880"/>
          <w:tab w:val="right" w:leader="dot" w:pos="9062"/>
        </w:tabs>
        <w:rPr>
          <w:noProof/>
          <w:lang w:eastAsia="pl-PL" w:bidi="ar-SA"/>
        </w:rPr>
      </w:pPr>
      <w:hyperlink w:anchor="_Toc259470612" w:history="1">
        <w:r w:rsidR="003A36C4" w:rsidRPr="00FD423F">
          <w:rPr>
            <w:rStyle w:val="Hipercze"/>
            <w:noProof/>
            <w:color w:val="auto"/>
          </w:rPr>
          <w:t>3.6</w:t>
        </w:r>
        <w:r w:rsidR="003A36C4" w:rsidRPr="00FD423F">
          <w:rPr>
            <w:noProof/>
            <w:lang w:eastAsia="pl-PL" w:bidi="ar-SA"/>
          </w:rPr>
          <w:tab/>
        </w:r>
        <w:r w:rsidR="003A36C4" w:rsidRPr="00FD423F">
          <w:rPr>
            <w:rStyle w:val="Hipercze"/>
            <w:noProof/>
            <w:color w:val="auto"/>
          </w:rPr>
          <w:t>Dokumentacja</w:t>
        </w:r>
        <w:r w:rsidR="003A36C4" w:rsidRPr="00FD423F">
          <w:rPr>
            <w:noProof/>
            <w:webHidden/>
          </w:rPr>
          <w:tab/>
        </w:r>
        <w:r w:rsidR="00F6051A" w:rsidRPr="00FD423F">
          <w:rPr>
            <w:noProof/>
            <w:webHidden/>
          </w:rPr>
          <w:fldChar w:fldCharType="begin"/>
        </w:r>
        <w:r w:rsidR="003A36C4" w:rsidRPr="00FD423F">
          <w:rPr>
            <w:noProof/>
            <w:webHidden/>
          </w:rPr>
          <w:instrText xml:space="preserve"> PAGEREF _Toc259470612 \h </w:instrText>
        </w:r>
        <w:r w:rsidR="00F6051A" w:rsidRPr="00FD423F">
          <w:rPr>
            <w:noProof/>
            <w:webHidden/>
          </w:rPr>
        </w:r>
        <w:r w:rsidR="00F6051A" w:rsidRPr="00FD423F">
          <w:rPr>
            <w:noProof/>
            <w:webHidden/>
          </w:rPr>
          <w:fldChar w:fldCharType="separate"/>
        </w:r>
        <w:r w:rsidR="00DE4146" w:rsidRPr="00FD423F">
          <w:rPr>
            <w:noProof/>
            <w:webHidden/>
          </w:rPr>
          <w:t>3</w:t>
        </w:r>
        <w:r w:rsidR="00F6051A" w:rsidRPr="00FD423F">
          <w:rPr>
            <w:noProof/>
            <w:webHidden/>
          </w:rPr>
          <w:fldChar w:fldCharType="end"/>
        </w:r>
      </w:hyperlink>
    </w:p>
    <w:p w:rsidR="003A36C4" w:rsidRPr="00FD423F" w:rsidRDefault="006476D8">
      <w:pPr>
        <w:pStyle w:val="Spistreci2"/>
        <w:tabs>
          <w:tab w:val="left" w:pos="880"/>
          <w:tab w:val="right" w:leader="dot" w:pos="9062"/>
        </w:tabs>
        <w:rPr>
          <w:noProof/>
          <w:lang w:eastAsia="pl-PL" w:bidi="ar-SA"/>
        </w:rPr>
      </w:pPr>
      <w:hyperlink w:anchor="_Toc259470613" w:history="1">
        <w:r w:rsidR="003A36C4" w:rsidRPr="00FD423F">
          <w:rPr>
            <w:rStyle w:val="Hipercze"/>
            <w:noProof/>
            <w:color w:val="auto"/>
          </w:rPr>
          <w:t>3.7</w:t>
        </w:r>
        <w:r w:rsidR="003A36C4" w:rsidRPr="00FD423F">
          <w:rPr>
            <w:noProof/>
            <w:lang w:eastAsia="pl-PL" w:bidi="ar-SA"/>
          </w:rPr>
          <w:tab/>
        </w:r>
        <w:r w:rsidR="003A36C4" w:rsidRPr="00FD423F">
          <w:rPr>
            <w:rStyle w:val="Hipercze"/>
            <w:noProof/>
            <w:color w:val="auto"/>
          </w:rPr>
          <w:t>Utrzymanie systemu</w:t>
        </w:r>
        <w:r w:rsidR="003A36C4" w:rsidRPr="00FD423F">
          <w:rPr>
            <w:noProof/>
            <w:webHidden/>
          </w:rPr>
          <w:tab/>
        </w:r>
        <w:r w:rsidR="00F6051A" w:rsidRPr="00FD423F">
          <w:rPr>
            <w:noProof/>
            <w:webHidden/>
          </w:rPr>
          <w:fldChar w:fldCharType="begin"/>
        </w:r>
        <w:r w:rsidR="003A36C4" w:rsidRPr="00FD423F">
          <w:rPr>
            <w:noProof/>
            <w:webHidden/>
          </w:rPr>
          <w:instrText xml:space="preserve"> PAGEREF _Toc259470613 \h </w:instrText>
        </w:r>
        <w:r w:rsidR="00F6051A" w:rsidRPr="00FD423F">
          <w:rPr>
            <w:noProof/>
            <w:webHidden/>
          </w:rPr>
        </w:r>
        <w:r w:rsidR="00F6051A" w:rsidRPr="00FD423F">
          <w:rPr>
            <w:noProof/>
            <w:webHidden/>
          </w:rPr>
          <w:fldChar w:fldCharType="separate"/>
        </w:r>
        <w:r w:rsidR="00DE4146" w:rsidRPr="00FD423F">
          <w:rPr>
            <w:noProof/>
            <w:webHidden/>
          </w:rPr>
          <w:t>3</w:t>
        </w:r>
        <w:r w:rsidR="00F6051A" w:rsidRPr="00FD423F">
          <w:rPr>
            <w:noProof/>
            <w:webHidden/>
          </w:rPr>
          <w:fldChar w:fldCharType="end"/>
        </w:r>
      </w:hyperlink>
    </w:p>
    <w:p w:rsidR="003A36C4" w:rsidRPr="00FD423F" w:rsidRDefault="006476D8">
      <w:pPr>
        <w:pStyle w:val="Spistreci1"/>
        <w:tabs>
          <w:tab w:val="left" w:pos="1100"/>
          <w:tab w:val="right" w:leader="dot" w:pos="9062"/>
        </w:tabs>
        <w:rPr>
          <w:noProof/>
          <w:lang w:eastAsia="pl-PL" w:bidi="ar-SA"/>
        </w:rPr>
      </w:pPr>
      <w:hyperlink w:anchor="_Toc259470614" w:history="1">
        <w:r w:rsidR="003A36C4" w:rsidRPr="00FD423F">
          <w:rPr>
            <w:rStyle w:val="Hipercze"/>
            <w:noProof/>
            <w:color w:val="auto"/>
          </w:rPr>
          <w:t>4</w:t>
        </w:r>
        <w:r w:rsidR="003A36C4" w:rsidRPr="00FD423F">
          <w:rPr>
            <w:noProof/>
            <w:lang w:eastAsia="pl-PL" w:bidi="ar-SA"/>
          </w:rPr>
          <w:tab/>
        </w:r>
        <w:r w:rsidR="003A36C4" w:rsidRPr="00FD423F">
          <w:rPr>
            <w:rStyle w:val="Hipercze"/>
            <w:noProof/>
            <w:color w:val="auto"/>
          </w:rPr>
          <w:t>Model dziedziny</w:t>
        </w:r>
        <w:r w:rsidR="003A36C4" w:rsidRPr="00FD423F">
          <w:rPr>
            <w:noProof/>
            <w:webHidden/>
          </w:rPr>
          <w:tab/>
        </w:r>
        <w:r w:rsidR="00F6051A" w:rsidRPr="00FD423F">
          <w:rPr>
            <w:noProof/>
            <w:webHidden/>
          </w:rPr>
          <w:fldChar w:fldCharType="begin"/>
        </w:r>
        <w:r w:rsidR="003A36C4" w:rsidRPr="00FD423F">
          <w:rPr>
            <w:noProof/>
            <w:webHidden/>
          </w:rPr>
          <w:instrText xml:space="preserve"> PAGEREF _Toc259470614 \h </w:instrText>
        </w:r>
        <w:r w:rsidR="00F6051A" w:rsidRPr="00FD423F">
          <w:rPr>
            <w:noProof/>
            <w:webHidden/>
          </w:rPr>
        </w:r>
        <w:r w:rsidR="00F6051A" w:rsidRPr="00FD423F">
          <w:rPr>
            <w:noProof/>
            <w:webHidden/>
          </w:rPr>
          <w:fldChar w:fldCharType="separate"/>
        </w:r>
        <w:r w:rsidR="00DE4146" w:rsidRPr="00FD423F">
          <w:rPr>
            <w:noProof/>
            <w:webHidden/>
          </w:rPr>
          <w:t>3</w:t>
        </w:r>
        <w:r w:rsidR="00F6051A" w:rsidRPr="00FD423F">
          <w:rPr>
            <w:noProof/>
            <w:webHidden/>
          </w:rPr>
          <w:fldChar w:fldCharType="end"/>
        </w:r>
      </w:hyperlink>
    </w:p>
    <w:p w:rsidR="003A36C4" w:rsidRPr="00FD423F" w:rsidRDefault="006476D8">
      <w:pPr>
        <w:pStyle w:val="Spistreci1"/>
        <w:tabs>
          <w:tab w:val="left" w:pos="1100"/>
          <w:tab w:val="right" w:leader="dot" w:pos="9062"/>
        </w:tabs>
        <w:rPr>
          <w:noProof/>
          <w:lang w:eastAsia="pl-PL" w:bidi="ar-SA"/>
        </w:rPr>
      </w:pPr>
      <w:hyperlink w:anchor="_Toc259470615" w:history="1">
        <w:r w:rsidR="003A36C4" w:rsidRPr="00FD423F">
          <w:rPr>
            <w:rStyle w:val="Hipercze"/>
            <w:noProof/>
            <w:color w:val="auto"/>
          </w:rPr>
          <w:t>5</w:t>
        </w:r>
        <w:r w:rsidR="003A36C4" w:rsidRPr="00FD423F">
          <w:rPr>
            <w:noProof/>
            <w:lang w:eastAsia="pl-PL" w:bidi="ar-SA"/>
          </w:rPr>
          <w:tab/>
        </w:r>
        <w:r w:rsidR="003A36C4" w:rsidRPr="00FD423F">
          <w:rPr>
            <w:rStyle w:val="Hipercze"/>
            <w:noProof/>
            <w:color w:val="auto"/>
          </w:rPr>
          <w:t>Modele stanów obiektów dziedziny</w:t>
        </w:r>
        <w:r w:rsidR="003A36C4" w:rsidRPr="00FD423F">
          <w:rPr>
            <w:noProof/>
            <w:webHidden/>
          </w:rPr>
          <w:tab/>
        </w:r>
        <w:r w:rsidR="00F6051A" w:rsidRPr="00FD423F">
          <w:rPr>
            <w:noProof/>
            <w:webHidden/>
          </w:rPr>
          <w:fldChar w:fldCharType="begin"/>
        </w:r>
        <w:r w:rsidR="003A36C4" w:rsidRPr="00FD423F">
          <w:rPr>
            <w:noProof/>
            <w:webHidden/>
          </w:rPr>
          <w:instrText xml:space="preserve"> PAGEREF _Toc259470615 \h </w:instrText>
        </w:r>
        <w:r w:rsidR="00F6051A" w:rsidRPr="00FD423F">
          <w:rPr>
            <w:noProof/>
            <w:webHidden/>
          </w:rPr>
        </w:r>
        <w:r w:rsidR="00F6051A" w:rsidRPr="00FD423F">
          <w:rPr>
            <w:noProof/>
            <w:webHidden/>
          </w:rPr>
          <w:fldChar w:fldCharType="separate"/>
        </w:r>
        <w:r w:rsidR="00DE4146" w:rsidRPr="00FD423F">
          <w:rPr>
            <w:noProof/>
            <w:webHidden/>
          </w:rPr>
          <w:t>3</w:t>
        </w:r>
        <w:r w:rsidR="00F6051A" w:rsidRPr="00FD423F">
          <w:rPr>
            <w:noProof/>
            <w:webHidden/>
          </w:rPr>
          <w:fldChar w:fldCharType="end"/>
        </w:r>
      </w:hyperlink>
    </w:p>
    <w:p w:rsidR="003A36C4" w:rsidRPr="00FD423F" w:rsidRDefault="006476D8">
      <w:pPr>
        <w:pStyle w:val="Spistreci1"/>
        <w:tabs>
          <w:tab w:val="left" w:pos="1100"/>
          <w:tab w:val="right" w:leader="dot" w:pos="9062"/>
        </w:tabs>
        <w:rPr>
          <w:noProof/>
          <w:lang w:eastAsia="pl-PL" w:bidi="ar-SA"/>
        </w:rPr>
      </w:pPr>
      <w:hyperlink w:anchor="_Toc259470616" w:history="1">
        <w:r w:rsidR="003A36C4" w:rsidRPr="00FD423F">
          <w:rPr>
            <w:rStyle w:val="Hipercze"/>
            <w:noProof/>
            <w:color w:val="auto"/>
          </w:rPr>
          <w:t>6</w:t>
        </w:r>
        <w:r w:rsidR="003A36C4" w:rsidRPr="00FD423F">
          <w:rPr>
            <w:noProof/>
            <w:lang w:eastAsia="pl-PL" w:bidi="ar-SA"/>
          </w:rPr>
          <w:tab/>
        </w:r>
        <w:r w:rsidR="003A36C4" w:rsidRPr="00FD423F">
          <w:rPr>
            <w:rStyle w:val="Hipercze"/>
            <w:noProof/>
            <w:color w:val="auto"/>
          </w:rPr>
          <w:t>Problemy i ryzyka</w:t>
        </w:r>
        <w:r w:rsidR="003A36C4" w:rsidRPr="00FD423F">
          <w:rPr>
            <w:noProof/>
            <w:webHidden/>
          </w:rPr>
          <w:tab/>
        </w:r>
        <w:r w:rsidR="00F6051A" w:rsidRPr="00FD423F">
          <w:rPr>
            <w:noProof/>
            <w:webHidden/>
          </w:rPr>
          <w:fldChar w:fldCharType="begin"/>
        </w:r>
        <w:r w:rsidR="003A36C4" w:rsidRPr="00FD423F">
          <w:rPr>
            <w:noProof/>
            <w:webHidden/>
          </w:rPr>
          <w:instrText xml:space="preserve"> PAGEREF _Toc259470616 \h </w:instrText>
        </w:r>
        <w:r w:rsidR="00F6051A" w:rsidRPr="00FD423F">
          <w:rPr>
            <w:noProof/>
            <w:webHidden/>
          </w:rPr>
        </w:r>
        <w:r w:rsidR="00F6051A" w:rsidRPr="00FD423F">
          <w:rPr>
            <w:noProof/>
            <w:webHidden/>
          </w:rPr>
          <w:fldChar w:fldCharType="separate"/>
        </w:r>
        <w:r w:rsidR="00DE4146" w:rsidRPr="00FD423F">
          <w:rPr>
            <w:noProof/>
            <w:webHidden/>
          </w:rPr>
          <w:t>3</w:t>
        </w:r>
        <w:r w:rsidR="00F6051A" w:rsidRPr="00FD423F">
          <w:rPr>
            <w:noProof/>
            <w:webHidden/>
          </w:rPr>
          <w:fldChar w:fldCharType="end"/>
        </w:r>
      </w:hyperlink>
    </w:p>
    <w:p w:rsidR="00A05D06" w:rsidRPr="00FD423F" w:rsidRDefault="00F6051A" w:rsidP="00E377BE">
      <w:r w:rsidRPr="00FD423F">
        <w:fldChar w:fldCharType="end"/>
      </w:r>
    </w:p>
    <w:p w:rsidR="004D1C39" w:rsidRPr="00FD423F" w:rsidRDefault="004D1C39" w:rsidP="00E377BE">
      <w:pPr>
        <w:rPr>
          <w:rFonts w:ascii="Cambria" w:hAnsi="Cambria"/>
          <w:sz w:val="28"/>
          <w:szCs w:val="28"/>
        </w:rPr>
      </w:pPr>
      <w:r w:rsidRPr="00FD423F">
        <w:br w:type="page"/>
      </w:r>
    </w:p>
    <w:p w:rsidR="004905D2" w:rsidRPr="00FD423F" w:rsidRDefault="004905D2" w:rsidP="00E377BE">
      <w:pPr>
        <w:pStyle w:val="Nagwek1"/>
      </w:pPr>
      <w:bookmarkStart w:id="0" w:name="_Toc259470600"/>
      <w:r w:rsidRPr="00FD423F">
        <w:lastRenderedPageBreak/>
        <w:t>Wprowadzenie</w:t>
      </w:r>
      <w:bookmarkEnd w:id="0"/>
    </w:p>
    <w:p w:rsidR="004905D2" w:rsidRPr="00FD423F" w:rsidRDefault="004905D2" w:rsidP="00E377BE">
      <w:pPr>
        <w:pStyle w:val="Nagwek2"/>
      </w:pPr>
      <w:bookmarkStart w:id="1" w:name="_Toc259470601"/>
      <w:r w:rsidRPr="00FD423F">
        <w:t>Opis systemu</w:t>
      </w:r>
      <w:bookmarkEnd w:id="1"/>
    </w:p>
    <w:p w:rsidR="004905D2" w:rsidRPr="00FD423F" w:rsidRDefault="004905D2" w:rsidP="00E377BE">
      <w:pPr>
        <w:pStyle w:val="Nagwek2"/>
      </w:pPr>
      <w:bookmarkStart w:id="2" w:name="_Toc259470602"/>
      <w:r w:rsidRPr="00FD423F">
        <w:t>Cele do osiągnięcia</w:t>
      </w:r>
      <w:bookmarkEnd w:id="2"/>
    </w:p>
    <w:p w:rsidR="0084785C" w:rsidRPr="00FD423F" w:rsidRDefault="00DE4146" w:rsidP="005C6768">
      <w:r w:rsidRPr="00FD423F">
        <w:rPr>
          <w:lang w:bidi="ar-SA"/>
        </w:rPr>
        <w:t xml:space="preserve">Celem projektu jest </w:t>
      </w:r>
      <w:r w:rsidRPr="00FD423F">
        <w:t>stworzenie</w:t>
      </w:r>
      <w:r w:rsidRPr="00FD423F">
        <w:rPr>
          <w:lang w:bidi="ar-SA"/>
        </w:rPr>
        <w:t xml:space="preserve"> </w:t>
      </w:r>
      <w:r w:rsidRPr="00FD423F">
        <w:t>aplikacji internetowej „Gabinet Weterynaryjny”</w:t>
      </w:r>
      <w:r w:rsidRPr="00FD423F">
        <w:rPr>
          <w:lang w:bidi="ar-SA"/>
        </w:rPr>
        <w:t xml:space="preserve">, </w:t>
      </w:r>
      <w:r w:rsidRPr="00FD423F">
        <w:t xml:space="preserve">wspierającej obsługę lecznicy dla zwierząt, system </w:t>
      </w:r>
      <w:r w:rsidRPr="00FD423F">
        <w:rPr>
          <w:lang w:bidi="ar-SA"/>
        </w:rPr>
        <w:t>łączący zalety klasycznych</w:t>
      </w:r>
      <w:r w:rsidRPr="00FD423F">
        <w:t>,</w:t>
      </w:r>
      <w:r w:rsidRPr="00FD423F">
        <w:rPr>
          <w:lang w:bidi="ar-SA"/>
        </w:rPr>
        <w:t xml:space="preserve"> </w:t>
      </w:r>
      <w:r w:rsidRPr="00FD423F">
        <w:t>papierowych kart zawierających historię leczenia wraz z nowoczesnym, postępowym podejściem do ob</w:t>
      </w:r>
      <w:r w:rsidR="0084785C" w:rsidRPr="00FD423F">
        <w:t>s</w:t>
      </w:r>
      <w:r w:rsidRPr="00FD423F">
        <w:t>ługi gabinetów weterynaryjnych.</w:t>
      </w:r>
      <w:r w:rsidR="0084785C" w:rsidRPr="00FD423F">
        <w:t xml:space="preserve"> </w:t>
      </w:r>
    </w:p>
    <w:p w:rsidR="00DE4146" w:rsidRPr="00FD423F" w:rsidRDefault="0025076E" w:rsidP="005C6768">
      <w:r w:rsidRPr="00FD423F">
        <w:t>S</w:t>
      </w:r>
      <w:r w:rsidR="0084785C" w:rsidRPr="00FD423F">
        <w:t>kierowany jest</w:t>
      </w:r>
      <w:r w:rsidRPr="00FD423F">
        <w:t xml:space="preserve"> on</w:t>
      </w:r>
      <w:r w:rsidR="0084785C" w:rsidRPr="00FD423F">
        <w:t xml:space="preserve"> do właścicieli niewielkich (kilku osobowych) gabinetów weterynaryjnych, w których ogół procesów związanych z zarządzaniem i funkcjonowaniem gabinetu spoczywa w rękach jednego lekarza, będącego często właścicielem gabinetu. Aplikacja stanowi kompleksowy produkt, umożliwiający m.in. zarządzanie procesem pojedynczej wizyty, obsługę magazynów leków, akcesoriów medycznych oraz gadżetów</w:t>
      </w:r>
      <w:r w:rsidR="004D5EB5" w:rsidRPr="00FD423F">
        <w:t xml:space="preserve"> dla zwierząt</w:t>
      </w:r>
      <w:r w:rsidR="0084785C" w:rsidRPr="00FD423F">
        <w:t>, jak również możliwość rezerwacji czasu pracy osób zatrudnionych w gabinecie.</w:t>
      </w:r>
    </w:p>
    <w:p w:rsidR="004D5EB5" w:rsidRPr="00FD423F" w:rsidRDefault="00DE4146" w:rsidP="005C6768">
      <w:r w:rsidRPr="00FD423F">
        <w:rPr>
          <w:lang w:bidi="ar-SA"/>
        </w:rPr>
        <w:t xml:space="preserve">Celem </w:t>
      </w:r>
      <w:r w:rsidR="0084785C" w:rsidRPr="00FD423F">
        <w:t>powstania projektu jest chęć zautomatyzowania, usprawnienia procesu kierowania lecznicą zwierząt. Obecnie czas</w:t>
      </w:r>
      <w:r w:rsidR="004D5EB5" w:rsidRPr="00FD423F">
        <w:t xml:space="preserve"> wolny</w:t>
      </w:r>
      <w:r w:rsidR="0084785C" w:rsidRPr="00FD423F">
        <w:t xml:space="preserve"> stanowiący jedno z najbardziej pożądanych dóbr w świecie biznesu </w:t>
      </w:r>
      <w:r w:rsidR="006C6BEC" w:rsidRPr="00FD423F">
        <w:t xml:space="preserve">jest wartością </w:t>
      </w:r>
      <w:r w:rsidR="000A1985" w:rsidRPr="00FD423F">
        <w:t>poszukiwaną</w:t>
      </w:r>
      <w:r w:rsidR="006C6BEC" w:rsidRPr="00FD423F">
        <w:t xml:space="preserve"> również przez lekarzy weterynaryjnych. W dzisiejszych czasach, właściciel niewielkiego gabinetu, nie jest jedynie lekarzem, lecz managerem</w:t>
      </w:r>
      <w:r w:rsidR="004D5EB5" w:rsidRPr="00FD423F">
        <w:t>,</w:t>
      </w:r>
      <w:r w:rsidR="006C6BEC" w:rsidRPr="00FD423F">
        <w:t xml:space="preserve"> marketingowcem,  odpowiedzialnym za leczenie </w:t>
      </w:r>
      <w:r w:rsidR="004D5EB5" w:rsidRPr="00FD423F">
        <w:t>zwierząt</w:t>
      </w:r>
      <w:r w:rsidR="00F06021" w:rsidRPr="00FD423F">
        <w:t xml:space="preserve"> oraz</w:t>
      </w:r>
      <w:r w:rsidR="006C6BEC" w:rsidRPr="00FD423F">
        <w:t xml:space="preserve"> zapewnienie niezbędnych artykułów potrzebnych do funkcjonowania gabinetu, czy reklamowanie własnego przedsiębiorstwa. </w:t>
      </w:r>
    </w:p>
    <w:p w:rsidR="00DE4146" w:rsidRPr="00FD423F" w:rsidRDefault="006C6BEC" w:rsidP="005C6768">
      <w:r w:rsidRPr="00FD423F">
        <w:t>Celem „Gabinetu Weterynaryjnego” jest maksymalne odciążenie właściciela z obowiązku analizy ogromnej ilości danych przetwarzanych wewnątrz przedsiębiorstwa. Dostarczenie mu informacji na temat najbardziej opłacalnych kierunków rozwoju gabinetu (np. najczęściej wykonywane zabiegi, najbardziej popularne wśród klientów gadżety dla zwierząt</w:t>
      </w:r>
      <w:r w:rsidR="005C6768" w:rsidRPr="00FD423F">
        <w:t>,  czy najczęściej wykorzystywane leki).</w:t>
      </w:r>
    </w:p>
    <w:p w:rsidR="00056D49" w:rsidRPr="00FD423F" w:rsidRDefault="00056D49" w:rsidP="00E377BE">
      <w:pPr>
        <w:pStyle w:val="Nagwek2"/>
      </w:pPr>
      <w:bookmarkStart w:id="3" w:name="_Toc259470603"/>
      <w:r w:rsidRPr="00FD423F">
        <w:t>Słownik</w:t>
      </w:r>
      <w:bookmarkEnd w:id="3"/>
    </w:p>
    <w:p w:rsidR="005C6768" w:rsidRPr="00FD423F" w:rsidRDefault="005C6768" w:rsidP="005C6768">
      <w:pPr>
        <w:pStyle w:val="Nagwek3"/>
      </w:pPr>
      <w:r w:rsidRPr="00FD423F">
        <w:t>Aplikacja internetowa</w:t>
      </w:r>
    </w:p>
    <w:p w:rsidR="00964508" w:rsidRPr="00FD423F" w:rsidRDefault="00964508" w:rsidP="00964508">
      <w:pPr>
        <w:ind w:left="709"/>
        <w:rPr>
          <w:rFonts w:ascii="Arial" w:hAnsi="Arial" w:cs="Arial"/>
          <w:sz w:val="20"/>
          <w:szCs w:val="20"/>
        </w:rPr>
      </w:pPr>
      <w:r w:rsidRPr="00FD423F">
        <w:rPr>
          <w:rFonts w:ascii="Arial" w:hAnsi="Arial" w:cs="Arial"/>
          <w:sz w:val="20"/>
          <w:szCs w:val="20"/>
          <w:shd w:val="clear" w:color="auto" w:fill="FFFFFF"/>
        </w:rPr>
        <w:t>(ang.)</w:t>
      </w:r>
      <w:r w:rsidRPr="00FD423F">
        <w:rPr>
          <w:rStyle w:val="apple-converted-space"/>
          <w:rFonts w:ascii="Arial" w:hAnsi="Arial" w:cs="Arial"/>
          <w:sz w:val="20"/>
          <w:szCs w:val="20"/>
          <w:shd w:val="clear" w:color="auto" w:fill="FFFFFF"/>
        </w:rPr>
        <w:t> </w:t>
      </w:r>
      <w:r w:rsidRPr="00FD423F">
        <w:rPr>
          <w:rFonts w:ascii="Arial" w:hAnsi="Arial" w:cs="Arial"/>
          <w:i/>
          <w:iCs/>
          <w:sz w:val="20"/>
          <w:szCs w:val="20"/>
          <w:shd w:val="clear" w:color="auto" w:fill="FFFFFF"/>
        </w:rPr>
        <w:t xml:space="preserve">web </w:t>
      </w:r>
      <w:proofErr w:type="spellStart"/>
      <w:r w:rsidRPr="00FD423F">
        <w:rPr>
          <w:rFonts w:ascii="Arial" w:hAnsi="Arial" w:cs="Arial"/>
          <w:i/>
          <w:iCs/>
          <w:sz w:val="20"/>
          <w:szCs w:val="20"/>
          <w:shd w:val="clear" w:color="auto" w:fill="FFFFFF"/>
        </w:rPr>
        <w:t>application</w:t>
      </w:r>
      <w:proofErr w:type="spellEnd"/>
      <w:r w:rsidRPr="00FD423F">
        <w:rPr>
          <w:rStyle w:val="apple-converted-space"/>
          <w:rFonts w:ascii="Arial" w:hAnsi="Arial" w:cs="Arial"/>
          <w:sz w:val="20"/>
          <w:szCs w:val="20"/>
          <w:shd w:val="clear" w:color="auto" w:fill="FFFFFF"/>
        </w:rPr>
        <w:t> </w:t>
      </w:r>
      <w:r w:rsidRPr="00FD423F">
        <w:rPr>
          <w:rFonts w:ascii="Arial" w:hAnsi="Arial" w:cs="Arial"/>
          <w:sz w:val="20"/>
          <w:szCs w:val="20"/>
          <w:shd w:val="clear" w:color="auto" w:fill="FFFFFF"/>
        </w:rPr>
        <w:t>– zwana również aplikacją webową, to</w:t>
      </w:r>
      <w:r w:rsidRPr="00FD423F">
        <w:rPr>
          <w:rStyle w:val="apple-converted-space"/>
          <w:rFonts w:ascii="Arial" w:hAnsi="Arial" w:cs="Arial"/>
          <w:sz w:val="20"/>
          <w:szCs w:val="20"/>
          <w:shd w:val="clear" w:color="auto" w:fill="FFFFFF"/>
        </w:rPr>
        <w:t> </w:t>
      </w:r>
      <w:r w:rsidRPr="00FD423F">
        <w:rPr>
          <w:rFonts w:ascii="Arial" w:hAnsi="Arial" w:cs="Arial"/>
          <w:sz w:val="20"/>
          <w:szCs w:val="20"/>
          <w:shd w:val="clear" w:color="auto" w:fill="FFFFFF"/>
        </w:rPr>
        <w:t>program komputerowy, który pracuje na</w:t>
      </w:r>
      <w:r w:rsidRPr="00FD423F">
        <w:rPr>
          <w:rStyle w:val="apple-converted-space"/>
          <w:rFonts w:ascii="Arial" w:hAnsi="Arial" w:cs="Arial"/>
          <w:sz w:val="20"/>
          <w:szCs w:val="20"/>
          <w:shd w:val="clear" w:color="auto" w:fill="FFFFFF"/>
        </w:rPr>
        <w:t> </w:t>
      </w:r>
      <w:r w:rsidRPr="00FD423F">
        <w:rPr>
          <w:rFonts w:ascii="Arial" w:hAnsi="Arial" w:cs="Arial"/>
          <w:sz w:val="20"/>
          <w:szCs w:val="20"/>
          <w:shd w:val="clear" w:color="auto" w:fill="FFFFFF"/>
        </w:rPr>
        <w:t>serwerze</w:t>
      </w:r>
      <w:r w:rsidRPr="00FD423F">
        <w:rPr>
          <w:rStyle w:val="apple-converted-space"/>
          <w:rFonts w:ascii="Arial" w:hAnsi="Arial" w:cs="Arial"/>
          <w:sz w:val="20"/>
          <w:szCs w:val="20"/>
          <w:shd w:val="clear" w:color="auto" w:fill="FFFFFF"/>
        </w:rPr>
        <w:t> </w:t>
      </w:r>
      <w:r w:rsidRPr="00FD423F">
        <w:rPr>
          <w:rFonts w:ascii="Arial" w:hAnsi="Arial" w:cs="Arial"/>
          <w:sz w:val="20"/>
          <w:szCs w:val="20"/>
          <w:shd w:val="clear" w:color="auto" w:fill="FFFFFF"/>
        </w:rPr>
        <w:t>i komunikuje się poprzez sieć komputerową z</w:t>
      </w:r>
      <w:r w:rsidRPr="00FD423F">
        <w:rPr>
          <w:rStyle w:val="apple-converted-space"/>
          <w:rFonts w:ascii="Arial" w:hAnsi="Arial" w:cs="Arial"/>
          <w:sz w:val="20"/>
          <w:szCs w:val="20"/>
          <w:shd w:val="clear" w:color="auto" w:fill="FFFFFF"/>
        </w:rPr>
        <w:t> </w:t>
      </w:r>
      <w:r w:rsidRPr="00FD423F">
        <w:rPr>
          <w:rFonts w:ascii="Arial" w:hAnsi="Arial" w:cs="Arial"/>
          <w:sz w:val="20"/>
          <w:szCs w:val="20"/>
          <w:shd w:val="clear" w:color="auto" w:fill="FFFFFF"/>
        </w:rPr>
        <w:t>hostem użytkownika komputera</w:t>
      </w:r>
      <w:r w:rsidRPr="00FD423F">
        <w:rPr>
          <w:rStyle w:val="apple-converted-space"/>
          <w:rFonts w:ascii="Arial" w:hAnsi="Arial" w:cs="Arial"/>
          <w:sz w:val="20"/>
          <w:szCs w:val="20"/>
          <w:shd w:val="clear" w:color="auto" w:fill="FFFFFF"/>
        </w:rPr>
        <w:t> </w:t>
      </w:r>
      <w:r w:rsidRPr="00FD423F">
        <w:rPr>
          <w:rFonts w:ascii="Arial" w:hAnsi="Arial" w:cs="Arial"/>
          <w:sz w:val="20"/>
          <w:szCs w:val="20"/>
          <w:shd w:val="clear" w:color="auto" w:fill="FFFFFF"/>
        </w:rPr>
        <w:t>z wykorzystaniem</w:t>
      </w:r>
      <w:r w:rsidRPr="00FD423F">
        <w:rPr>
          <w:rStyle w:val="apple-converted-space"/>
          <w:rFonts w:ascii="Arial" w:hAnsi="Arial" w:cs="Arial"/>
          <w:sz w:val="20"/>
          <w:szCs w:val="20"/>
          <w:shd w:val="clear" w:color="auto" w:fill="FFFFFF"/>
        </w:rPr>
        <w:t> </w:t>
      </w:r>
      <w:r w:rsidRPr="00FD423F">
        <w:rPr>
          <w:rFonts w:ascii="Arial" w:hAnsi="Arial" w:cs="Arial"/>
          <w:sz w:val="20"/>
          <w:szCs w:val="20"/>
          <w:shd w:val="clear" w:color="auto" w:fill="FFFFFF"/>
        </w:rPr>
        <w:t>przeglądarki internetowej</w:t>
      </w:r>
      <w:r w:rsidRPr="00FD423F">
        <w:rPr>
          <w:rStyle w:val="apple-converted-space"/>
          <w:rFonts w:ascii="Arial" w:hAnsi="Arial" w:cs="Arial"/>
          <w:sz w:val="20"/>
          <w:szCs w:val="20"/>
          <w:shd w:val="clear" w:color="auto" w:fill="FFFFFF"/>
        </w:rPr>
        <w:t> </w:t>
      </w:r>
      <w:r w:rsidRPr="00FD423F">
        <w:rPr>
          <w:rFonts w:ascii="Arial" w:hAnsi="Arial" w:cs="Arial"/>
          <w:sz w:val="20"/>
          <w:szCs w:val="20"/>
          <w:shd w:val="clear" w:color="auto" w:fill="FFFFFF"/>
        </w:rPr>
        <w:t>użytkownika, będącego w takim przypadku</w:t>
      </w:r>
      <w:r w:rsidRPr="00FD423F">
        <w:rPr>
          <w:rStyle w:val="apple-converted-space"/>
          <w:rFonts w:ascii="Arial" w:hAnsi="Arial" w:cs="Arial"/>
          <w:sz w:val="20"/>
          <w:szCs w:val="20"/>
          <w:shd w:val="clear" w:color="auto" w:fill="FFFFFF"/>
        </w:rPr>
        <w:t> </w:t>
      </w:r>
      <w:r w:rsidRPr="00FD423F">
        <w:rPr>
          <w:rFonts w:ascii="Arial" w:hAnsi="Arial" w:cs="Arial"/>
          <w:sz w:val="20"/>
          <w:szCs w:val="20"/>
          <w:shd w:val="clear" w:color="auto" w:fill="FFFFFF"/>
        </w:rPr>
        <w:t>interaktywnym</w:t>
      </w:r>
      <w:r w:rsidRPr="00FD423F">
        <w:rPr>
          <w:rStyle w:val="apple-converted-space"/>
          <w:rFonts w:ascii="Arial" w:hAnsi="Arial" w:cs="Arial"/>
          <w:sz w:val="20"/>
          <w:szCs w:val="20"/>
          <w:shd w:val="clear" w:color="auto" w:fill="FFFFFF"/>
        </w:rPr>
        <w:t> </w:t>
      </w:r>
      <w:r w:rsidRPr="00FD423F">
        <w:rPr>
          <w:rFonts w:ascii="Arial" w:hAnsi="Arial" w:cs="Arial"/>
          <w:sz w:val="20"/>
          <w:szCs w:val="20"/>
          <w:shd w:val="clear" w:color="auto" w:fill="FFFFFF"/>
        </w:rPr>
        <w:t>klientem</w:t>
      </w:r>
      <w:r w:rsidRPr="00FD423F">
        <w:rPr>
          <w:rStyle w:val="apple-converted-space"/>
          <w:rFonts w:ascii="Arial" w:hAnsi="Arial" w:cs="Arial"/>
          <w:sz w:val="20"/>
          <w:szCs w:val="20"/>
          <w:shd w:val="clear" w:color="auto" w:fill="FFFFFF"/>
        </w:rPr>
        <w:t> </w:t>
      </w:r>
      <w:r w:rsidRPr="00FD423F">
        <w:rPr>
          <w:rFonts w:ascii="Arial" w:hAnsi="Arial" w:cs="Arial"/>
          <w:sz w:val="20"/>
          <w:szCs w:val="20"/>
          <w:shd w:val="clear" w:color="auto" w:fill="FFFFFF"/>
        </w:rPr>
        <w:t>aplikacji internetowej.</w:t>
      </w:r>
      <w:r w:rsidRPr="00FD423F">
        <w:rPr>
          <w:rFonts w:ascii="Arial" w:hAnsi="Arial" w:cs="Arial"/>
          <w:sz w:val="20"/>
          <w:szCs w:val="20"/>
        </w:rPr>
        <w:t xml:space="preserve"> </w:t>
      </w:r>
    </w:p>
    <w:p w:rsidR="00964508" w:rsidRPr="00FD423F" w:rsidRDefault="00964508" w:rsidP="00964508">
      <w:pPr>
        <w:pStyle w:val="Nagwek3"/>
      </w:pPr>
      <w:r w:rsidRPr="00FD423F">
        <w:t>Gadżet dla zwierząt</w:t>
      </w:r>
    </w:p>
    <w:p w:rsidR="005C6768" w:rsidRPr="00FD423F" w:rsidRDefault="005C6768" w:rsidP="005C6768">
      <w:pPr>
        <w:ind w:left="709"/>
      </w:pPr>
      <w:r w:rsidRPr="00FD423F">
        <w:rPr>
          <w:shd w:val="clear" w:color="auto" w:fill="FFFFFF"/>
        </w:rPr>
        <w:t>Przyrząd,</w:t>
      </w:r>
      <w:r w:rsidRPr="00FD423F">
        <w:rPr>
          <w:rStyle w:val="apple-converted-space"/>
          <w:rFonts w:ascii="Arial" w:hAnsi="Arial" w:cs="Arial"/>
          <w:sz w:val="20"/>
          <w:szCs w:val="20"/>
          <w:shd w:val="clear" w:color="auto" w:fill="FFFFFF"/>
        </w:rPr>
        <w:t> </w:t>
      </w:r>
      <w:r w:rsidRPr="00FD423F">
        <w:rPr>
          <w:rFonts w:ascii="Arial" w:hAnsi="Arial" w:cs="Arial"/>
          <w:sz w:val="20"/>
          <w:szCs w:val="20"/>
          <w:shd w:val="clear" w:color="auto" w:fill="FFFFFF"/>
        </w:rPr>
        <w:t>urządzenie</w:t>
      </w:r>
      <w:r w:rsidRPr="00FD423F">
        <w:rPr>
          <w:shd w:val="clear" w:color="auto" w:fill="FFFFFF"/>
        </w:rPr>
        <w:t>, czasem niepełniące funkcji użytkowej. Gadżetami mogą być</w:t>
      </w:r>
      <w:r w:rsidRPr="00FD423F">
        <w:rPr>
          <w:rStyle w:val="apple-converted-space"/>
          <w:rFonts w:ascii="Arial" w:hAnsi="Arial" w:cs="Arial"/>
          <w:sz w:val="20"/>
          <w:szCs w:val="20"/>
          <w:shd w:val="clear" w:color="auto" w:fill="FFFFFF"/>
        </w:rPr>
        <w:t> smycze</w:t>
      </w:r>
      <w:r w:rsidRPr="00FD423F">
        <w:rPr>
          <w:shd w:val="clear" w:color="auto" w:fill="FFFFFF"/>
        </w:rPr>
        <w:t xml:space="preserve">, piłki, ubrania, gwizdki, kosze, kuwety, szampony, karmy, obroże itp. </w:t>
      </w:r>
    </w:p>
    <w:p w:rsidR="005C6768" w:rsidRPr="00FD423F" w:rsidRDefault="005C6768" w:rsidP="005C6768">
      <w:pPr>
        <w:pStyle w:val="Nagwek3"/>
      </w:pPr>
      <w:r w:rsidRPr="00FD423F">
        <w:t>Akcesoria medyczne</w:t>
      </w:r>
    </w:p>
    <w:p w:rsidR="005C6768" w:rsidRPr="00FD423F" w:rsidRDefault="005C6768" w:rsidP="005C6768">
      <w:pPr>
        <w:ind w:left="709"/>
      </w:pPr>
      <w:r w:rsidRPr="00FD423F">
        <w:rPr>
          <w:shd w:val="clear" w:color="auto" w:fill="FFFFFF"/>
        </w:rPr>
        <w:t xml:space="preserve">Ogół instrumentów medycznych wykorzystywanych w procesie diagnostyki i leczenia zwierząt. Mogą być nimi np. strzykawki, rękawice, fartuchy, prześcieradła, przyrządy USG, itp. </w:t>
      </w:r>
    </w:p>
    <w:p w:rsidR="005C6768" w:rsidRPr="00FD423F" w:rsidRDefault="005C6768" w:rsidP="005C6768">
      <w:pPr>
        <w:ind w:left="709"/>
      </w:pPr>
    </w:p>
    <w:p w:rsidR="004905D2" w:rsidRPr="00FD423F" w:rsidRDefault="000B3E49" w:rsidP="00E377BE">
      <w:pPr>
        <w:pStyle w:val="Nagwek1"/>
      </w:pPr>
      <w:bookmarkStart w:id="4" w:name="_Toc259470604"/>
      <w:r w:rsidRPr="00FD423F">
        <w:lastRenderedPageBreak/>
        <w:t>Wymagania funkcjonalne - p</w:t>
      </w:r>
      <w:r w:rsidR="004905D2" w:rsidRPr="00FD423F">
        <w:t>rzypadki użycia</w:t>
      </w:r>
      <w:bookmarkEnd w:id="4"/>
    </w:p>
    <w:p w:rsidR="00823CF7" w:rsidRPr="00FD423F" w:rsidRDefault="00823CF7" w:rsidP="00823CF7">
      <w:pPr>
        <w:rPr>
          <w:sz w:val="18"/>
        </w:rPr>
      </w:pPr>
    </w:p>
    <w:p w:rsidR="0070618B" w:rsidRPr="00FD423F" w:rsidRDefault="00823CF7" w:rsidP="00E377BE">
      <w:r w:rsidRPr="00FD423F">
        <w:rPr>
          <w:noProof/>
          <w:lang w:eastAsia="pl-PL" w:bidi="ar-SA"/>
        </w:rPr>
        <w:drawing>
          <wp:inline distT="0" distB="0" distL="0" distR="0" wp14:anchorId="6062CA4E" wp14:editId="48F7EAFA">
            <wp:extent cx="5756910" cy="4732655"/>
            <wp:effectExtent l="0" t="0" r="0" b="0"/>
            <wp:docPr id="1" name="Obraz 1" descr="C:\Users\Putas\Desktop\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utas\Desktop\usecas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910" cy="4732655"/>
                    </a:xfrm>
                    <a:prstGeom prst="rect">
                      <a:avLst/>
                    </a:prstGeom>
                    <a:noFill/>
                    <a:ln>
                      <a:noFill/>
                    </a:ln>
                  </pic:spPr>
                </pic:pic>
              </a:graphicData>
            </a:graphic>
          </wp:inline>
        </w:drawing>
      </w:r>
    </w:p>
    <w:p w:rsidR="004905D2" w:rsidRPr="00FD423F" w:rsidRDefault="009B383D" w:rsidP="00E377BE">
      <w:pPr>
        <w:pStyle w:val="Nagwek2"/>
      </w:pPr>
      <w:r w:rsidRPr="00FD423F">
        <w:t>Nowa wizyta</w:t>
      </w:r>
    </w:p>
    <w:p w:rsidR="000A1981" w:rsidRPr="00FD423F" w:rsidRDefault="000A1981" w:rsidP="00E377BE">
      <w:pPr>
        <w:pStyle w:val="Nagwek3"/>
      </w:pPr>
      <w:r w:rsidRPr="00FD423F">
        <w:t>Opis przypadku użycia</w:t>
      </w:r>
    </w:p>
    <w:p w:rsidR="008D06D1" w:rsidRPr="00FD423F" w:rsidRDefault="008D06D1" w:rsidP="008D06D1">
      <w:r w:rsidRPr="00FD423F">
        <w:t xml:space="preserve">Nowa wizyta przedstawia jeden z podstawowych przypadków użycia aplikacji, obrazuję główną ideę funkcjonowania systemu. </w:t>
      </w:r>
    </w:p>
    <w:p w:rsidR="000A1981" w:rsidRPr="00FD423F" w:rsidRDefault="000A1981" w:rsidP="00E377BE">
      <w:pPr>
        <w:pStyle w:val="Nagwek3"/>
      </w:pPr>
      <w:r w:rsidRPr="00FD423F">
        <w:t>Aktorzy</w:t>
      </w:r>
    </w:p>
    <w:p w:rsidR="00617919" w:rsidRPr="00FD423F" w:rsidRDefault="00617919" w:rsidP="00617919">
      <w:r w:rsidRPr="00FD423F">
        <w:t>Pracownik gabinetu</w:t>
      </w:r>
    </w:p>
    <w:p w:rsidR="009B383D" w:rsidRPr="00FD423F" w:rsidRDefault="00617919" w:rsidP="00617919">
      <w:r w:rsidRPr="00FD423F">
        <w:t>Klient w gabinecie weterynaryjnym</w:t>
      </w:r>
    </w:p>
    <w:p w:rsidR="00EA0874" w:rsidRPr="00FD423F" w:rsidRDefault="00EA0874" w:rsidP="00617919">
      <w:r w:rsidRPr="00FD423F">
        <w:t>Kierownik lecznic</w:t>
      </w:r>
      <w:r w:rsidR="008D06D1" w:rsidRPr="00FD423F">
        <w:t>y</w:t>
      </w:r>
    </w:p>
    <w:p w:rsidR="000A1981" w:rsidRPr="00FD423F" w:rsidRDefault="00273D56" w:rsidP="00617919">
      <w:pPr>
        <w:pStyle w:val="Nagwek3"/>
      </w:pPr>
      <w:r w:rsidRPr="00FD423F">
        <w:t>Poziom</w:t>
      </w:r>
    </w:p>
    <w:p w:rsidR="00617919" w:rsidRPr="00FD423F" w:rsidRDefault="00EA0874" w:rsidP="00617919">
      <w:r w:rsidRPr="00FD423F">
        <w:t>Ogólny</w:t>
      </w:r>
    </w:p>
    <w:p w:rsidR="00273D56" w:rsidRPr="00FD423F" w:rsidRDefault="00273D56" w:rsidP="00E377BE">
      <w:pPr>
        <w:pStyle w:val="Nagwek3"/>
      </w:pPr>
      <w:r w:rsidRPr="00FD423F">
        <w:t xml:space="preserve">Cel </w:t>
      </w:r>
    </w:p>
    <w:p w:rsidR="00617919" w:rsidRPr="00FD423F" w:rsidRDefault="00617919" w:rsidP="00617919">
      <w:pPr>
        <w:ind w:left="708"/>
      </w:pPr>
      <w:r w:rsidRPr="00FD423F">
        <w:t xml:space="preserve">Automatyczne wypełnienie książki </w:t>
      </w:r>
      <w:r w:rsidR="008C7E93" w:rsidRPr="00FD423F">
        <w:t xml:space="preserve">leczenia zwierząt przez lekarza weterynarii zarówno podczas wizyty klienta w lecznicy, jak również uzupełnienie sprawozdania z przeprowadzonej wizyty domowej. </w:t>
      </w:r>
    </w:p>
    <w:p w:rsidR="00EA0874" w:rsidRPr="00FD423F" w:rsidRDefault="00EA0874" w:rsidP="00617919">
      <w:pPr>
        <w:ind w:left="708"/>
      </w:pPr>
    </w:p>
    <w:p w:rsidR="00273D56" w:rsidRPr="00FD423F" w:rsidRDefault="00273D56" w:rsidP="00E377BE">
      <w:pPr>
        <w:pStyle w:val="Nagwek3"/>
      </w:pPr>
      <w:r w:rsidRPr="00FD423F">
        <w:t>Cele użytkowników</w:t>
      </w:r>
    </w:p>
    <w:p w:rsidR="004142BC" w:rsidRPr="00FD423F" w:rsidRDefault="00E75A4B" w:rsidP="00E75A4B">
      <w:pPr>
        <w:pStyle w:val="Akapitzlist"/>
        <w:numPr>
          <w:ilvl w:val="0"/>
          <w:numId w:val="2"/>
        </w:numPr>
      </w:pPr>
      <w:r w:rsidRPr="00FD423F">
        <w:t>Pracownik gabinetu: szybko i bez błędnie wypełnić książkę leczenia zwierząt określoną przez Dz.U.2011.224.1347</w:t>
      </w:r>
    </w:p>
    <w:p w:rsidR="00E75A4B" w:rsidRPr="00FD423F" w:rsidRDefault="00E75A4B" w:rsidP="00E75A4B">
      <w:pPr>
        <w:pStyle w:val="Akapitzlist"/>
        <w:numPr>
          <w:ilvl w:val="1"/>
          <w:numId w:val="2"/>
        </w:numPr>
      </w:pPr>
      <w:r w:rsidRPr="00FD423F">
        <w:t>Sporządzić w formie elektronicznej raport z przeprowadzonego wywiadu medycznego</w:t>
      </w:r>
    </w:p>
    <w:p w:rsidR="00E75A4B" w:rsidRPr="00FD423F" w:rsidRDefault="00E75A4B" w:rsidP="00E75A4B">
      <w:pPr>
        <w:pStyle w:val="Akapitzlist"/>
        <w:numPr>
          <w:ilvl w:val="1"/>
          <w:numId w:val="2"/>
        </w:numPr>
      </w:pPr>
      <w:r w:rsidRPr="00FD423F">
        <w:t xml:space="preserve">Udokumentować </w:t>
      </w:r>
      <w:r w:rsidR="00543B23" w:rsidRPr="00FD423F">
        <w:t>postawioną diagnozę medyczną</w:t>
      </w:r>
    </w:p>
    <w:p w:rsidR="00543B23" w:rsidRPr="00FD423F" w:rsidRDefault="00543B23" w:rsidP="00E75A4B">
      <w:pPr>
        <w:pStyle w:val="Akapitzlist"/>
        <w:numPr>
          <w:ilvl w:val="1"/>
          <w:numId w:val="2"/>
        </w:numPr>
      </w:pPr>
      <w:r w:rsidRPr="00FD423F">
        <w:t xml:space="preserve">Wykazać wykorzystane podczas leczenia </w:t>
      </w:r>
      <w:r w:rsidR="006E6E42" w:rsidRPr="00FD423F">
        <w:t>aksonie</w:t>
      </w:r>
      <w:r w:rsidRPr="00FD423F">
        <w:t xml:space="preserve"> medyczne</w:t>
      </w:r>
    </w:p>
    <w:p w:rsidR="00543B23" w:rsidRPr="00FD423F" w:rsidRDefault="00543B23" w:rsidP="00E75A4B">
      <w:pPr>
        <w:pStyle w:val="Akapitzlist"/>
        <w:numPr>
          <w:ilvl w:val="1"/>
          <w:numId w:val="2"/>
        </w:numPr>
      </w:pPr>
      <w:r w:rsidRPr="00FD423F">
        <w:t>Określić wykorzystane podczas leczenia lekarstwa</w:t>
      </w:r>
    </w:p>
    <w:p w:rsidR="00E75A4B" w:rsidRPr="00FD423F" w:rsidRDefault="00E75A4B" w:rsidP="00E75A4B">
      <w:pPr>
        <w:pStyle w:val="Akapitzlist"/>
        <w:numPr>
          <w:ilvl w:val="0"/>
          <w:numId w:val="2"/>
        </w:numPr>
      </w:pPr>
      <w:r w:rsidRPr="00FD423F">
        <w:t>Klient lecznicy: otrzymać historię leczenia jego podopiecznego</w:t>
      </w:r>
    </w:p>
    <w:p w:rsidR="00E75A4B" w:rsidRPr="00FD423F" w:rsidRDefault="00E75A4B" w:rsidP="00E75A4B">
      <w:pPr>
        <w:pStyle w:val="Akapitzlist"/>
        <w:numPr>
          <w:ilvl w:val="0"/>
          <w:numId w:val="2"/>
        </w:numPr>
      </w:pPr>
      <w:r w:rsidRPr="00FD423F">
        <w:t>Kierownik lecznicy: prowadzić aktualną dokumentację</w:t>
      </w:r>
    </w:p>
    <w:p w:rsidR="00543B23" w:rsidRPr="00FD423F" w:rsidRDefault="00543B23" w:rsidP="00E75A4B">
      <w:pPr>
        <w:pStyle w:val="Akapitzlist"/>
        <w:numPr>
          <w:ilvl w:val="0"/>
          <w:numId w:val="2"/>
        </w:numPr>
      </w:pPr>
      <w:r w:rsidRPr="00FD423F">
        <w:t>Kierownik lecznicy: raportować stan magazynu leków i gadżetów</w:t>
      </w:r>
    </w:p>
    <w:p w:rsidR="00E75A4B" w:rsidRPr="00FD423F" w:rsidRDefault="00E75A4B" w:rsidP="00E75A4B">
      <w:pPr>
        <w:pStyle w:val="Akapitzlist"/>
        <w:numPr>
          <w:ilvl w:val="0"/>
          <w:numId w:val="2"/>
        </w:numPr>
      </w:pPr>
      <w:r w:rsidRPr="00FD423F">
        <w:t>Pracownik gabinetu: szybko i skutecznie zaproponować odpowiednie lekarstwa</w:t>
      </w:r>
    </w:p>
    <w:p w:rsidR="00E75A4B" w:rsidRPr="00FD423F" w:rsidRDefault="00E75A4B" w:rsidP="00E75A4B">
      <w:pPr>
        <w:pStyle w:val="Akapitzlist"/>
        <w:numPr>
          <w:ilvl w:val="0"/>
          <w:numId w:val="2"/>
        </w:numPr>
      </w:pPr>
      <w:r w:rsidRPr="00FD423F">
        <w:t>Pracownik gabinetu: zarejestrować nowego klienta w systemie bazodanowym</w:t>
      </w:r>
    </w:p>
    <w:p w:rsidR="00E75A4B" w:rsidRPr="00FD423F" w:rsidRDefault="00E75A4B" w:rsidP="00E75A4B">
      <w:pPr>
        <w:pStyle w:val="Akapitzlist"/>
        <w:numPr>
          <w:ilvl w:val="0"/>
          <w:numId w:val="2"/>
        </w:numPr>
      </w:pPr>
      <w:r w:rsidRPr="00FD423F">
        <w:t>Pracownik ga</w:t>
      </w:r>
      <w:r w:rsidR="00EA0874" w:rsidRPr="00FD423F">
        <w:t>b</w:t>
      </w:r>
      <w:r w:rsidRPr="00FD423F">
        <w:t>inetu</w:t>
      </w:r>
      <w:r w:rsidR="00BE007F" w:rsidRPr="00FD423F">
        <w:t>, Klient</w:t>
      </w:r>
      <w:r w:rsidRPr="00FD423F">
        <w:t xml:space="preserve">: </w:t>
      </w:r>
      <w:r w:rsidR="006E6E42" w:rsidRPr="00FD423F">
        <w:t>zarejestrować</w:t>
      </w:r>
      <w:r w:rsidRPr="00FD423F">
        <w:t xml:space="preserve"> nowe zwierzę</w:t>
      </w:r>
      <w:r w:rsidR="00EA0874" w:rsidRPr="00FD423F">
        <w:t xml:space="preserve"> w systemie</w:t>
      </w:r>
    </w:p>
    <w:p w:rsidR="00E75A4B" w:rsidRPr="00FD423F" w:rsidRDefault="00543B23" w:rsidP="00E75A4B">
      <w:pPr>
        <w:pStyle w:val="Akapitzlist"/>
        <w:numPr>
          <w:ilvl w:val="0"/>
          <w:numId w:val="2"/>
        </w:numPr>
      </w:pPr>
      <w:r w:rsidRPr="00FD423F">
        <w:t>Pracownik gabinetu: uzyskać od klienta zgodę na przeprowadzenie zabiegu medycznego</w:t>
      </w:r>
    </w:p>
    <w:p w:rsidR="00543B23" w:rsidRPr="00FD423F" w:rsidRDefault="00543B23" w:rsidP="00E75A4B">
      <w:pPr>
        <w:pStyle w:val="Akapitzlist"/>
        <w:numPr>
          <w:ilvl w:val="0"/>
          <w:numId w:val="2"/>
        </w:numPr>
      </w:pPr>
      <w:r w:rsidRPr="00FD423F">
        <w:t xml:space="preserve">Pracownik gabinetu: zarezerwować niezbędne do przeprowadzenia zabiegu medycznego </w:t>
      </w:r>
      <w:r w:rsidR="006E6E42" w:rsidRPr="00FD423F">
        <w:t>zasobu</w:t>
      </w:r>
      <w:r w:rsidRPr="00FD423F">
        <w:t xml:space="preserve"> (sale operacyjne, urządzenia medyczne)</w:t>
      </w:r>
    </w:p>
    <w:p w:rsidR="00543B23" w:rsidRPr="00FD423F" w:rsidRDefault="00BE007F" w:rsidP="00E75A4B">
      <w:pPr>
        <w:pStyle w:val="Akapitzlist"/>
        <w:numPr>
          <w:ilvl w:val="0"/>
          <w:numId w:val="2"/>
        </w:numPr>
      </w:pPr>
      <w:r w:rsidRPr="00FD423F">
        <w:t>Pracownik gabinetu: szybko i efektywnie zaksięgować fakt sprzedaży gadżetów</w:t>
      </w:r>
    </w:p>
    <w:p w:rsidR="00BE007F" w:rsidRPr="00FD423F" w:rsidRDefault="00BE007F" w:rsidP="00E75A4B">
      <w:pPr>
        <w:pStyle w:val="Akapitzlist"/>
        <w:numPr>
          <w:ilvl w:val="0"/>
          <w:numId w:val="2"/>
        </w:numPr>
      </w:pPr>
      <w:r w:rsidRPr="00FD423F">
        <w:t>Pracownik gabinetu: zaraportować pobranie opłaty za leczenie</w:t>
      </w:r>
    </w:p>
    <w:p w:rsidR="00273D56" w:rsidRPr="00FD423F" w:rsidRDefault="00273D56" w:rsidP="00E377BE">
      <w:pPr>
        <w:pStyle w:val="Nagwek3"/>
      </w:pPr>
      <w:r w:rsidRPr="00FD423F">
        <w:t xml:space="preserve">Warunki początkowe </w:t>
      </w:r>
    </w:p>
    <w:p w:rsidR="00BE007F" w:rsidRPr="00FD423F" w:rsidRDefault="00BE007F" w:rsidP="00BE007F">
      <w:pPr>
        <w:pStyle w:val="Akapitzlist"/>
        <w:numPr>
          <w:ilvl w:val="0"/>
          <w:numId w:val="3"/>
        </w:numPr>
      </w:pPr>
      <w:r w:rsidRPr="00FD423F">
        <w:t>Rozpoczęcie wizyty weterynaryjnej wewnątrz gabinetu weterynaryjnego</w:t>
      </w:r>
    </w:p>
    <w:p w:rsidR="00BE007F" w:rsidRPr="00FD423F" w:rsidRDefault="006C3791" w:rsidP="00BE007F">
      <w:pPr>
        <w:pStyle w:val="Akapitzlist"/>
        <w:numPr>
          <w:ilvl w:val="0"/>
          <w:numId w:val="3"/>
        </w:numPr>
      </w:pPr>
      <w:r w:rsidRPr="00FD423F">
        <w:t xml:space="preserve">Dokonanie </w:t>
      </w:r>
      <w:r w:rsidR="00BE007F" w:rsidRPr="00FD423F">
        <w:t>wizyty domowej</w:t>
      </w:r>
    </w:p>
    <w:p w:rsidR="00273D56" w:rsidRPr="00FD423F" w:rsidRDefault="00273D56" w:rsidP="00E377BE">
      <w:pPr>
        <w:pStyle w:val="Nagwek3"/>
      </w:pPr>
      <w:r w:rsidRPr="00FD423F">
        <w:t>Częstotliwość</w:t>
      </w:r>
      <w:r w:rsidR="0003462D" w:rsidRPr="00FD423F">
        <w:t xml:space="preserve"> wykonania</w:t>
      </w:r>
    </w:p>
    <w:p w:rsidR="00A863DC" w:rsidRPr="00FD423F" w:rsidRDefault="00A863DC" w:rsidP="00A863DC">
      <w:r w:rsidRPr="00FD423F">
        <w:t>Kilkana</w:t>
      </w:r>
      <w:r w:rsidR="00EA0874" w:rsidRPr="00FD423F">
        <w:t>ście razy dziennie</w:t>
      </w:r>
    </w:p>
    <w:p w:rsidR="00273D56" w:rsidRPr="00FD423F" w:rsidRDefault="00273D56" w:rsidP="00E377BE">
      <w:pPr>
        <w:pStyle w:val="Nagwek3"/>
      </w:pPr>
      <w:r w:rsidRPr="00FD423F">
        <w:t>Wyzwalacz</w:t>
      </w:r>
    </w:p>
    <w:p w:rsidR="00EA0874" w:rsidRPr="00FD423F" w:rsidRDefault="00EA0874" w:rsidP="00EA0874">
      <w:r w:rsidRPr="00FD423F">
        <w:t xml:space="preserve">Lekarz wybiera akcję </w:t>
      </w:r>
      <w:r w:rsidRPr="00FD423F">
        <w:rPr>
          <w:i/>
        </w:rPr>
        <w:t xml:space="preserve">Nowa wizyta </w:t>
      </w:r>
      <w:r w:rsidRPr="00FD423F">
        <w:t>w dowolnym momencie pracy z aplikacją</w:t>
      </w:r>
    </w:p>
    <w:p w:rsidR="00273D56" w:rsidRPr="00FD423F" w:rsidRDefault="00273D56" w:rsidP="00E377BE">
      <w:pPr>
        <w:pStyle w:val="Nagwek3"/>
      </w:pPr>
      <w:r w:rsidRPr="00FD423F">
        <w:t>Warunki końcowe</w:t>
      </w:r>
    </w:p>
    <w:p w:rsidR="006A5798" w:rsidRPr="00FD423F" w:rsidRDefault="006A5798" w:rsidP="006A5798">
      <w:r w:rsidRPr="00FD423F">
        <w:t xml:space="preserve">Zakończona wizyta weterynaryjna. </w:t>
      </w:r>
    </w:p>
    <w:p w:rsidR="00273D56" w:rsidRPr="00FD423F" w:rsidRDefault="00273D56" w:rsidP="00E377BE">
      <w:pPr>
        <w:pStyle w:val="Nagwek3"/>
      </w:pPr>
      <w:r w:rsidRPr="00FD423F">
        <w:t>Scenariusz główny</w:t>
      </w:r>
    </w:p>
    <w:p w:rsidR="00CC7C04" w:rsidRPr="00FD423F" w:rsidRDefault="00CC7C04" w:rsidP="00CC7C04">
      <w:pPr>
        <w:pStyle w:val="Akapitzlist"/>
        <w:numPr>
          <w:ilvl w:val="0"/>
          <w:numId w:val="5"/>
        </w:numPr>
      </w:pPr>
      <w:r w:rsidRPr="00FD423F">
        <w:t>System automatycznie uzupełnia nazwę i adres zakładu leczenia zwierząt.</w:t>
      </w:r>
    </w:p>
    <w:p w:rsidR="00CC7C04" w:rsidRPr="00FD423F" w:rsidRDefault="00CC7C04" w:rsidP="00CC7C04">
      <w:pPr>
        <w:pStyle w:val="Akapitzlist"/>
        <w:numPr>
          <w:ilvl w:val="0"/>
          <w:numId w:val="5"/>
        </w:numPr>
      </w:pPr>
      <w:r w:rsidRPr="00FD423F">
        <w:t>System samoczynnie uzupełnia datę, godzinę a także numer przeprowadzanej wizyty.</w:t>
      </w:r>
    </w:p>
    <w:p w:rsidR="00875700" w:rsidRPr="00FD423F" w:rsidRDefault="00CC7C04" w:rsidP="00CC7C04">
      <w:pPr>
        <w:pStyle w:val="Akapitzlist"/>
        <w:numPr>
          <w:ilvl w:val="0"/>
          <w:numId w:val="5"/>
        </w:numPr>
      </w:pPr>
      <w:r w:rsidRPr="00FD423F">
        <w:t>System przeprowad</w:t>
      </w:r>
      <w:r w:rsidR="005077B8" w:rsidRPr="00FD423F">
        <w:t>za analizę stanu magazynu leków,</w:t>
      </w:r>
      <w:r w:rsidR="006E6E42" w:rsidRPr="00FD423F">
        <w:t xml:space="preserve"> </w:t>
      </w:r>
      <w:r w:rsidRPr="00FD423F">
        <w:t>gadżetów,</w:t>
      </w:r>
      <w:r w:rsidR="005077B8" w:rsidRPr="00FD423F">
        <w:t xml:space="preserve"> akcesoriów medycznych</w:t>
      </w:r>
      <w:r w:rsidR="00875700" w:rsidRPr="00FD423F">
        <w:t>.</w:t>
      </w:r>
    </w:p>
    <w:p w:rsidR="005077B8" w:rsidRPr="00FD423F" w:rsidRDefault="005077B8" w:rsidP="00CC7C04">
      <w:pPr>
        <w:pStyle w:val="Akapitzlist"/>
        <w:numPr>
          <w:ilvl w:val="0"/>
          <w:numId w:val="5"/>
        </w:numPr>
      </w:pPr>
      <w:r w:rsidRPr="00FD423F">
        <w:t>Lekarz wybiera z rozwijanej listy imię, nazwisko oraz adre</w:t>
      </w:r>
      <w:r w:rsidR="00875700" w:rsidRPr="00FD423F">
        <w:t>s klienta zak</w:t>
      </w:r>
      <w:r w:rsidRPr="00FD423F">
        <w:t>ładu weterynaryjnego.</w:t>
      </w:r>
    </w:p>
    <w:p w:rsidR="005077B8" w:rsidRPr="00FD423F" w:rsidRDefault="005077B8" w:rsidP="00CC7C04">
      <w:pPr>
        <w:pStyle w:val="Akapitzlist"/>
        <w:numPr>
          <w:ilvl w:val="0"/>
          <w:numId w:val="5"/>
        </w:numPr>
      </w:pPr>
      <w:r w:rsidRPr="00FD423F">
        <w:t>Weterynarz uzupełnia formularz o dane zwierzęcia przypisanego do klienta, które zostanie poddane badaniu klikając z rozwijanej listy imię i rasę zwierzęcia.</w:t>
      </w:r>
    </w:p>
    <w:p w:rsidR="005077B8" w:rsidRPr="00FD423F" w:rsidRDefault="005077B8" w:rsidP="00CC7C04">
      <w:pPr>
        <w:pStyle w:val="Akapitzlist"/>
        <w:numPr>
          <w:ilvl w:val="0"/>
          <w:numId w:val="5"/>
        </w:numPr>
      </w:pPr>
      <w:r w:rsidRPr="00FD423F">
        <w:t>Lekarz przeprowadza wywiad medyczny, uzupełnia spostrzeżenia w odpowiednim formularzu.</w:t>
      </w:r>
    </w:p>
    <w:p w:rsidR="000627B1" w:rsidRPr="00FD423F" w:rsidRDefault="005077B8" w:rsidP="000627B1">
      <w:pPr>
        <w:pStyle w:val="Akapitzlist"/>
        <w:numPr>
          <w:ilvl w:val="0"/>
          <w:numId w:val="5"/>
        </w:numPr>
      </w:pPr>
      <w:r w:rsidRPr="00FD423F">
        <w:t>Pracownik gabinetu uzupełnia pole diagnoza w formularzu leczenia zwierząt.</w:t>
      </w:r>
    </w:p>
    <w:p w:rsidR="005077B8" w:rsidRPr="00FD423F" w:rsidRDefault="006665BE" w:rsidP="00CC7C04">
      <w:pPr>
        <w:pStyle w:val="Akapitzlist"/>
        <w:numPr>
          <w:ilvl w:val="0"/>
          <w:numId w:val="5"/>
        </w:numPr>
      </w:pPr>
      <w:r w:rsidRPr="00FD423F">
        <w:t>System</w:t>
      </w:r>
      <w:r w:rsidR="005077B8" w:rsidRPr="00FD423F">
        <w:t xml:space="preserve"> uzupełnia formularz leczenia o ilość i nazwę wykorzystanych leków</w:t>
      </w:r>
      <w:r w:rsidRPr="00FD423F">
        <w:t>, gadżetów</w:t>
      </w:r>
      <w:r w:rsidR="005077B8" w:rsidRPr="00FD423F">
        <w:t>.</w:t>
      </w:r>
    </w:p>
    <w:p w:rsidR="005077B8" w:rsidRPr="00FD423F" w:rsidRDefault="005077B8" w:rsidP="00CC7C04">
      <w:pPr>
        <w:pStyle w:val="Akapitzlist"/>
        <w:numPr>
          <w:ilvl w:val="0"/>
          <w:numId w:val="5"/>
        </w:numPr>
      </w:pPr>
      <w:r w:rsidRPr="00FD423F">
        <w:lastRenderedPageBreak/>
        <w:t xml:space="preserve">Weterynarz uzupełnia </w:t>
      </w:r>
      <w:proofErr w:type="spellStart"/>
      <w:r w:rsidRPr="00FD423F">
        <w:t>po</w:t>
      </w:r>
      <w:r w:rsidR="00F95794" w:rsidRPr="00FD423F">
        <w:t>dformularz</w:t>
      </w:r>
      <w:proofErr w:type="spellEnd"/>
      <w:r w:rsidR="00F95794" w:rsidRPr="00FD423F">
        <w:t xml:space="preserve"> wykorzystanych akcesoriów medycznych wykorzystanych podczas wizyty. Ich ilość i rodzaj.</w:t>
      </w:r>
    </w:p>
    <w:p w:rsidR="00F95794" w:rsidRPr="00FD423F" w:rsidRDefault="00F95794" w:rsidP="00CC7C04">
      <w:pPr>
        <w:pStyle w:val="Akapitzlist"/>
        <w:numPr>
          <w:ilvl w:val="0"/>
          <w:numId w:val="5"/>
        </w:numPr>
      </w:pPr>
      <w:r w:rsidRPr="00FD423F">
        <w:t>System zmniejsza ilość dostępnych akcesoriów medycznych w magazynie gabinetu.</w:t>
      </w:r>
    </w:p>
    <w:p w:rsidR="00F95794" w:rsidRPr="00FD423F" w:rsidRDefault="00F95794" w:rsidP="00CC7C04">
      <w:pPr>
        <w:pStyle w:val="Akapitzlist"/>
        <w:numPr>
          <w:ilvl w:val="0"/>
          <w:numId w:val="5"/>
        </w:numPr>
      </w:pPr>
      <w:r w:rsidRPr="00FD423F">
        <w:t>Lekarz na prośbę klienta dokonuje wydruku sprawozdania z przeprowadzonej wizyty.</w:t>
      </w:r>
    </w:p>
    <w:p w:rsidR="006665BE" w:rsidRPr="00FD423F" w:rsidRDefault="006665BE" w:rsidP="00CC7C04">
      <w:pPr>
        <w:pStyle w:val="Akapitzlist"/>
        <w:numPr>
          <w:ilvl w:val="0"/>
          <w:numId w:val="5"/>
        </w:numPr>
      </w:pPr>
      <w:r w:rsidRPr="00FD423F">
        <w:t xml:space="preserve">Lekarz pobiera opłatę za usługę weterynaryjną. </w:t>
      </w:r>
    </w:p>
    <w:p w:rsidR="006665BE" w:rsidRPr="00FD423F" w:rsidRDefault="006665BE" w:rsidP="00CC7C04">
      <w:pPr>
        <w:pStyle w:val="Akapitzlist"/>
        <w:numPr>
          <w:ilvl w:val="0"/>
          <w:numId w:val="5"/>
        </w:numPr>
      </w:pPr>
      <w:r w:rsidRPr="00FD423F">
        <w:t>System umieszcza w bazie informację o zainkasowaniu gotówki.</w:t>
      </w:r>
    </w:p>
    <w:p w:rsidR="00273D56" w:rsidRPr="00FD423F" w:rsidRDefault="00273D56" w:rsidP="00E377BE">
      <w:pPr>
        <w:pStyle w:val="Nagwek3"/>
      </w:pPr>
      <w:r w:rsidRPr="00FD423F">
        <w:t>Scenariusze alternatywne</w:t>
      </w:r>
    </w:p>
    <w:p w:rsidR="00875700" w:rsidRPr="00FD423F" w:rsidRDefault="00875700" w:rsidP="00875700">
      <w:pPr>
        <w:ind w:left="900" w:hanging="360"/>
      </w:pPr>
      <w:r w:rsidRPr="00FD423F">
        <w:t>4a.</w:t>
      </w:r>
      <w:r w:rsidRPr="00FD423F">
        <w:tab/>
        <w:t>Nazwisko interesanta nie pojawia się na rozwijanej liście. Lekarz wybiera opcję dodaj klienta:</w:t>
      </w:r>
    </w:p>
    <w:p w:rsidR="00875700" w:rsidRPr="00FD423F" w:rsidRDefault="00875700" w:rsidP="00875700">
      <w:pPr>
        <w:ind w:left="900"/>
      </w:pPr>
      <w:r w:rsidRPr="00FD423F">
        <w:t xml:space="preserve">4a1. System wywołuje przypadek użycia: </w:t>
      </w:r>
      <w:r w:rsidRPr="00FD423F">
        <w:rPr>
          <w:i/>
        </w:rPr>
        <w:t xml:space="preserve">Dodaj klienta. </w:t>
      </w:r>
      <w:r w:rsidRPr="00FD423F">
        <w:t>Dalej wszystko przebiega jak w głównym scenariuszu.</w:t>
      </w:r>
    </w:p>
    <w:p w:rsidR="005F472E" w:rsidRPr="00FD423F" w:rsidRDefault="005F472E" w:rsidP="005F472E">
      <w:pPr>
        <w:ind w:left="900" w:hanging="360"/>
        <w:rPr>
          <w:i/>
        </w:rPr>
      </w:pPr>
      <w:r w:rsidRPr="00FD423F">
        <w:t>4b.</w:t>
      </w:r>
      <w:r w:rsidRPr="00FD423F">
        <w:tab/>
        <w:t xml:space="preserve">Nazwisko interesanta nie pojawia się na rozwijanej liście. Lekarz nie jest w stanie ustalić </w:t>
      </w:r>
      <w:r w:rsidR="009260FF" w:rsidRPr="00FD423F">
        <w:t>właściciela</w:t>
      </w:r>
      <w:r w:rsidRPr="00FD423F">
        <w:t xml:space="preserve"> zwierzęcia. Wybiera opcję </w:t>
      </w:r>
      <w:r w:rsidRPr="00FD423F">
        <w:rPr>
          <w:i/>
        </w:rPr>
        <w:t xml:space="preserve">Nagły </w:t>
      </w:r>
      <w:r w:rsidRPr="00FD423F">
        <w:t>przypadek</w:t>
      </w:r>
    </w:p>
    <w:p w:rsidR="005F472E" w:rsidRPr="00FD423F" w:rsidRDefault="005F472E" w:rsidP="009260FF">
      <w:pPr>
        <w:ind w:left="900"/>
      </w:pPr>
      <w:r w:rsidRPr="00FD423F">
        <w:t xml:space="preserve">4a1. System wywołuje przypadek użycia: </w:t>
      </w:r>
      <w:r w:rsidR="009260FF" w:rsidRPr="00FD423F">
        <w:rPr>
          <w:i/>
        </w:rPr>
        <w:t>Nagły</w:t>
      </w:r>
      <w:r w:rsidRPr="00FD423F">
        <w:rPr>
          <w:i/>
        </w:rPr>
        <w:t xml:space="preserve"> przypadek. </w:t>
      </w:r>
      <w:r w:rsidRPr="00FD423F">
        <w:t xml:space="preserve">Dalej wszystko przebiega jak w scenariuszu </w:t>
      </w:r>
      <w:r w:rsidRPr="00FD423F">
        <w:rPr>
          <w:i/>
        </w:rPr>
        <w:t>Nagły przypadek</w:t>
      </w:r>
      <w:r w:rsidR="009260FF" w:rsidRPr="00FD423F">
        <w:t xml:space="preserve">.   </w:t>
      </w:r>
    </w:p>
    <w:p w:rsidR="00875700" w:rsidRPr="00FD423F" w:rsidRDefault="00875700" w:rsidP="00875700">
      <w:pPr>
        <w:pStyle w:val="Nagwek3"/>
      </w:pPr>
      <w:r w:rsidRPr="00FD423F">
        <w:t>Scenariusze alternatywne</w:t>
      </w:r>
    </w:p>
    <w:p w:rsidR="00875700" w:rsidRPr="00FD423F" w:rsidRDefault="00875700" w:rsidP="00875700">
      <w:pPr>
        <w:ind w:left="900" w:hanging="360"/>
      </w:pPr>
      <w:r w:rsidRPr="00FD423F">
        <w:t>5a.</w:t>
      </w:r>
      <w:r w:rsidRPr="00FD423F">
        <w:tab/>
      </w:r>
      <w:r w:rsidR="00FA7738" w:rsidRPr="00FD423F">
        <w:t xml:space="preserve">Imię </w:t>
      </w:r>
      <w:r w:rsidRPr="00FD423F">
        <w:t xml:space="preserve"> </w:t>
      </w:r>
      <w:r w:rsidR="00FA7738" w:rsidRPr="00FD423F">
        <w:t>zwierzęcia nie pojawia się</w:t>
      </w:r>
      <w:r w:rsidRPr="00FD423F">
        <w:t xml:space="preserve"> na rozwijanej liście. </w:t>
      </w:r>
      <w:r w:rsidR="00FA7738" w:rsidRPr="00FD423F">
        <w:t xml:space="preserve">Klient pragnie zarejestrować nowe </w:t>
      </w:r>
      <w:r w:rsidR="009260FF" w:rsidRPr="00FD423F">
        <w:t>zwierzę</w:t>
      </w:r>
      <w:r w:rsidR="00FA7738" w:rsidRPr="00FD423F">
        <w:t xml:space="preserve">. </w:t>
      </w:r>
      <w:r w:rsidRPr="00FD423F">
        <w:t xml:space="preserve">Lekarz wybiera opcję dodaj nowego </w:t>
      </w:r>
      <w:r w:rsidR="00FA7738" w:rsidRPr="00FD423F">
        <w:t>zwierz</w:t>
      </w:r>
      <w:r w:rsidR="001D2459" w:rsidRPr="00FD423F">
        <w:t>ę.</w:t>
      </w:r>
    </w:p>
    <w:p w:rsidR="001D2459" w:rsidRPr="00FD423F" w:rsidRDefault="001D2459" w:rsidP="001D2459">
      <w:pPr>
        <w:ind w:left="900"/>
      </w:pPr>
      <w:r w:rsidRPr="00FD423F">
        <w:t xml:space="preserve">5a1. Aplikacja wyświetla wszystkie zwierzęta przypisane do klienta. </w:t>
      </w:r>
    </w:p>
    <w:p w:rsidR="001D2459" w:rsidRPr="00FD423F" w:rsidRDefault="001D2459" w:rsidP="001D2459">
      <w:pPr>
        <w:ind w:left="900"/>
      </w:pPr>
      <w:r w:rsidRPr="00FD423F">
        <w:t>5a2. Lekarz przeprowadza wywiad z klientem, weryfikuje słuszność przypisania zwierząt do interesanta.</w:t>
      </w:r>
    </w:p>
    <w:p w:rsidR="001D2459" w:rsidRPr="00FD423F" w:rsidRDefault="001D2459" w:rsidP="001D2459">
      <w:pPr>
        <w:ind w:left="1416"/>
      </w:pPr>
      <w:r w:rsidRPr="00FD423F">
        <w:t>5a2.a Klient informuje lekarza o śmierci innego zwierzęcia niż to, z którym zjawił się dzisiaj w lecznicy.</w:t>
      </w:r>
    </w:p>
    <w:p w:rsidR="001D2459" w:rsidRPr="00FD423F" w:rsidRDefault="001D2459" w:rsidP="001D2459">
      <w:pPr>
        <w:ind w:left="1416"/>
      </w:pPr>
      <w:r w:rsidRPr="00FD423F">
        <w:t xml:space="preserve">4a2.b Lekarz wybiera opcję Usuń zwierzę. </w:t>
      </w:r>
    </w:p>
    <w:p w:rsidR="001D2459" w:rsidRPr="00FD423F" w:rsidRDefault="001D2459" w:rsidP="001D2459">
      <w:pPr>
        <w:ind w:left="1416"/>
      </w:pPr>
      <w:r w:rsidRPr="00FD423F">
        <w:t xml:space="preserve">4a2.c System wywołuje przypadek: Usuń zwierzę. </w:t>
      </w:r>
    </w:p>
    <w:p w:rsidR="00370274" w:rsidRPr="00FD423F" w:rsidRDefault="00875700" w:rsidP="00370274">
      <w:pPr>
        <w:ind w:left="900"/>
      </w:pPr>
      <w:r w:rsidRPr="00FD423F">
        <w:t>4a</w:t>
      </w:r>
      <w:r w:rsidR="001D2459" w:rsidRPr="00FD423F">
        <w:t>2</w:t>
      </w:r>
      <w:r w:rsidRPr="00FD423F">
        <w:t xml:space="preserve">. System wywołuje przypadek użycia: </w:t>
      </w:r>
      <w:r w:rsidRPr="00FD423F">
        <w:rPr>
          <w:i/>
        </w:rPr>
        <w:t xml:space="preserve">Dodaj </w:t>
      </w:r>
      <w:r w:rsidR="009260FF" w:rsidRPr="00FD423F">
        <w:rPr>
          <w:i/>
        </w:rPr>
        <w:t>zwierzę</w:t>
      </w:r>
      <w:r w:rsidR="00FA7738" w:rsidRPr="00FD423F">
        <w:rPr>
          <w:i/>
        </w:rPr>
        <w:t xml:space="preserve">. </w:t>
      </w:r>
      <w:r w:rsidR="00370274" w:rsidRPr="00FD423F">
        <w:t xml:space="preserve">Dalej wszystko przebiega jak w głównym scenariuszu.   </w:t>
      </w:r>
    </w:p>
    <w:p w:rsidR="00370274" w:rsidRPr="00FD423F" w:rsidRDefault="00370274" w:rsidP="00370274">
      <w:pPr>
        <w:pStyle w:val="Nagwek3"/>
      </w:pPr>
      <w:r w:rsidRPr="00FD423F">
        <w:t>Scenariusze alternatywne</w:t>
      </w:r>
    </w:p>
    <w:p w:rsidR="00370274" w:rsidRPr="00FD423F" w:rsidRDefault="00370274" w:rsidP="00370274">
      <w:pPr>
        <w:ind w:left="900" w:hanging="360"/>
      </w:pPr>
      <w:r w:rsidRPr="00FD423F">
        <w:t>7a.</w:t>
      </w:r>
      <w:r w:rsidRPr="00FD423F">
        <w:tab/>
        <w:t xml:space="preserve">Lekarz stwierdza konieczność przeprowadzenia zabiegu medycznego. </w:t>
      </w:r>
      <w:r w:rsidR="000627B1" w:rsidRPr="00FD423F">
        <w:t>Lekarz wybiera opcję Terminarz</w:t>
      </w:r>
    </w:p>
    <w:p w:rsidR="000627B1" w:rsidRPr="00FD423F" w:rsidRDefault="000627B1" w:rsidP="000627B1">
      <w:pPr>
        <w:ind w:left="900"/>
        <w:rPr>
          <w:i/>
        </w:rPr>
      </w:pPr>
      <w:r w:rsidRPr="00FD423F">
        <w:t xml:space="preserve">7a1. System wywołuje przypadek użycia: </w:t>
      </w:r>
      <w:r w:rsidRPr="00FD423F">
        <w:rPr>
          <w:i/>
        </w:rPr>
        <w:t>Terminarz</w:t>
      </w:r>
    </w:p>
    <w:p w:rsidR="000627B1" w:rsidRPr="00FD423F" w:rsidRDefault="000627B1" w:rsidP="00193ED4">
      <w:pPr>
        <w:ind w:left="759" w:firstLine="141"/>
      </w:pPr>
      <w:r w:rsidRPr="00FD423F">
        <w:t>7</w:t>
      </w:r>
      <w:r w:rsidR="00193ED4" w:rsidRPr="00FD423F">
        <w:t>a2</w:t>
      </w:r>
      <w:r w:rsidRPr="00FD423F">
        <w:t>. Lekarz informuje klienta o terminie przeprowadzenia zabiegu.</w:t>
      </w:r>
    </w:p>
    <w:p w:rsidR="00193ED4" w:rsidRPr="00FD423F" w:rsidRDefault="00193ED4" w:rsidP="00193ED4">
      <w:pPr>
        <w:ind w:left="900" w:hanging="360"/>
      </w:pPr>
      <w:r w:rsidRPr="00FD423F">
        <w:t>7b.</w:t>
      </w:r>
      <w:r w:rsidRPr="00FD423F">
        <w:tab/>
        <w:t>Lekarz stwierdza konieczność przepisania lekarstw zwierzęciu. Lekarz wybiera opcję Dodaj lekarstwa.</w:t>
      </w:r>
    </w:p>
    <w:p w:rsidR="0000550B" w:rsidRPr="00FD423F" w:rsidRDefault="0000550B" w:rsidP="00205552">
      <w:pPr>
        <w:ind w:left="900"/>
      </w:pPr>
      <w:r w:rsidRPr="00FD423F">
        <w:lastRenderedPageBreak/>
        <w:t xml:space="preserve">7b1. System wywołuje przypadek użycia: </w:t>
      </w:r>
      <w:r w:rsidR="009823C1" w:rsidRPr="00FD423F">
        <w:rPr>
          <w:i/>
        </w:rPr>
        <w:t>Dodaj lekarstwa</w:t>
      </w:r>
      <w:r w:rsidR="00205552" w:rsidRPr="00FD423F">
        <w:rPr>
          <w:i/>
        </w:rPr>
        <w:t xml:space="preserve"> </w:t>
      </w:r>
      <w:r w:rsidR="00205552" w:rsidRPr="00FD423F">
        <w:t xml:space="preserve">Dalej wszystko przebiega jak w głównym scenariuszu.   </w:t>
      </w:r>
    </w:p>
    <w:p w:rsidR="00205552" w:rsidRPr="00FD423F" w:rsidRDefault="00205552" w:rsidP="00205552">
      <w:pPr>
        <w:ind w:left="900" w:hanging="360"/>
      </w:pPr>
      <w:r w:rsidRPr="00FD423F">
        <w:t>7c.</w:t>
      </w:r>
      <w:r w:rsidRPr="00FD423F">
        <w:tab/>
        <w:t>Lekarz stwierdza chęć nabycia przez klienta gadżetów . Lekarz wybiera opcję Dodaj gadżet.</w:t>
      </w:r>
    </w:p>
    <w:p w:rsidR="00875700" w:rsidRPr="00FD423F" w:rsidRDefault="00205552" w:rsidP="009260FF">
      <w:pPr>
        <w:ind w:left="900"/>
      </w:pPr>
      <w:r w:rsidRPr="00FD423F">
        <w:t xml:space="preserve">7b1. System wywołuje przypadek użycia: </w:t>
      </w:r>
      <w:r w:rsidRPr="00FD423F">
        <w:rPr>
          <w:i/>
        </w:rPr>
        <w:t xml:space="preserve">Dodaj gadżety  </w:t>
      </w:r>
      <w:r w:rsidRPr="00FD423F">
        <w:t>Dalej wszystko przebieg</w:t>
      </w:r>
      <w:r w:rsidR="009260FF" w:rsidRPr="00FD423F">
        <w:t xml:space="preserve">a jak w głównym scenariuszu.   </w:t>
      </w:r>
      <w:r w:rsidR="00FF063B" w:rsidRPr="00FD423F">
        <w:tab/>
      </w:r>
      <w:r w:rsidR="00FF063B" w:rsidRPr="00FD423F">
        <w:tab/>
      </w:r>
    </w:p>
    <w:p w:rsidR="00273D56" w:rsidRPr="00FD423F" w:rsidRDefault="00273D56" w:rsidP="00E377BE">
      <w:pPr>
        <w:pStyle w:val="Nagwek3"/>
      </w:pPr>
      <w:r w:rsidRPr="00FD423F">
        <w:t>Powiązane reguły biznesowe</w:t>
      </w:r>
    </w:p>
    <w:p w:rsidR="006C3791" w:rsidRPr="00FD423F" w:rsidRDefault="009260FF" w:rsidP="006C3791">
      <w:r w:rsidRPr="00FD423F">
        <w:t>-</w:t>
      </w:r>
    </w:p>
    <w:p w:rsidR="00273D56" w:rsidRPr="00FD423F" w:rsidRDefault="00273D56" w:rsidP="00E377BE">
      <w:pPr>
        <w:pStyle w:val="Nagwek3"/>
      </w:pPr>
      <w:r w:rsidRPr="00FD423F">
        <w:t>Rozszerzane przypadki użycia</w:t>
      </w:r>
    </w:p>
    <w:p w:rsidR="00EF7ADD" w:rsidRPr="00FD423F" w:rsidRDefault="00EF7ADD" w:rsidP="00EF7ADD">
      <w:r w:rsidRPr="00FD423F">
        <w:t>-</w:t>
      </w:r>
    </w:p>
    <w:p w:rsidR="00273D56" w:rsidRPr="00FD423F" w:rsidRDefault="00273D56" w:rsidP="00E377BE">
      <w:pPr>
        <w:pStyle w:val="Nagwek3"/>
      </w:pPr>
      <w:r w:rsidRPr="00FD423F">
        <w:t>Włączone przypadki użycia</w:t>
      </w:r>
    </w:p>
    <w:p w:rsidR="00EF7ADD" w:rsidRPr="00FD423F" w:rsidRDefault="001D2459" w:rsidP="001D2459">
      <w:pPr>
        <w:pStyle w:val="Akapitzlist"/>
        <w:numPr>
          <w:ilvl w:val="0"/>
          <w:numId w:val="10"/>
        </w:numPr>
      </w:pPr>
      <w:r w:rsidRPr="00FD423F">
        <w:rPr>
          <w:i/>
        </w:rPr>
        <w:t>Dodaj klienta</w:t>
      </w:r>
    </w:p>
    <w:p w:rsidR="001D2459" w:rsidRPr="00FD423F" w:rsidRDefault="001D2459" w:rsidP="001D2459">
      <w:pPr>
        <w:pStyle w:val="Akapitzlist"/>
        <w:numPr>
          <w:ilvl w:val="0"/>
          <w:numId w:val="10"/>
        </w:numPr>
      </w:pPr>
      <w:r w:rsidRPr="00FD423F">
        <w:rPr>
          <w:i/>
        </w:rPr>
        <w:t>Dodaj zwierzę</w:t>
      </w:r>
    </w:p>
    <w:p w:rsidR="00095908" w:rsidRPr="00FD423F" w:rsidRDefault="00095908" w:rsidP="00095908">
      <w:pPr>
        <w:pStyle w:val="Akapitzlist"/>
        <w:numPr>
          <w:ilvl w:val="0"/>
          <w:numId w:val="10"/>
        </w:numPr>
      </w:pPr>
      <w:r w:rsidRPr="00FD423F">
        <w:t>Dodaj lekarstwa</w:t>
      </w:r>
    </w:p>
    <w:p w:rsidR="00095908" w:rsidRPr="00FD423F" w:rsidRDefault="00095908" w:rsidP="00095908">
      <w:pPr>
        <w:pStyle w:val="Akapitzlist"/>
        <w:numPr>
          <w:ilvl w:val="0"/>
          <w:numId w:val="10"/>
        </w:numPr>
      </w:pPr>
      <w:r w:rsidRPr="00FD423F">
        <w:rPr>
          <w:i/>
        </w:rPr>
        <w:t xml:space="preserve">Dodaj gadżety  </w:t>
      </w:r>
    </w:p>
    <w:p w:rsidR="001D2459" w:rsidRPr="00FD423F" w:rsidRDefault="001D2459" w:rsidP="001D2459">
      <w:pPr>
        <w:pStyle w:val="Akapitzlist"/>
        <w:numPr>
          <w:ilvl w:val="0"/>
          <w:numId w:val="10"/>
        </w:numPr>
      </w:pPr>
      <w:r w:rsidRPr="00FD423F">
        <w:rPr>
          <w:i/>
        </w:rPr>
        <w:t>Nagły przypadek</w:t>
      </w:r>
    </w:p>
    <w:p w:rsidR="00095908" w:rsidRPr="00FD423F" w:rsidRDefault="00095908" w:rsidP="001D2459">
      <w:pPr>
        <w:pStyle w:val="Akapitzlist"/>
        <w:numPr>
          <w:ilvl w:val="0"/>
          <w:numId w:val="10"/>
        </w:numPr>
      </w:pPr>
      <w:r w:rsidRPr="00FD423F">
        <w:t>Terminarz</w:t>
      </w:r>
    </w:p>
    <w:p w:rsidR="00273D56" w:rsidRPr="00FD423F" w:rsidRDefault="00273D56" w:rsidP="00E377BE">
      <w:pPr>
        <w:pStyle w:val="Nagwek3"/>
      </w:pPr>
      <w:r w:rsidRPr="00FD423F">
        <w:t>Problemy</w:t>
      </w:r>
    </w:p>
    <w:p w:rsidR="00EF7ADD" w:rsidRPr="00FD423F" w:rsidRDefault="00EF7ADD" w:rsidP="00EF7ADD">
      <w:r w:rsidRPr="00FD423F">
        <w:t xml:space="preserve">Może zajść potrzeba przeprowadzenia wizyty w odniesieniu do dzikiego zwierzęcia (np. sanitarne uśpienie, odłów zwierząt w tym egzotycznych), w stosunku do których pewne informacje nie mogą zostać zgromadzone  </w:t>
      </w:r>
    </w:p>
    <w:p w:rsidR="00273D56" w:rsidRPr="00FD423F" w:rsidRDefault="00273D56" w:rsidP="00E377BE">
      <w:pPr>
        <w:pStyle w:val="Nagwek3"/>
      </w:pPr>
      <w:r w:rsidRPr="00FD423F">
        <w:t>Decyzje</w:t>
      </w:r>
    </w:p>
    <w:p w:rsidR="00EF7ADD" w:rsidRPr="00FD423F" w:rsidRDefault="00EF7ADD" w:rsidP="00EF7ADD">
      <w:pPr>
        <w:pStyle w:val="Akapitzlist"/>
        <w:numPr>
          <w:ilvl w:val="0"/>
          <w:numId w:val="6"/>
        </w:numPr>
      </w:pPr>
      <w:r w:rsidRPr="00FD423F">
        <w:t xml:space="preserve">Klient gabinetu musi zostać zarejestrowany. Wiąże się to z koniecznością rejestracji użytkownika NN, dla którego statystyki mogą być trudne w interpretacji. </w:t>
      </w:r>
    </w:p>
    <w:p w:rsidR="00BE60CB" w:rsidRPr="00FD423F" w:rsidRDefault="00EF7ADD" w:rsidP="00177E42">
      <w:pPr>
        <w:pStyle w:val="Akapitzlist"/>
        <w:numPr>
          <w:ilvl w:val="0"/>
          <w:numId w:val="6"/>
        </w:numPr>
      </w:pPr>
      <w:r w:rsidRPr="00FD423F">
        <w:t>Pracownik gabinetu nie ma możliwości edycji wprowadzonych danych po ich zapisaniu. Procesu tego może dokonać jedynie właściciel lecznicy.</w:t>
      </w:r>
    </w:p>
    <w:p w:rsidR="00BE60CB" w:rsidRPr="00FD423F" w:rsidRDefault="00177E42" w:rsidP="00BE60CB">
      <w:pPr>
        <w:pStyle w:val="Nagwek2"/>
      </w:pPr>
      <w:r w:rsidRPr="00FD423F">
        <w:t>Dodaj klienta</w:t>
      </w:r>
    </w:p>
    <w:p w:rsidR="00BE60CB" w:rsidRPr="00FD423F" w:rsidRDefault="00BE60CB" w:rsidP="00BE60CB">
      <w:pPr>
        <w:pStyle w:val="Nagwek3"/>
      </w:pPr>
      <w:r w:rsidRPr="00FD423F">
        <w:t>Opis przypadku użycia</w:t>
      </w:r>
    </w:p>
    <w:p w:rsidR="001E15FD" w:rsidRPr="00FD423F" w:rsidRDefault="001E15FD" w:rsidP="001E15FD">
      <w:r w:rsidRPr="00FD423F">
        <w:t>Opisany poniżej przypadek użycia obrazuje zarządzanie przedsiębiorstwem w chwili pojawienia się w nim nowego, niezarejestrowanego wcześniej klienta.</w:t>
      </w:r>
    </w:p>
    <w:p w:rsidR="00BE60CB" w:rsidRPr="00FD423F" w:rsidRDefault="00BE60CB" w:rsidP="00BE60CB">
      <w:pPr>
        <w:pStyle w:val="Nagwek3"/>
      </w:pPr>
      <w:r w:rsidRPr="00FD423F">
        <w:t>Aktorzy</w:t>
      </w:r>
    </w:p>
    <w:p w:rsidR="00BE60CB" w:rsidRPr="00FD423F" w:rsidRDefault="00BE60CB" w:rsidP="00BE60CB">
      <w:r w:rsidRPr="00FD423F">
        <w:t>Pracownik gabinetu</w:t>
      </w:r>
    </w:p>
    <w:p w:rsidR="00BE60CB" w:rsidRPr="00FD423F" w:rsidRDefault="00BE60CB" w:rsidP="00BE60CB">
      <w:pPr>
        <w:pStyle w:val="Nagwek3"/>
      </w:pPr>
      <w:r w:rsidRPr="00FD423F">
        <w:t>Poziom</w:t>
      </w:r>
    </w:p>
    <w:p w:rsidR="00BE60CB" w:rsidRPr="00FD423F" w:rsidRDefault="001E15FD" w:rsidP="00BE60CB">
      <w:r w:rsidRPr="00FD423F">
        <w:t>Podfunkcji</w:t>
      </w:r>
    </w:p>
    <w:p w:rsidR="00BE60CB" w:rsidRPr="00FD423F" w:rsidRDefault="00BE60CB" w:rsidP="00BE60CB">
      <w:pPr>
        <w:pStyle w:val="Nagwek3"/>
      </w:pPr>
      <w:r w:rsidRPr="00FD423F">
        <w:t xml:space="preserve">Cel </w:t>
      </w:r>
    </w:p>
    <w:p w:rsidR="00BE60CB" w:rsidRPr="00FD423F" w:rsidRDefault="001E15FD" w:rsidP="001E15FD">
      <w:pPr>
        <w:ind w:left="708"/>
      </w:pPr>
      <w:r w:rsidRPr="00FD423F">
        <w:t>Zarejestrowanie nowego klienta gabinetu weterynaryjnego. Uzupełnienie i przechowywanie jego danych personalnych, a co za tym idzie umożliwienie</w:t>
      </w:r>
      <w:r w:rsidR="00BE60CB" w:rsidRPr="00FD423F">
        <w:t xml:space="preserve"> </w:t>
      </w:r>
      <w:r w:rsidRPr="00FD423F">
        <w:t xml:space="preserve">nawiązania kontaktu z interesantem w przyszłości. </w:t>
      </w:r>
    </w:p>
    <w:p w:rsidR="00BE60CB" w:rsidRPr="00FD423F" w:rsidRDefault="00BE60CB" w:rsidP="00BE60CB">
      <w:pPr>
        <w:pStyle w:val="Nagwek3"/>
      </w:pPr>
      <w:r w:rsidRPr="00FD423F">
        <w:lastRenderedPageBreak/>
        <w:t>Cele użytkowników</w:t>
      </w:r>
    </w:p>
    <w:p w:rsidR="001E15FD" w:rsidRPr="00FD423F" w:rsidRDefault="00BE60CB" w:rsidP="001E15FD">
      <w:pPr>
        <w:pStyle w:val="Akapitzlist"/>
        <w:numPr>
          <w:ilvl w:val="0"/>
          <w:numId w:val="7"/>
        </w:numPr>
      </w:pPr>
      <w:r w:rsidRPr="00FD423F">
        <w:t xml:space="preserve">Pracownik gabinetu: szybko i bez błędnie </w:t>
      </w:r>
      <w:r w:rsidR="001E15FD" w:rsidRPr="00FD423F">
        <w:t>zarejestrować nowego klienta gabinetu</w:t>
      </w:r>
    </w:p>
    <w:p w:rsidR="00FF4FF0" w:rsidRPr="00FD423F" w:rsidRDefault="00FF4FF0" w:rsidP="001E15FD">
      <w:pPr>
        <w:pStyle w:val="Akapitzlist"/>
        <w:numPr>
          <w:ilvl w:val="0"/>
          <w:numId w:val="7"/>
        </w:numPr>
      </w:pPr>
      <w:r w:rsidRPr="00FD423F">
        <w:t>Pracowni gabinetu: weryfikować właścicieli zwierząt</w:t>
      </w:r>
    </w:p>
    <w:p w:rsidR="00BE60CB" w:rsidRPr="00FD423F" w:rsidRDefault="00BE60CB" w:rsidP="00FF4FF0">
      <w:pPr>
        <w:pStyle w:val="Akapitzlist"/>
        <w:numPr>
          <w:ilvl w:val="0"/>
          <w:numId w:val="7"/>
        </w:numPr>
      </w:pPr>
      <w:r w:rsidRPr="00FD423F">
        <w:t>Kierownik lecznicy: prowadzić aktualną dokumentację</w:t>
      </w:r>
      <w:r w:rsidR="00FF4FF0" w:rsidRPr="00FD423F">
        <w:t xml:space="preserve"> klientów gabinetu </w:t>
      </w:r>
    </w:p>
    <w:p w:rsidR="00BE60CB" w:rsidRPr="00FD423F" w:rsidRDefault="00BE60CB" w:rsidP="00BE60CB">
      <w:pPr>
        <w:pStyle w:val="Nagwek3"/>
      </w:pPr>
      <w:r w:rsidRPr="00FD423F">
        <w:t xml:space="preserve">Warunki początkowe </w:t>
      </w:r>
    </w:p>
    <w:p w:rsidR="00BE60CB" w:rsidRPr="00FD423F" w:rsidRDefault="00FF4FF0" w:rsidP="00FF4FF0">
      <w:pPr>
        <w:pStyle w:val="Akapitzlist"/>
        <w:numPr>
          <w:ilvl w:val="0"/>
          <w:numId w:val="8"/>
        </w:numPr>
      </w:pPr>
      <w:r w:rsidRPr="00FD423F">
        <w:t>Rozpoczęcie przez klienta pierwszej</w:t>
      </w:r>
      <w:r w:rsidR="00BE60CB" w:rsidRPr="00FD423F">
        <w:t xml:space="preserve"> wizyty weterynaryjnej </w:t>
      </w:r>
      <w:r w:rsidRPr="00FD423F">
        <w:t>w określonym gabinecie</w:t>
      </w:r>
    </w:p>
    <w:p w:rsidR="00BE60CB" w:rsidRPr="00FD423F" w:rsidRDefault="00BE60CB" w:rsidP="00BE60CB">
      <w:pPr>
        <w:pStyle w:val="Nagwek3"/>
      </w:pPr>
      <w:r w:rsidRPr="00FD423F">
        <w:t>Częstotliwość wykonania</w:t>
      </w:r>
    </w:p>
    <w:p w:rsidR="00BE60CB" w:rsidRPr="00FD423F" w:rsidRDefault="008013B4" w:rsidP="00BE60CB">
      <w:r w:rsidRPr="00FD423F">
        <w:t>Początkowo kilkanaście razy dziennie, w miarę rozwoju przedsiębiorstwa kilka razy tygodniowo.</w:t>
      </w:r>
    </w:p>
    <w:p w:rsidR="00BE60CB" w:rsidRPr="00FD423F" w:rsidRDefault="00BE60CB" w:rsidP="00BE60CB">
      <w:pPr>
        <w:pStyle w:val="Nagwek3"/>
      </w:pPr>
      <w:r w:rsidRPr="00FD423F">
        <w:t>Wyzwalacz</w:t>
      </w:r>
    </w:p>
    <w:p w:rsidR="00BE60CB" w:rsidRPr="00FD423F" w:rsidRDefault="00BE60CB" w:rsidP="00BE60CB">
      <w:r w:rsidRPr="00FD423F">
        <w:t xml:space="preserve">Lekarz wybiera akcję </w:t>
      </w:r>
      <w:r w:rsidR="008013B4" w:rsidRPr="00FD423F">
        <w:rPr>
          <w:i/>
        </w:rPr>
        <w:t>Dodaj klienta</w:t>
      </w:r>
      <w:r w:rsidRPr="00FD423F">
        <w:t xml:space="preserve"> </w:t>
      </w:r>
      <w:r w:rsidR="008013B4" w:rsidRPr="00FD423F">
        <w:t xml:space="preserve">podczas obsługi </w:t>
      </w:r>
      <w:r w:rsidR="008013B4" w:rsidRPr="00FD423F">
        <w:rPr>
          <w:i/>
        </w:rPr>
        <w:t>Nowej wizyty</w:t>
      </w:r>
    </w:p>
    <w:p w:rsidR="00BE60CB" w:rsidRPr="00FD423F" w:rsidRDefault="00BE60CB" w:rsidP="00BE60CB">
      <w:pPr>
        <w:pStyle w:val="Nagwek3"/>
      </w:pPr>
      <w:r w:rsidRPr="00FD423F">
        <w:t>Warunki końcowe</w:t>
      </w:r>
    </w:p>
    <w:p w:rsidR="00BE60CB" w:rsidRPr="00FD423F" w:rsidRDefault="008D6B62" w:rsidP="00BE60CB">
      <w:r w:rsidRPr="00FD423F">
        <w:t xml:space="preserve">Nowy klient został zarejestrowany. </w:t>
      </w:r>
    </w:p>
    <w:p w:rsidR="00BE60CB" w:rsidRPr="00FD423F" w:rsidRDefault="00BE60CB" w:rsidP="00BE60CB">
      <w:pPr>
        <w:pStyle w:val="Nagwek3"/>
      </w:pPr>
      <w:r w:rsidRPr="00FD423F">
        <w:t>Scenariusz główny</w:t>
      </w:r>
    </w:p>
    <w:p w:rsidR="00BE60CB" w:rsidRPr="00FD423F" w:rsidRDefault="008D6B62" w:rsidP="008D6B62">
      <w:pPr>
        <w:pStyle w:val="Akapitzlist"/>
        <w:numPr>
          <w:ilvl w:val="0"/>
          <w:numId w:val="9"/>
        </w:numPr>
      </w:pPr>
      <w:r w:rsidRPr="00FD423F">
        <w:t>Lekarz wypełnia formularz rejestracji nowego klienta, uzupełnia pola określające imię, nazwisko, adres zamieszkania, kod pocztowy oraz miejscowość nowego interesanta.</w:t>
      </w:r>
    </w:p>
    <w:p w:rsidR="00BE60CB" w:rsidRPr="00FD423F" w:rsidRDefault="00BE60CB" w:rsidP="008D6B62">
      <w:pPr>
        <w:pStyle w:val="Akapitzlist"/>
        <w:numPr>
          <w:ilvl w:val="0"/>
          <w:numId w:val="9"/>
        </w:numPr>
      </w:pPr>
      <w:r w:rsidRPr="00FD423F">
        <w:t xml:space="preserve">System </w:t>
      </w:r>
      <w:r w:rsidR="008D6B62" w:rsidRPr="00FD423F">
        <w:t>wprowadza nowego klienta do bazy</w:t>
      </w:r>
      <w:r w:rsidR="001D2459" w:rsidRPr="00FD423F">
        <w:t>.</w:t>
      </w:r>
    </w:p>
    <w:p w:rsidR="00BE60CB" w:rsidRPr="00FD423F" w:rsidRDefault="00BE60CB" w:rsidP="00BE60CB">
      <w:pPr>
        <w:pStyle w:val="Nagwek3"/>
      </w:pPr>
      <w:r w:rsidRPr="00FD423F">
        <w:t>Scenariusze alternatywne</w:t>
      </w:r>
    </w:p>
    <w:p w:rsidR="001D2459" w:rsidRPr="00FD423F" w:rsidRDefault="001D2459" w:rsidP="001D2459">
      <w:r w:rsidRPr="00FD423F">
        <w:t>1</w:t>
      </w:r>
      <w:r w:rsidR="00C96164" w:rsidRPr="00FD423F">
        <w:t xml:space="preserve">a. </w:t>
      </w:r>
      <w:r w:rsidRPr="00FD423F">
        <w:t>Dane interesanta nie mogą zostać zweryfikowane . Lekarz wybiera opcję</w:t>
      </w:r>
      <w:r w:rsidRPr="00FD423F">
        <w:rPr>
          <w:i/>
        </w:rPr>
        <w:t xml:space="preserve"> Nagły przypadek</w:t>
      </w:r>
      <w:r w:rsidRPr="00FD423F">
        <w:t>:</w:t>
      </w:r>
    </w:p>
    <w:p w:rsidR="001D2459" w:rsidRPr="00FD423F" w:rsidRDefault="001D2459" w:rsidP="001D2459">
      <w:pPr>
        <w:ind w:left="900"/>
      </w:pPr>
      <w:r w:rsidRPr="00FD423F">
        <w:t xml:space="preserve">1a1. </w:t>
      </w:r>
      <w:r w:rsidR="00D92972" w:rsidRPr="00FD423F">
        <w:t>System rejestruje nowego klienta</w:t>
      </w:r>
      <w:r w:rsidRPr="00FD423F">
        <w:rPr>
          <w:i/>
        </w:rPr>
        <w:t xml:space="preserve">. </w:t>
      </w:r>
      <w:r w:rsidRPr="00FD423F">
        <w:t>Dalej wszystko przebiega jak w głównym scenariuszu.</w:t>
      </w:r>
    </w:p>
    <w:p w:rsidR="00BE60CB" w:rsidRPr="00FD423F" w:rsidRDefault="00BE60CB" w:rsidP="00BE60CB">
      <w:pPr>
        <w:pStyle w:val="Nagwek3"/>
      </w:pPr>
      <w:r w:rsidRPr="00FD423F">
        <w:t>Powiązane reguły biznesowe</w:t>
      </w:r>
    </w:p>
    <w:p w:rsidR="00BE60CB" w:rsidRPr="00FD423F" w:rsidRDefault="001545A0" w:rsidP="00BE60CB">
      <w:r w:rsidRPr="00FD423F">
        <w:t>Prowadzenie statystyk m.in. najaktywniejsi klienci, miesiące w któryc</w:t>
      </w:r>
      <w:r w:rsidR="00535825" w:rsidRPr="00FD423F">
        <w:t>h liczba wizyt byłą największa, pracownicy zapewniający największe zyski dla gabinetu.</w:t>
      </w:r>
    </w:p>
    <w:p w:rsidR="00BE60CB" w:rsidRPr="00FD423F" w:rsidRDefault="00BE60CB" w:rsidP="00BE60CB">
      <w:pPr>
        <w:pStyle w:val="Nagwek3"/>
      </w:pPr>
      <w:r w:rsidRPr="00FD423F">
        <w:t>Rozszerzane przypadki użycia</w:t>
      </w:r>
    </w:p>
    <w:p w:rsidR="00BE60CB" w:rsidRPr="00FD423F" w:rsidRDefault="00C96164" w:rsidP="00BE60CB">
      <w:r w:rsidRPr="00FD423F">
        <w:t>Nowa wizyta</w:t>
      </w:r>
    </w:p>
    <w:p w:rsidR="00BE60CB" w:rsidRPr="00FD423F" w:rsidRDefault="00BE60CB" w:rsidP="00BE60CB">
      <w:pPr>
        <w:pStyle w:val="Nagwek3"/>
      </w:pPr>
      <w:r w:rsidRPr="00FD423F">
        <w:t>Włączone przypadki użycia</w:t>
      </w:r>
    </w:p>
    <w:p w:rsidR="00BE60CB" w:rsidRPr="00FD423F" w:rsidRDefault="00BE60CB" w:rsidP="00BE60CB">
      <w:r w:rsidRPr="00FD423F">
        <w:t>-</w:t>
      </w:r>
    </w:p>
    <w:p w:rsidR="00BE60CB" w:rsidRPr="00FD423F" w:rsidRDefault="00BE60CB" w:rsidP="00BE60CB">
      <w:pPr>
        <w:pStyle w:val="Nagwek3"/>
      </w:pPr>
      <w:r w:rsidRPr="00FD423F">
        <w:t>Problemy</w:t>
      </w:r>
    </w:p>
    <w:p w:rsidR="00BE60CB" w:rsidRPr="00FD423F" w:rsidRDefault="00F84ED1" w:rsidP="00BE60CB">
      <w:r w:rsidRPr="00FD423F">
        <w:t>-</w:t>
      </w:r>
    </w:p>
    <w:p w:rsidR="00BE60CB" w:rsidRPr="00FD423F" w:rsidRDefault="00BE60CB" w:rsidP="00BE60CB">
      <w:pPr>
        <w:pStyle w:val="Nagwek3"/>
      </w:pPr>
      <w:r w:rsidRPr="00FD423F">
        <w:t>Decyzje</w:t>
      </w:r>
    </w:p>
    <w:p w:rsidR="00BE60CB" w:rsidRPr="00FD423F" w:rsidRDefault="00BE60CB" w:rsidP="001D2459">
      <w:pPr>
        <w:pStyle w:val="Akapitzlist"/>
        <w:numPr>
          <w:ilvl w:val="0"/>
          <w:numId w:val="11"/>
        </w:numPr>
      </w:pPr>
      <w:r w:rsidRPr="00FD423F">
        <w:t xml:space="preserve">Klient gabinetu musi zostać zarejestrowany. Wiąże się to z koniecznością rejestracji użytkownika NN, dla którego statystyki mogą być trudne w interpretacji. </w:t>
      </w:r>
    </w:p>
    <w:p w:rsidR="00663A80" w:rsidRPr="00FD423F" w:rsidRDefault="00663A80" w:rsidP="00663A80">
      <w:pPr>
        <w:pStyle w:val="Nagwek2"/>
      </w:pPr>
      <w:r w:rsidRPr="00FD423F">
        <w:t>Dodaj zwierzę</w:t>
      </w:r>
    </w:p>
    <w:p w:rsidR="00663A80" w:rsidRPr="00FD423F" w:rsidRDefault="00663A80" w:rsidP="00663A80">
      <w:pPr>
        <w:pStyle w:val="Nagwek3"/>
      </w:pPr>
      <w:r w:rsidRPr="00FD423F">
        <w:t>Opis przypadku użycia</w:t>
      </w:r>
    </w:p>
    <w:p w:rsidR="00663A80" w:rsidRPr="00FD423F" w:rsidRDefault="00663A80" w:rsidP="00663A80">
      <w:r w:rsidRPr="00FD423F">
        <w:t xml:space="preserve">Opisany poniżej przypadek użycia obrazuje </w:t>
      </w:r>
      <w:r w:rsidR="007410F5" w:rsidRPr="00FD423F">
        <w:t>zachowanie systemu</w:t>
      </w:r>
      <w:r w:rsidRPr="00FD423F">
        <w:t xml:space="preserve"> w </w:t>
      </w:r>
      <w:r w:rsidR="007410F5" w:rsidRPr="00FD423F">
        <w:t>momencie</w:t>
      </w:r>
      <w:r w:rsidRPr="00FD423F">
        <w:t xml:space="preserve"> </w:t>
      </w:r>
      <w:r w:rsidR="007410F5" w:rsidRPr="00FD423F">
        <w:t>zgłoszenia przez klienta chęci leczenia nowego zwierzęcia</w:t>
      </w:r>
      <w:r w:rsidRPr="00FD423F">
        <w:t>.</w:t>
      </w:r>
    </w:p>
    <w:p w:rsidR="00663A80" w:rsidRPr="00FD423F" w:rsidRDefault="00663A80" w:rsidP="00663A80">
      <w:pPr>
        <w:pStyle w:val="Nagwek3"/>
      </w:pPr>
      <w:r w:rsidRPr="00FD423F">
        <w:lastRenderedPageBreak/>
        <w:t>Aktorzy</w:t>
      </w:r>
    </w:p>
    <w:p w:rsidR="00663A80" w:rsidRPr="00FD423F" w:rsidRDefault="00663A80" w:rsidP="00663A80">
      <w:r w:rsidRPr="00FD423F">
        <w:t>Pracownik gabinetu</w:t>
      </w:r>
    </w:p>
    <w:p w:rsidR="00663A80" w:rsidRPr="00FD423F" w:rsidRDefault="00663A80" w:rsidP="00663A80">
      <w:pPr>
        <w:pStyle w:val="Nagwek3"/>
      </w:pPr>
      <w:r w:rsidRPr="00FD423F">
        <w:t>Poziom</w:t>
      </w:r>
    </w:p>
    <w:p w:rsidR="00663A80" w:rsidRPr="00FD423F" w:rsidRDefault="00663A80" w:rsidP="00663A80">
      <w:r w:rsidRPr="00FD423F">
        <w:t>Podfunkcji</w:t>
      </w:r>
    </w:p>
    <w:p w:rsidR="00663A80" w:rsidRPr="00FD423F" w:rsidRDefault="00663A80" w:rsidP="00663A80">
      <w:pPr>
        <w:pStyle w:val="Nagwek3"/>
      </w:pPr>
      <w:r w:rsidRPr="00FD423F">
        <w:t xml:space="preserve">Cel </w:t>
      </w:r>
    </w:p>
    <w:p w:rsidR="00663A80" w:rsidRPr="00FD423F" w:rsidRDefault="00663A80" w:rsidP="00663A80">
      <w:pPr>
        <w:ind w:left="708"/>
      </w:pPr>
      <w:r w:rsidRPr="00FD423F">
        <w:t xml:space="preserve">Zarejestrowanie nowego </w:t>
      </w:r>
      <w:r w:rsidR="00DA7637" w:rsidRPr="00FD423F">
        <w:t>zwierzęcia, przypisanego do klienta</w:t>
      </w:r>
      <w:r w:rsidRPr="00FD423F">
        <w:t xml:space="preserve"> gabinetu weterynaryjnego. Uzupełnienie i przechowywanie danych </w:t>
      </w:r>
      <w:r w:rsidR="00DA7637" w:rsidRPr="00FD423F">
        <w:t xml:space="preserve">dotyczących imienia, rasy, wieku itp. W konsekwencji stworzenie możliwości określenia tzw. </w:t>
      </w:r>
      <w:proofErr w:type="spellStart"/>
      <w:r w:rsidR="00DA7637" w:rsidRPr="00FD423F">
        <w:t>targetu</w:t>
      </w:r>
      <w:proofErr w:type="spellEnd"/>
      <w:r w:rsidR="00DA7637" w:rsidRPr="00FD423F">
        <w:t xml:space="preserve"> określonego gabinetu weterynaryjnego.</w:t>
      </w:r>
    </w:p>
    <w:p w:rsidR="00663A80" w:rsidRPr="00FD423F" w:rsidRDefault="00663A80" w:rsidP="00663A80">
      <w:pPr>
        <w:pStyle w:val="Nagwek3"/>
      </w:pPr>
      <w:r w:rsidRPr="00FD423F">
        <w:t>Cele użytkowników</w:t>
      </w:r>
    </w:p>
    <w:p w:rsidR="00663A80" w:rsidRPr="00FD423F" w:rsidRDefault="00663A80" w:rsidP="00F81092">
      <w:pPr>
        <w:pStyle w:val="Akapitzlist"/>
        <w:numPr>
          <w:ilvl w:val="0"/>
          <w:numId w:val="12"/>
        </w:numPr>
      </w:pPr>
      <w:r w:rsidRPr="00FD423F">
        <w:t xml:space="preserve">Pracownik gabinetu: szybko i bez błędnie zarejestrować nowe </w:t>
      </w:r>
      <w:r w:rsidR="00F81092" w:rsidRPr="00FD423F">
        <w:t xml:space="preserve">zwierzę </w:t>
      </w:r>
      <w:r w:rsidRPr="00FD423F">
        <w:t>klienta gabinetu</w:t>
      </w:r>
    </w:p>
    <w:p w:rsidR="00663A80" w:rsidRPr="00FD423F" w:rsidRDefault="00663A80" w:rsidP="00663A80">
      <w:pPr>
        <w:pStyle w:val="Akapitzlist"/>
        <w:numPr>
          <w:ilvl w:val="0"/>
          <w:numId w:val="7"/>
        </w:numPr>
      </w:pPr>
      <w:r w:rsidRPr="00FD423F">
        <w:t xml:space="preserve">Pracowni gabinetu: weryfikować </w:t>
      </w:r>
      <w:r w:rsidR="00F81092" w:rsidRPr="00FD423F">
        <w:t>posiadane przez klienta zwierzęta</w:t>
      </w:r>
    </w:p>
    <w:p w:rsidR="00663A80" w:rsidRPr="00FD423F" w:rsidRDefault="00663A80" w:rsidP="00663A80">
      <w:pPr>
        <w:pStyle w:val="Akapitzlist"/>
        <w:numPr>
          <w:ilvl w:val="0"/>
          <w:numId w:val="7"/>
        </w:numPr>
      </w:pPr>
      <w:r w:rsidRPr="00FD423F">
        <w:t xml:space="preserve">Kierownik lecznicy: prowadzić aktualną dokumentację </w:t>
      </w:r>
      <w:r w:rsidR="00F81092" w:rsidRPr="00FD423F">
        <w:t>gatunków zwierząt obsługiwanych przez</w:t>
      </w:r>
      <w:r w:rsidRPr="00FD423F">
        <w:t xml:space="preserve"> gabinet</w:t>
      </w:r>
      <w:r w:rsidR="00F81092" w:rsidRPr="00FD423F">
        <w:t>.</w:t>
      </w:r>
      <w:r w:rsidRPr="00FD423F">
        <w:t xml:space="preserve"> </w:t>
      </w:r>
    </w:p>
    <w:p w:rsidR="00663A80" w:rsidRPr="00FD423F" w:rsidRDefault="00663A80" w:rsidP="00663A80">
      <w:pPr>
        <w:pStyle w:val="Nagwek3"/>
      </w:pPr>
      <w:r w:rsidRPr="00FD423F">
        <w:t xml:space="preserve">Warunki początkowe </w:t>
      </w:r>
    </w:p>
    <w:p w:rsidR="00663A80" w:rsidRPr="00FD423F" w:rsidRDefault="00663A80" w:rsidP="005C105F">
      <w:pPr>
        <w:pStyle w:val="Akapitzlist"/>
        <w:numPr>
          <w:ilvl w:val="0"/>
          <w:numId w:val="13"/>
        </w:numPr>
      </w:pPr>
      <w:r w:rsidRPr="00FD423F">
        <w:t>Rozpoczęcie przez klienta pierwszej wizyty weterynaryjnej w określonym gabinecie</w:t>
      </w:r>
    </w:p>
    <w:p w:rsidR="005C105F" w:rsidRPr="00FD423F" w:rsidRDefault="005C105F" w:rsidP="005C105F">
      <w:pPr>
        <w:pStyle w:val="Akapitzlist"/>
        <w:numPr>
          <w:ilvl w:val="0"/>
          <w:numId w:val="13"/>
        </w:numPr>
      </w:pPr>
      <w:r w:rsidRPr="00FD423F">
        <w:t>Brak wpisów dotyczących określonego zwierzęcia w bazie danych.</w:t>
      </w:r>
    </w:p>
    <w:p w:rsidR="00663A80" w:rsidRPr="00FD423F" w:rsidRDefault="00663A80" w:rsidP="00663A80">
      <w:pPr>
        <w:pStyle w:val="Nagwek3"/>
      </w:pPr>
      <w:r w:rsidRPr="00FD423F">
        <w:t>Częstotliwość wykonania</w:t>
      </w:r>
    </w:p>
    <w:p w:rsidR="00663A80" w:rsidRPr="00FD423F" w:rsidRDefault="00663A80" w:rsidP="00663A80">
      <w:r w:rsidRPr="00FD423F">
        <w:t>Początkowo kilkanaście razy dziennie, w miarę rozwoju przedsiębiorstwa kilka razy tygodniowo.</w:t>
      </w:r>
    </w:p>
    <w:p w:rsidR="00663A80" w:rsidRPr="00FD423F" w:rsidRDefault="00663A80" w:rsidP="00663A80">
      <w:pPr>
        <w:pStyle w:val="Nagwek3"/>
      </w:pPr>
      <w:r w:rsidRPr="00FD423F">
        <w:t>Wyzwalacz</w:t>
      </w:r>
    </w:p>
    <w:p w:rsidR="00663A80" w:rsidRPr="00FD423F" w:rsidRDefault="00663A80" w:rsidP="00663A80">
      <w:r w:rsidRPr="00FD423F">
        <w:t xml:space="preserve">Lekarz wybiera akcję </w:t>
      </w:r>
      <w:r w:rsidRPr="00FD423F">
        <w:rPr>
          <w:i/>
        </w:rPr>
        <w:t xml:space="preserve">Dodaj </w:t>
      </w:r>
      <w:r w:rsidR="005C105F" w:rsidRPr="00FD423F">
        <w:rPr>
          <w:i/>
        </w:rPr>
        <w:t xml:space="preserve">zwierzę </w:t>
      </w:r>
      <w:r w:rsidRPr="00FD423F">
        <w:t xml:space="preserve"> podczas obsługi </w:t>
      </w:r>
      <w:r w:rsidRPr="00FD423F">
        <w:rPr>
          <w:i/>
        </w:rPr>
        <w:t>Nowej wizyty</w:t>
      </w:r>
    </w:p>
    <w:p w:rsidR="00663A80" w:rsidRPr="00FD423F" w:rsidRDefault="00663A80" w:rsidP="00663A80">
      <w:pPr>
        <w:pStyle w:val="Nagwek3"/>
      </w:pPr>
      <w:r w:rsidRPr="00FD423F">
        <w:t>Warunki końcowe</w:t>
      </w:r>
    </w:p>
    <w:p w:rsidR="00663A80" w:rsidRPr="00FD423F" w:rsidRDefault="00663A80" w:rsidP="00663A80">
      <w:r w:rsidRPr="00FD423F">
        <w:t>Now</w:t>
      </w:r>
      <w:r w:rsidR="005C105F" w:rsidRPr="00FD423F">
        <w:t>e zwierzę</w:t>
      </w:r>
      <w:r w:rsidRPr="00FD423F">
        <w:t xml:space="preserve"> został</w:t>
      </w:r>
      <w:r w:rsidR="005C105F" w:rsidRPr="00FD423F">
        <w:t>o</w:t>
      </w:r>
      <w:r w:rsidRPr="00FD423F">
        <w:t xml:space="preserve"> zarejestrowan</w:t>
      </w:r>
      <w:r w:rsidR="005C105F" w:rsidRPr="00FD423F">
        <w:t>e</w:t>
      </w:r>
      <w:r w:rsidRPr="00FD423F">
        <w:t xml:space="preserve">. </w:t>
      </w:r>
    </w:p>
    <w:p w:rsidR="00663A80" w:rsidRPr="00FD423F" w:rsidRDefault="00663A80" w:rsidP="00663A80">
      <w:pPr>
        <w:pStyle w:val="Nagwek3"/>
      </w:pPr>
      <w:r w:rsidRPr="00FD423F">
        <w:t>Scenariusz główny</w:t>
      </w:r>
    </w:p>
    <w:p w:rsidR="00A546CA" w:rsidRPr="00FD423F" w:rsidRDefault="00663A80" w:rsidP="00A546CA">
      <w:pPr>
        <w:pStyle w:val="Akapitzlist"/>
        <w:numPr>
          <w:ilvl w:val="0"/>
          <w:numId w:val="16"/>
        </w:numPr>
      </w:pPr>
      <w:r w:rsidRPr="00FD423F">
        <w:t xml:space="preserve">Lekarz wypełnia formularz rejestracji nowego </w:t>
      </w:r>
      <w:r w:rsidR="005259D6" w:rsidRPr="00FD423F">
        <w:t>zwierzęcia</w:t>
      </w:r>
      <w:r w:rsidRPr="00FD423F">
        <w:t>,</w:t>
      </w:r>
      <w:r w:rsidR="00A546CA" w:rsidRPr="00FD423F">
        <w:t xml:space="preserve"> uzupełnia pola określające imię, rasę oraz </w:t>
      </w:r>
      <w:r w:rsidR="0080111F" w:rsidRPr="00FD423F">
        <w:t>datę urodzenia</w:t>
      </w:r>
      <w:r w:rsidR="00A546CA" w:rsidRPr="00FD423F">
        <w:t>.</w:t>
      </w:r>
    </w:p>
    <w:p w:rsidR="00A546CA" w:rsidRPr="00FD423F" w:rsidRDefault="00A546CA" w:rsidP="00746DB0">
      <w:pPr>
        <w:pStyle w:val="Akapitzlist"/>
        <w:numPr>
          <w:ilvl w:val="0"/>
          <w:numId w:val="17"/>
        </w:numPr>
      </w:pPr>
      <w:r w:rsidRPr="00FD423F">
        <w:t xml:space="preserve">Lekarz </w:t>
      </w:r>
      <w:r w:rsidR="005259D6" w:rsidRPr="00FD423F">
        <w:t xml:space="preserve">przypisuje </w:t>
      </w:r>
      <w:r w:rsidRPr="00FD423F">
        <w:t>zwierzę do istniejącego klienta gabinetu.</w:t>
      </w:r>
    </w:p>
    <w:p w:rsidR="00663A80" w:rsidRPr="00FD423F" w:rsidRDefault="00663A80" w:rsidP="00746DB0">
      <w:pPr>
        <w:pStyle w:val="Akapitzlist"/>
        <w:numPr>
          <w:ilvl w:val="0"/>
          <w:numId w:val="17"/>
        </w:numPr>
      </w:pPr>
      <w:r w:rsidRPr="00FD423F">
        <w:t>System wprowadza nowego klienta do bazy.</w:t>
      </w:r>
    </w:p>
    <w:p w:rsidR="008E41F1" w:rsidRPr="00FD423F" w:rsidRDefault="008E41F1" w:rsidP="00746DB0">
      <w:pPr>
        <w:pStyle w:val="Akapitzlist"/>
        <w:numPr>
          <w:ilvl w:val="0"/>
          <w:numId w:val="17"/>
        </w:numPr>
      </w:pPr>
      <w:r w:rsidRPr="00FD423F">
        <w:t>System wyświetla zwierzęta przypisane klientowi.</w:t>
      </w:r>
    </w:p>
    <w:p w:rsidR="00663A80" w:rsidRPr="00FD423F" w:rsidRDefault="00663A80" w:rsidP="00663A80">
      <w:pPr>
        <w:pStyle w:val="Nagwek3"/>
      </w:pPr>
      <w:r w:rsidRPr="00FD423F">
        <w:t>Scenariusze alternatywne</w:t>
      </w:r>
    </w:p>
    <w:p w:rsidR="008E41F1" w:rsidRPr="00FD423F" w:rsidRDefault="008E41F1" w:rsidP="008E41F1">
      <w:pPr>
        <w:ind w:left="900"/>
      </w:pPr>
      <w:r w:rsidRPr="00FD423F">
        <w:t>4a1. Lekarz przeprowadza wywiad z klientem, weryfikuje słuszność przypisania zwierząt do interesanta.</w:t>
      </w:r>
    </w:p>
    <w:p w:rsidR="008E41F1" w:rsidRPr="00FD423F" w:rsidRDefault="008E41F1" w:rsidP="008E41F1">
      <w:pPr>
        <w:ind w:left="1416"/>
      </w:pPr>
      <w:r w:rsidRPr="00FD423F">
        <w:t>4a2.a Klient informuje lekarza o śmierci innego zwierzęcia niż to, z którym zjawił się dzisiaj w lecznicy.</w:t>
      </w:r>
    </w:p>
    <w:p w:rsidR="008E41F1" w:rsidRPr="00FD423F" w:rsidRDefault="008E41F1" w:rsidP="008E41F1">
      <w:pPr>
        <w:ind w:left="1416"/>
      </w:pPr>
      <w:r w:rsidRPr="00FD423F">
        <w:t xml:space="preserve">4a2.b Lekarz wybiera opcję Usuń zwierzę. </w:t>
      </w:r>
    </w:p>
    <w:p w:rsidR="001545A0" w:rsidRPr="00FD423F" w:rsidRDefault="008E41F1" w:rsidP="008E41F1">
      <w:pPr>
        <w:ind w:left="1416"/>
      </w:pPr>
      <w:r w:rsidRPr="00FD423F">
        <w:t xml:space="preserve">4a2.c System wywołuje przypadek: Usuń zwierzę. </w:t>
      </w:r>
    </w:p>
    <w:p w:rsidR="001545A0" w:rsidRPr="00FD423F" w:rsidRDefault="001545A0">
      <w:pPr>
        <w:spacing w:after="0" w:line="240" w:lineRule="auto"/>
        <w:ind w:left="0"/>
      </w:pPr>
      <w:r w:rsidRPr="00FD423F">
        <w:br w:type="page"/>
      </w:r>
    </w:p>
    <w:p w:rsidR="008E41F1" w:rsidRPr="00FD423F" w:rsidRDefault="008E41F1" w:rsidP="008E41F1">
      <w:pPr>
        <w:ind w:left="1416"/>
      </w:pPr>
    </w:p>
    <w:p w:rsidR="00663A80" w:rsidRPr="00FD423F" w:rsidRDefault="00663A80" w:rsidP="00663A80">
      <w:pPr>
        <w:pStyle w:val="Nagwek3"/>
      </w:pPr>
      <w:r w:rsidRPr="00FD423F">
        <w:t>Powiązane reguły biznesowe</w:t>
      </w:r>
    </w:p>
    <w:p w:rsidR="00663A80" w:rsidRPr="00FD423F" w:rsidRDefault="001545A0" w:rsidP="00663A80">
      <w:r w:rsidRPr="00FD423F">
        <w:t>Prowadzenie statystyk określających najczęściej badanych zwierząt w określonym gabinecie weterynaryjnym.</w:t>
      </w:r>
    </w:p>
    <w:p w:rsidR="00663A80" w:rsidRPr="00FD423F" w:rsidRDefault="00663A80" w:rsidP="00663A80">
      <w:pPr>
        <w:pStyle w:val="Nagwek3"/>
      </w:pPr>
      <w:r w:rsidRPr="00FD423F">
        <w:t>Rozszerzane przypadki użycia</w:t>
      </w:r>
    </w:p>
    <w:p w:rsidR="00663A80" w:rsidRPr="00FD423F" w:rsidRDefault="00663A80" w:rsidP="00663A80">
      <w:r w:rsidRPr="00FD423F">
        <w:t>Nowa wizyta</w:t>
      </w:r>
    </w:p>
    <w:p w:rsidR="00663A80" w:rsidRPr="00FD423F" w:rsidRDefault="00663A80" w:rsidP="00663A80">
      <w:pPr>
        <w:pStyle w:val="Nagwek3"/>
      </w:pPr>
      <w:r w:rsidRPr="00FD423F">
        <w:t>Włączone przypadki użycia</w:t>
      </w:r>
    </w:p>
    <w:p w:rsidR="00663A80" w:rsidRPr="00FD423F" w:rsidRDefault="00663A80" w:rsidP="00663A80">
      <w:r w:rsidRPr="00FD423F">
        <w:t>-</w:t>
      </w:r>
    </w:p>
    <w:p w:rsidR="00663A80" w:rsidRPr="00FD423F" w:rsidRDefault="00663A80" w:rsidP="00663A80">
      <w:pPr>
        <w:pStyle w:val="Nagwek3"/>
      </w:pPr>
      <w:r w:rsidRPr="00FD423F">
        <w:t>Problemy</w:t>
      </w:r>
    </w:p>
    <w:p w:rsidR="00663A80" w:rsidRPr="00FD423F" w:rsidRDefault="00663A80" w:rsidP="00663A80">
      <w:r w:rsidRPr="00FD423F">
        <w:t>-</w:t>
      </w:r>
    </w:p>
    <w:p w:rsidR="00663A80" w:rsidRPr="00FD423F" w:rsidRDefault="00663A80" w:rsidP="00663A80">
      <w:pPr>
        <w:pStyle w:val="Nagwek3"/>
      </w:pPr>
      <w:r w:rsidRPr="00FD423F">
        <w:t>Decyzje</w:t>
      </w:r>
    </w:p>
    <w:p w:rsidR="0065151B" w:rsidRPr="00FD423F" w:rsidRDefault="0080111F" w:rsidP="00F84ED1">
      <w:pPr>
        <w:pStyle w:val="Akapitzlist"/>
        <w:numPr>
          <w:ilvl w:val="0"/>
          <w:numId w:val="18"/>
        </w:numPr>
      </w:pPr>
      <w:r w:rsidRPr="00FD423F">
        <w:t xml:space="preserve">Zwierzę musi być jednoznacznie identyfikowane w systemie za pomocą 3 zmiennych: </w:t>
      </w:r>
      <w:r w:rsidR="00663A80" w:rsidRPr="00FD423F">
        <w:t xml:space="preserve"> </w:t>
      </w:r>
      <w:r w:rsidRPr="00FD423F">
        <w:t>imię, rasę, datę urodzenia a także właściciela</w:t>
      </w:r>
      <w:r w:rsidR="00242106" w:rsidRPr="00FD423F">
        <w:t>.</w:t>
      </w:r>
    </w:p>
    <w:p w:rsidR="0065151B" w:rsidRPr="00FD423F" w:rsidRDefault="0065151B" w:rsidP="0065151B">
      <w:pPr>
        <w:pStyle w:val="Nagwek2"/>
      </w:pPr>
      <w:r w:rsidRPr="00FD423F">
        <w:t xml:space="preserve">Dodaj </w:t>
      </w:r>
      <w:r w:rsidR="00A26336" w:rsidRPr="00FD423F">
        <w:t>l</w:t>
      </w:r>
      <w:r w:rsidR="00242106" w:rsidRPr="00FD423F">
        <w:t>eki</w:t>
      </w:r>
    </w:p>
    <w:p w:rsidR="0065151B" w:rsidRPr="00FD423F" w:rsidRDefault="0065151B" w:rsidP="0065151B">
      <w:pPr>
        <w:pStyle w:val="Nagwek3"/>
      </w:pPr>
      <w:r w:rsidRPr="00FD423F">
        <w:t>Opis przypadku użycia</w:t>
      </w:r>
    </w:p>
    <w:p w:rsidR="0065151B" w:rsidRPr="00FD423F" w:rsidRDefault="0065151B" w:rsidP="00C4472A">
      <w:r w:rsidRPr="00FD423F">
        <w:t xml:space="preserve">Opisany poniżej przypadek użycia obrazuje zachowanie systemu w momencie zgłoszenia przez </w:t>
      </w:r>
      <w:r w:rsidR="00C4472A" w:rsidRPr="00FD423F">
        <w:t>lekarza weterynarii konieczności leczenia z wykorzystaniem lekarst</w:t>
      </w:r>
      <w:r w:rsidR="00D72F36" w:rsidRPr="00FD423F">
        <w:t>w</w:t>
      </w:r>
      <w:r w:rsidR="00C4472A" w:rsidRPr="00FD423F">
        <w:t xml:space="preserve">. </w:t>
      </w:r>
    </w:p>
    <w:p w:rsidR="00D72F36" w:rsidRPr="00FD423F" w:rsidRDefault="00D72F36" w:rsidP="00D72F36">
      <w:pPr>
        <w:pStyle w:val="Nagwek3"/>
      </w:pPr>
      <w:r w:rsidRPr="00FD423F">
        <w:t>Aktorzy</w:t>
      </w:r>
    </w:p>
    <w:p w:rsidR="0065151B" w:rsidRPr="00FD423F" w:rsidRDefault="0065151B" w:rsidP="0065151B">
      <w:r w:rsidRPr="00FD423F">
        <w:t>Pracownik gabinetu</w:t>
      </w:r>
    </w:p>
    <w:p w:rsidR="0065151B" w:rsidRPr="00FD423F" w:rsidRDefault="0065151B" w:rsidP="0065151B">
      <w:pPr>
        <w:pStyle w:val="Nagwek3"/>
      </w:pPr>
      <w:r w:rsidRPr="00FD423F">
        <w:t>Poziom</w:t>
      </w:r>
    </w:p>
    <w:p w:rsidR="0065151B" w:rsidRPr="00FD423F" w:rsidRDefault="0065151B" w:rsidP="0065151B">
      <w:r w:rsidRPr="00FD423F">
        <w:t>Podfunkcji</w:t>
      </w:r>
    </w:p>
    <w:p w:rsidR="0065151B" w:rsidRPr="00FD423F" w:rsidRDefault="0065151B" w:rsidP="0065151B">
      <w:pPr>
        <w:pStyle w:val="Nagwek3"/>
      </w:pPr>
      <w:r w:rsidRPr="00FD423F">
        <w:t xml:space="preserve">Cel </w:t>
      </w:r>
    </w:p>
    <w:p w:rsidR="004257DF" w:rsidRPr="00FD423F" w:rsidRDefault="00C4472A" w:rsidP="00D72F36">
      <w:pPr>
        <w:ind w:left="708"/>
      </w:pPr>
      <w:r w:rsidRPr="00FD423F">
        <w:t xml:space="preserve">Określenie dostępności lekarstw w magazynie gabinetu weterynaryjnego lub konieczności zamówienia ich w hurtowni. </w:t>
      </w:r>
    </w:p>
    <w:p w:rsidR="004257DF" w:rsidRPr="00FD423F" w:rsidRDefault="004257DF" w:rsidP="004257DF">
      <w:pPr>
        <w:pStyle w:val="Nagwek3"/>
      </w:pPr>
      <w:r w:rsidRPr="00FD423F">
        <w:t xml:space="preserve">Cele użytkowników </w:t>
      </w:r>
    </w:p>
    <w:p w:rsidR="0065151B" w:rsidRPr="00FD423F" w:rsidRDefault="0065151B" w:rsidP="00737862">
      <w:pPr>
        <w:pStyle w:val="Akapitzlist"/>
        <w:numPr>
          <w:ilvl w:val="0"/>
          <w:numId w:val="20"/>
        </w:numPr>
      </w:pPr>
      <w:r w:rsidRPr="00FD423F">
        <w:t xml:space="preserve">Pracownik gabinetu: szybko i bez błędnie zarejestrować </w:t>
      </w:r>
      <w:r w:rsidR="00737862" w:rsidRPr="00FD423F">
        <w:t>lekarstwa wykorzystane podczas leczenia zwierzęcia</w:t>
      </w:r>
    </w:p>
    <w:p w:rsidR="0065151B" w:rsidRPr="00FD423F" w:rsidRDefault="00737862" w:rsidP="00737862">
      <w:pPr>
        <w:pStyle w:val="Akapitzlist"/>
        <w:numPr>
          <w:ilvl w:val="0"/>
          <w:numId w:val="20"/>
        </w:numPr>
      </w:pPr>
      <w:r w:rsidRPr="00FD423F">
        <w:t>Kierownik lecznicy</w:t>
      </w:r>
      <w:r w:rsidR="0065151B" w:rsidRPr="00FD423F">
        <w:t xml:space="preserve">: weryfikować </w:t>
      </w:r>
      <w:r w:rsidRPr="00FD423F">
        <w:t>wykorzystywane przez pracowników lekarstwa</w:t>
      </w:r>
    </w:p>
    <w:p w:rsidR="0065151B" w:rsidRPr="00FD423F" w:rsidRDefault="0065151B" w:rsidP="00737862">
      <w:pPr>
        <w:pStyle w:val="Akapitzlist"/>
        <w:numPr>
          <w:ilvl w:val="0"/>
          <w:numId w:val="20"/>
        </w:numPr>
      </w:pPr>
      <w:r w:rsidRPr="00FD423F">
        <w:t xml:space="preserve">Kierownik lecznicy: prowadzić aktualną dokumentację </w:t>
      </w:r>
      <w:r w:rsidR="00737862" w:rsidRPr="00FD423F">
        <w:t>stanu magazynu leków</w:t>
      </w:r>
    </w:p>
    <w:p w:rsidR="0065151B" w:rsidRPr="00FD423F" w:rsidRDefault="0065151B" w:rsidP="0065151B">
      <w:pPr>
        <w:pStyle w:val="Nagwek3"/>
      </w:pPr>
      <w:r w:rsidRPr="00FD423F">
        <w:t xml:space="preserve">Warunki początkowe </w:t>
      </w:r>
    </w:p>
    <w:p w:rsidR="0065151B" w:rsidRPr="00FD423F" w:rsidRDefault="00737862" w:rsidP="00737862">
      <w:pPr>
        <w:pStyle w:val="Akapitzlist"/>
        <w:numPr>
          <w:ilvl w:val="0"/>
          <w:numId w:val="22"/>
        </w:numPr>
      </w:pPr>
      <w:r w:rsidRPr="00FD423F">
        <w:t>Stwierdzenie konieczności leczenia pacjenta z wykorzystaniem lekarstw.</w:t>
      </w:r>
    </w:p>
    <w:p w:rsidR="0065151B" w:rsidRPr="00FD423F" w:rsidRDefault="0065151B" w:rsidP="0065151B">
      <w:pPr>
        <w:pStyle w:val="Nagwek3"/>
      </w:pPr>
      <w:r w:rsidRPr="00FD423F">
        <w:t>Częstotliwość wykonania</w:t>
      </w:r>
    </w:p>
    <w:p w:rsidR="0065151B" w:rsidRPr="00FD423F" w:rsidRDefault="00737862" w:rsidP="0065151B">
      <w:r w:rsidRPr="00FD423F">
        <w:t>K</w:t>
      </w:r>
      <w:r w:rsidR="0065151B" w:rsidRPr="00FD423F">
        <w:t>ilkanaście razy dziennie</w:t>
      </w:r>
      <w:r w:rsidRPr="00FD423F">
        <w:t>.</w:t>
      </w:r>
    </w:p>
    <w:p w:rsidR="0065151B" w:rsidRPr="00FD423F" w:rsidRDefault="0065151B" w:rsidP="0065151B">
      <w:pPr>
        <w:pStyle w:val="Nagwek3"/>
      </w:pPr>
      <w:r w:rsidRPr="00FD423F">
        <w:t>Wyzwalacz</w:t>
      </w:r>
    </w:p>
    <w:p w:rsidR="0065151B" w:rsidRPr="00FD423F" w:rsidRDefault="0065151B" w:rsidP="0065151B">
      <w:r w:rsidRPr="00FD423F">
        <w:t xml:space="preserve">Lekarz wybiera akcję </w:t>
      </w:r>
      <w:r w:rsidRPr="00FD423F">
        <w:rPr>
          <w:i/>
        </w:rPr>
        <w:t xml:space="preserve">Dodaj </w:t>
      </w:r>
      <w:r w:rsidR="009663A3" w:rsidRPr="00FD423F">
        <w:rPr>
          <w:i/>
        </w:rPr>
        <w:t>lekarstwa</w:t>
      </w:r>
      <w:r w:rsidRPr="00FD423F">
        <w:rPr>
          <w:i/>
        </w:rPr>
        <w:t xml:space="preserve"> </w:t>
      </w:r>
      <w:r w:rsidRPr="00FD423F">
        <w:t xml:space="preserve"> podczas obsługi </w:t>
      </w:r>
      <w:r w:rsidRPr="00FD423F">
        <w:rPr>
          <w:i/>
        </w:rPr>
        <w:t>Nowej wizyty</w:t>
      </w:r>
    </w:p>
    <w:p w:rsidR="0065151B" w:rsidRPr="00FD423F" w:rsidRDefault="0065151B" w:rsidP="0065151B">
      <w:pPr>
        <w:pStyle w:val="Nagwek3"/>
      </w:pPr>
      <w:r w:rsidRPr="00FD423F">
        <w:t>Warunki końcowe</w:t>
      </w:r>
    </w:p>
    <w:p w:rsidR="0065151B" w:rsidRPr="00FD423F" w:rsidRDefault="0065151B" w:rsidP="0065151B">
      <w:r w:rsidRPr="00FD423F">
        <w:lastRenderedPageBreak/>
        <w:t xml:space="preserve">Nowe </w:t>
      </w:r>
      <w:r w:rsidR="00860CF4" w:rsidRPr="00FD423F">
        <w:t>leki</w:t>
      </w:r>
      <w:r w:rsidRPr="00FD423F">
        <w:t xml:space="preserve"> został</w:t>
      </w:r>
      <w:r w:rsidR="00860CF4" w:rsidRPr="00FD423F">
        <w:t>y</w:t>
      </w:r>
      <w:r w:rsidRPr="00FD423F">
        <w:t xml:space="preserve"> </w:t>
      </w:r>
      <w:r w:rsidR="00860CF4" w:rsidRPr="00FD423F">
        <w:t>wydane</w:t>
      </w:r>
      <w:r w:rsidRPr="00FD423F">
        <w:t xml:space="preserve">. </w:t>
      </w:r>
    </w:p>
    <w:p w:rsidR="0065151B" w:rsidRPr="00FD423F" w:rsidRDefault="0065151B" w:rsidP="0065151B">
      <w:pPr>
        <w:pStyle w:val="Nagwek3"/>
      </w:pPr>
      <w:r w:rsidRPr="00FD423F">
        <w:t>Scenariusz główny</w:t>
      </w:r>
    </w:p>
    <w:p w:rsidR="00A655AC" w:rsidRPr="00FD423F" w:rsidRDefault="00A655AC" w:rsidP="00A655AC">
      <w:r w:rsidRPr="00FD423F">
        <w:t>1. W wyszukiwarce lekarz wpisuje nazwę leku, lub choroby, którą zdiagnozował.</w:t>
      </w:r>
    </w:p>
    <w:p w:rsidR="00A655AC" w:rsidRPr="00FD423F" w:rsidRDefault="00A655AC" w:rsidP="00A655AC">
      <w:r w:rsidRPr="00FD423F">
        <w:t xml:space="preserve">2. System odpowiada, wyświetlając listę leków oraz ich etykiety. </w:t>
      </w:r>
    </w:p>
    <w:p w:rsidR="00A655AC" w:rsidRPr="00FD423F" w:rsidRDefault="00A655AC" w:rsidP="00A655AC">
      <w:r w:rsidRPr="00FD423F">
        <w:t>3. System stwierdza dostępność wskazanych leków w magazynie gabinetu.</w:t>
      </w:r>
    </w:p>
    <w:p w:rsidR="0065151B" w:rsidRPr="00FD423F" w:rsidRDefault="0065151B" w:rsidP="0065151B">
      <w:pPr>
        <w:pStyle w:val="Nagwek3"/>
      </w:pPr>
      <w:r w:rsidRPr="00FD423F">
        <w:t>Scenariusze alternatywne</w:t>
      </w:r>
    </w:p>
    <w:p w:rsidR="00A655AC" w:rsidRPr="00FD423F" w:rsidRDefault="00A655AC" w:rsidP="00A655AC">
      <w:pPr>
        <w:ind w:left="0" w:firstLine="567"/>
      </w:pPr>
      <w:r w:rsidRPr="00FD423F">
        <w:t>3a. System stwierdza brak wybranych lekarstw w magazynie leków.</w:t>
      </w:r>
    </w:p>
    <w:p w:rsidR="00A655AC" w:rsidRPr="00FD423F" w:rsidRDefault="00A655AC" w:rsidP="00A655AC">
      <w:pPr>
        <w:ind w:firstLine="141"/>
      </w:pPr>
      <w:r w:rsidRPr="00FD423F">
        <w:t>3a1 Lekarz wypisuje receptę.</w:t>
      </w:r>
    </w:p>
    <w:p w:rsidR="0065151B" w:rsidRPr="00FD423F" w:rsidRDefault="00A655AC" w:rsidP="00713851">
      <w:pPr>
        <w:ind w:left="1275" w:firstLine="141"/>
        <w:rPr>
          <w:i/>
        </w:rPr>
      </w:pPr>
      <w:r w:rsidRPr="00FD423F">
        <w:t>3a1a. System informuje lekarz</w:t>
      </w:r>
      <w:r w:rsidR="00713851" w:rsidRPr="00FD423F">
        <w:t>a</w:t>
      </w:r>
      <w:r w:rsidRPr="00FD423F">
        <w:t xml:space="preserve"> o konieczności kontaktu z hurtownią leków.</w:t>
      </w:r>
    </w:p>
    <w:p w:rsidR="0065151B" w:rsidRPr="00FD423F" w:rsidRDefault="0065151B" w:rsidP="0065151B">
      <w:pPr>
        <w:pStyle w:val="Nagwek3"/>
      </w:pPr>
      <w:r w:rsidRPr="00FD423F">
        <w:t>Powiązane reguły biznesowe</w:t>
      </w:r>
    </w:p>
    <w:p w:rsidR="0065151B" w:rsidRPr="00FD423F" w:rsidRDefault="00713851" w:rsidP="0065151B">
      <w:pPr>
        <w:rPr>
          <w:b/>
        </w:rPr>
      </w:pPr>
      <w:r w:rsidRPr="00FD423F">
        <w:rPr>
          <w:b/>
        </w:rPr>
        <w:t>-</w:t>
      </w:r>
    </w:p>
    <w:p w:rsidR="0065151B" w:rsidRPr="00FD423F" w:rsidRDefault="0065151B" w:rsidP="0065151B">
      <w:pPr>
        <w:pStyle w:val="Nagwek3"/>
      </w:pPr>
      <w:r w:rsidRPr="00FD423F">
        <w:t>Rozszerzane przypadki użycia</w:t>
      </w:r>
    </w:p>
    <w:p w:rsidR="0065151B" w:rsidRPr="00FD423F" w:rsidRDefault="0065151B" w:rsidP="0065151B">
      <w:r w:rsidRPr="00FD423F">
        <w:t>Nowa wizyta</w:t>
      </w:r>
    </w:p>
    <w:p w:rsidR="0065151B" w:rsidRPr="00FD423F" w:rsidRDefault="0065151B" w:rsidP="0065151B">
      <w:pPr>
        <w:pStyle w:val="Nagwek3"/>
      </w:pPr>
      <w:r w:rsidRPr="00FD423F">
        <w:t>Włączone przypadki użycia</w:t>
      </w:r>
    </w:p>
    <w:p w:rsidR="0065151B" w:rsidRPr="00FD423F" w:rsidRDefault="0065151B" w:rsidP="0065151B">
      <w:r w:rsidRPr="00FD423F">
        <w:t>-</w:t>
      </w:r>
    </w:p>
    <w:p w:rsidR="0065151B" w:rsidRPr="00FD423F" w:rsidRDefault="0065151B" w:rsidP="0065151B">
      <w:pPr>
        <w:pStyle w:val="Nagwek3"/>
      </w:pPr>
      <w:r w:rsidRPr="00FD423F">
        <w:t>Problemy</w:t>
      </w:r>
    </w:p>
    <w:p w:rsidR="0065151B" w:rsidRPr="00FD423F" w:rsidRDefault="00B73E5D" w:rsidP="00B73E5D">
      <w:pPr>
        <w:pStyle w:val="Akapitzlist"/>
        <w:numPr>
          <w:ilvl w:val="0"/>
          <w:numId w:val="23"/>
        </w:numPr>
      </w:pPr>
      <w:r w:rsidRPr="00FD423F">
        <w:t>Konieczność monitorowania najnowszych trendów medycznych i wzbogacanie bazy danych o te informacje.</w:t>
      </w:r>
    </w:p>
    <w:p w:rsidR="00B73E5D" w:rsidRPr="00FD423F" w:rsidRDefault="00B73E5D" w:rsidP="00322ED2">
      <w:pPr>
        <w:pStyle w:val="Akapitzlist"/>
        <w:numPr>
          <w:ilvl w:val="0"/>
          <w:numId w:val="23"/>
        </w:numPr>
      </w:pPr>
      <w:r w:rsidRPr="00FD423F">
        <w:t xml:space="preserve">Bardzo duży narzut pracy podczas katalogowania etykiet dostępnych farmaceutyków.  </w:t>
      </w:r>
    </w:p>
    <w:p w:rsidR="0065151B" w:rsidRPr="00FD423F" w:rsidRDefault="0065151B" w:rsidP="0065151B">
      <w:pPr>
        <w:pStyle w:val="Nagwek3"/>
      </w:pPr>
      <w:r w:rsidRPr="00FD423F">
        <w:t>Decyzje</w:t>
      </w:r>
    </w:p>
    <w:p w:rsidR="00EF7ADD" w:rsidRPr="00FD423F" w:rsidRDefault="00322ED2" w:rsidP="00713851">
      <w:r w:rsidRPr="00FD423F">
        <w:t>-</w:t>
      </w:r>
    </w:p>
    <w:p w:rsidR="00D35374" w:rsidRPr="00FD423F" w:rsidRDefault="00D35374" w:rsidP="00D35374">
      <w:pPr>
        <w:pStyle w:val="Nagwek2"/>
      </w:pPr>
      <w:r w:rsidRPr="00FD423F">
        <w:t xml:space="preserve">Dodaj </w:t>
      </w:r>
      <w:r w:rsidR="00A076CE" w:rsidRPr="00FD423F">
        <w:t>gadżety</w:t>
      </w:r>
    </w:p>
    <w:p w:rsidR="00D35374" w:rsidRPr="00FD423F" w:rsidRDefault="00D35374" w:rsidP="00D35374">
      <w:pPr>
        <w:pStyle w:val="Nagwek3"/>
      </w:pPr>
      <w:r w:rsidRPr="00FD423F">
        <w:t>Opis przypadku użycia</w:t>
      </w:r>
    </w:p>
    <w:p w:rsidR="00D35374" w:rsidRPr="00FD423F" w:rsidRDefault="00D35374" w:rsidP="00D35374">
      <w:r w:rsidRPr="00FD423F">
        <w:t xml:space="preserve">Opisany poniżej przypadek użycia obrazuje zachowanie systemu w momencie zgłoszenia przez lekarza weterynarii </w:t>
      </w:r>
      <w:r w:rsidR="00A076CE" w:rsidRPr="00FD423F">
        <w:t>chęci sprzedaży gadżetów dla zwierząt.</w:t>
      </w:r>
    </w:p>
    <w:p w:rsidR="00D35374" w:rsidRPr="00FD423F" w:rsidRDefault="00D35374" w:rsidP="00D35374">
      <w:pPr>
        <w:pStyle w:val="Nagwek3"/>
      </w:pPr>
      <w:r w:rsidRPr="00FD423F">
        <w:t>Aktorzy</w:t>
      </w:r>
    </w:p>
    <w:p w:rsidR="00D35374" w:rsidRPr="00FD423F" w:rsidRDefault="00D35374" w:rsidP="00D35374">
      <w:r w:rsidRPr="00FD423F">
        <w:t>Pracownik gabinetu</w:t>
      </w:r>
    </w:p>
    <w:p w:rsidR="00D35374" w:rsidRPr="00FD423F" w:rsidRDefault="00D35374" w:rsidP="00D35374">
      <w:pPr>
        <w:pStyle w:val="Nagwek3"/>
      </w:pPr>
      <w:r w:rsidRPr="00FD423F">
        <w:t>Poziom</w:t>
      </w:r>
    </w:p>
    <w:p w:rsidR="00D35374" w:rsidRPr="00FD423F" w:rsidRDefault="00D35374" w:rsidP="00D35374">
      <w:r w:rsidRPr="00FD423F">
        <w:t>Podfunkcji</w:t>
      </w:r>
    </w:p>
    <w:p w:rsidR="00D35374" w:rsidRPr="00FD423F" w:rsidRDefault="00D35374" w:rsidP="00D35374">
      <w:pPr>
        <w:pStyle w:val="Nagwek3"/>
      </w:pPr>
      <w:r w:rsidRPr="00FD423F">
        <w:t xml:space="preserve">Cel </w:t>
      </w:r>
    </w:p>
    <w:p w:rsidR="00D35374" w:rsidRPr="00FD423F" w:rsidRDefault="00D35374" w:rsidP="00D35374">
      <w:pPr>
        <w:ind w:left="708"/>
      </w:pPr>
      <w:r w:rsidRPr="00FD423F">
        <w:t xml:space="preserve">Określenie dostępności </w:t>
      </w:r>
      <w:r w:rsidR="00A076CE" w:rsidRPr="00FD423F">
        <w:t>gadżetów</w:t>
      </w:r>
      <w:r w:rsidRPr="00FD423F">
        <w:t xml:space="preserve"> w magazynie gabinetu weterynaryjnego lub konieczności zamówienia ich w hurtowni. </w:t>
      </w:r>
    </w:p>
    <w:p w:rsidR="00D35374" w:rsidRPr="00FD423F" w:rsidRDefault="00D35374" w:rsidP="00D35374">
      <w:pPr>
        <w:pStyle w:val="Nagwek3"/>
      </w:pPr>
      <w:r w:rsidRPr="00FD423F">
        <w:t xml:space="preserve">Cele użytkowników </w:t>
      </w:r>
    </w:p>
    <w:p w:rsidR="00D35374" w:rsidRPr="00FD423F" w:rsidRDefault="00D35374" w:rsidP="00A076CE">
      <w:pPr>
        <w:pStyle w:val="Akapitzlist"/>
        <w:numPr>
          <w:ilvl w:val="0"/>
          <w:numId w:val="24"/>
        </w:numPr>
      </w:pPr>
      <w:r w:rsidRPr="00FD423F">
        <w:t xml:space="preserve">Pracownik gabinetu: szybko i bez błędnie zarejestrować </w:t>
      </w:r>
      <w:r w:rsidR="00A076CE" w:rsidRPr="00FD423F">
        <w:t>gadżety</w:t>
      </w:r>
      <w:r w:rsidRPr="00FD423F">
        <w:t xml:space="preserve"> </w:t>
      </w:r>
      <w:r w:rsidR="00A076CE" w:rsidRPr="00FD423F">
        <w:t xml:space="preserve">udostępnione klientowi gabinetu weterynaryjnego. </w:t>
      </w:r>
    </w:p>
    <w:p w:rsidR="00D35374" w:rsidRPr="00FD423F" w:rsidRDefault="00D35374" w:rsidP="00AF436F">
      <w:pPr>
        <w:pStyle w:val="Akapitzlist"/>
        <w:numPr>
          <w:ilvl w:val="0"/>
          <w:numId w:val="24"/>
        </w:numPr>
      </w:pPr>
      <w:r w:rsidRPr="00FD423F">
        <w:lastRenderedPageBreak/>
        <w:t xml:space="preserve">Kierownik lecznicy: weryfikować </w:t>
      </w:r>
      <w:r w:rsidR="00A076CE" w:rsidRPr="00FD423F">
        <w:t>sprzedawane</w:t>
      </w:r>
      <w:r w:rsidRPr="00FD423F">
        <w:t xml:space="preserve"> </w:t>
      </w:r>
      <w:r w:rsidR="00A076CE" w:rsidRPr="00FD423F">
        <w:t>gadżety</w:t>
      </w:r>
    </w:p>
    <w:p w:rsidR="00D35374" w:rsidRPr="00FD423F" w:rsidRDefault="00D35374" w:rsidP="00AF436F">
      <w:pPr>
        <w:pStyle w:val="Akapitzlist"/>
        <w:numPr>
          <w:ilvl w:val="0"/>
          <w:numId w:val="24"/>
        </w:numPr>
      </w:pPr>
      <w:r w:rsidRPr="00FD423F">
        <w:t xml:space="preserve">Kierownik lecznicy: prowadzić aktualną dokumentację stanu magazynu </w:t>
      </w:r>
      <w:r w:rsidR="00A076CE" w:rsidRPr="00FD423F">
        <w:t>gadżetów</w:t>
      </w:r>
    </w:p>
    <w:p w:rsidR="00D35374" w:rsidRPr="00FD423F" w:rsidRDefault="00D35374" w:rsidP="00D35374">
      <w:pPr>
        <w:pStyle w:val="Nagwek3"/>
      </w:pPr>
      <w:r w:rsidRPr="00FD423F">
        <w:t xml:space="preserve">Warunki początkowe </w:t>
      </w:r>
    </w:p>
    <w:p w:rsidR="00D35374" w:rsidRPr="00FD423F" w:rsidRDefault="00AF436F" w:rsidP="00AF436F">
      <w:r w:rsidRPr="00FD423F">
        <w:t xml:space="preserve">1.  </w:t>
      </w:r>
      <w:r w:rsidR="00D35374" w:rsidRPr="00FD423F">
        <w:t xml:space="preserve">Stwierdzenie </w:t>
      </w:r>
      <w:r w:rsidRPr="00FD423F">
        <w:t>chęci nabycia gadżetu przez klienta</w:t>
      </w:r>
      <w:r w:rsidR="00D35374" w:rsidRPr="00FD423F">
        <w:t xml:space="preserve"> leczenia.</w:t>
      </w:r>
    </w:p>
    <w:p w:rsidR="00D35374" w:rsidRPr="00FD423F" w:rsidRDefault="00D35374" w:rsidP="00D35374">
      <w:pPr>
        <w:pStyle w:val="Nagwek3"/>
      </w:pPr>
      <w:r w:rsidRPr="00FD423F">
        <w:t>Częstotliwość wykonania</w:t>
      </w:r>
    </w:p>
    <w:p w:rsidR="00D35374" w:rsidRPr="00FD423F" w:rsidRDefault="00D35374" w:rsidP="00D35374">
      <w:r w:rsidRPr="00FD423F">
        <w:t>Kilkanaście razy dziennie.</w:t>
      </w:r>
    </w:p>
    <w:p w:rsidR="00D35374" w:rsidRPr="00FD423F" w:rsidRDefault="00D35374" w:rsidP="00D35374">
      <w:pPr>
        <w:pStyle w:val="Nagwek3"/>
      </w:pPr>
      <w:r w:rsidRPr="00FD423F">
        <w:t>Wyzwalacz</w:t>
      </w:r>
    </w:p>
    <w:p w:rsidR="00D35374" w:rsidRPr="00FD423F" w:rsidRDefault="00D35374" w:rsidP="00D35374">
      <w:r w:rsidRPr="00FD423F">
        <w:t xml:space="preserve">Lekarz wybiera akcję </w:t>
      </w:r>
      <w:r w:rsidRPr="00FD423F">
        <w:rPr>
          <w:i/>
        </w:rPr>
        <w:t xml:space="preserve">Dodaj </w:t>
      </w:r>
      <w:r w:rsidR="00AF436F" w:rsidRPr="00FD423F">
        <w:rPr>
          <w:i/>
        </w:rPr>
        <w:t>gadżety</w:t>
      </w:r>
      <w:r w:rsidRPr="00FD423F">
        <w:rPr>
          <w:i/>
        </w:rPr>
        <w:t xml:space="preserve"> </w:t>
      </w:r>
      <w:r w:rsidRPr="00FD423F">
        <w:t xml:space="preserve"> podczas obsługi </w:t>
      </w:r>
      <w:r w:rsidRPr="00FD423F">
        <w:rPr>
          <w:i/>
        </w:rPr>
        <w:t>Nowej wizyty</w:t>
      </w:r>
    </w:p>
    <w:p w:rsidR="00D35374" w:rsidRPr="00FD423F" w:rsidRDefault="00D35374" w:rsidP="00D35374">
      <w:pPr>
        <w:pStyle w:val="Nagwek3"/>
      </w:pPr>
      <w:r w:rsidRPr="00FD423F">
        <w:t>Warunki końcowe</w:t>
      </w:r>
    </w:p>
    <w:p w:rsidR="00D35374" w:rsidRPr="00FD423F" w:rsidRDefault="00D35374" w:rsidP="00D35374">
      <w:r w:rsidRPr="00FD423F">
        <w:t xml:space="preserve">Nowe leki zostały wydane. </w:t>
      </w:r>
    </w:p>
    <w:p w:rsidR="00D35374" w:rsidRPr="00FD423F" w:rsidRDefault="00D35374" w:rsidP="00D35374">
      <w:pPr>
        <w:pStyle w:val="Nagwek3"/>
      </w:pPr>
      <w:r w:rsidRPr="00FD423F">
        <w:t>Scenariusz główny</w:t>
      </w:r>
    </w:p>
    <w:p w:rsidR="00D35374" w:rsidRPr="00FD423F" w:rsidRDefault="00D35374" w:rsidP="00D35374">
      <w:r w:rsidRPr="00FD423F">
        <w:t xml:space="preserve">1. W wyszukiwarce lekarz wpisuje nazwę </w:t>
      </w:r>
      <w:r w:rsidR="00713851" w:rsidRPr="00FD423F">
        <w:t>gadżetu który klient chce nabyć</w:t>
      </w:r>
      <w:r w:rsidRPr="00FD423F">
        <w:t>.</w:t>
      </w:r>
    </w:p>
    <w:p w:rsidR="00D35374" w:rsidRPr="00FD423F" w:rsidRDefault="00D35374" w:rsidP="00D35374">
      <w:r w:rsidRPr="00FD423F">
        <w:t xml:space="preserve">2. System odpowiada, wyświetlając listę </w:t>
      </w:r>
      <w:r w:rsidR="00713851" w:rsidRPr="00FD423F">
        <w:t>dostępnych gadżetów.</w:t>
      </w:r>
    </w:p>
    <w:p w:rsidR="00D35374" w:rsidRPr="00FD423F" w:rsidRDefault="00D35374" w:rsidP="00D35374">
      <w:r w:rsidRPr="00FD423F">
        <w:t xml:space="preserve">3. System stwierdza dostępność wskazanych </w:t>
      </w:r>
      <w:r w:rsidR="00713851" w:rsidRPr="00FD423F">
        <w:t>gadżetów</w:t>
      </w:r>
      <w:r w:rsidRPr="00FD423F">
        <w:t xml:space="preserve"> w magazynie gabinetu.</w:t>
      </w:r>
    </w:p>
    <w:p w:rsidR="00D35374" w:rsidRPr="00FD423F" w:rsidRDefault="00D35374" w:rsidP="00D35374">
      <w:pPr>
        <w:pStyle w:val="Nagwek3"/>
      </w:pPr>
      <w:r w:rsidRPr="00FD423F">
        <w:t>Scenariusze alternatywne</w:t>
      </w:r>
    </w:p>
    <w:p w:rsidR="00D35374" w:rsidRPr="00FD423F" w:rsidRDefault="00D35374" w:rsidP="00D35374">
      <w:pPr>
        <w:ind w:left="0" w:firstLine="567"/>
      </w:pPr>
      <w:r w:rsidRPr="00FD423F">
        <w:t xml:space="preserve">3a. System stwierdza brak wybranych </w:t>
      </w:r>
      <w:r w:rsidR="00713851" w:rsidRPr="00FD423F">
        <w:t>gadżetów</w:t>
      </w:r>
      <w:r w:rsidRPr="00FD423F">
        <w:t xml:space="preserve"> w magazynie.</w:t>
      </w:r>
    </w:p>
    <w:p w:rsidR="00D35374" w:rsidRPr="00FD423F" w:rsidRDefault="00713851" w:rsidP="00713851">
      <w:pPr>
        <w:ind w:left="1275" w:firstLine="141"/>
        <w:rPr>
          <w:i/>
        </w:rPr>
      </w:pPr>
      <w:r w:rsidRPr="00FD423F">
        <w:t>3a</w:t>
      </w:r>
      <w:r w:rsidR="00D35374" w:rsidRPr="00FD423F">
        <w:t>. System informuje lekarz</w:t>
      </w:r>
      <w:r w:rsidRPr="00FD423F">
        <w:t>a</w:t>
      </w:r>
      <w:r w:rsidR="00D35374" w:rsidRPr="00FD423F">
        <w:t xml:space="preserve"> o konieczności kontaktu z hurtownią </w:t>
      </w:r>
      <w:r w:rsidRPr="00FD423F">
        <w:t>gadżetów</w:t>
      </w:r>
      <w:r w:rsidR="00D35374" w:rsidRPr="00FD423F">
        <w:t>.</w:t>
      </w:r>
    </w:p>
    <w:p w:rsidR="00D35374" w:rsidRPr="00FD423F" w:rsidRDefault="00D35374" w:rsidP="00D35374">
      <w:pPr>
        <w:pStyle w:val="Nagwek3"/>
      </w:pPr>
      <w:r w:rsidRPr="00FD423F">
        <w:t>Powiązane reguły biznesowe</w:t>
      </w:r>
    </w:p>
    <w:p w:rsidR="00713851" w:rsidRPr="00FD423F" w:rsidRDefault="00713851" w:rsidP="00713851">
      <w:r w:rsidRPr="00FD423F">
        <w:t>Prowadzenie statystyk</w:t>
      </w:r>
    </w:p>
    <w:p w:rsidR="00D35374" w:rsidRPr="00FD423F" w:rsidRDefault="00D35374" w:rsidP="00D35374">
      <w:pPr>
        <w:pStyle w:val="Nagwek3"/>
      </w:pPr>
      <w:r w:rsidRPr="00FD423F">
        <w:t>Rozszerzane przypadki użycia</w:t>
      </w:r>
    </w:p>
    <w:p w:rsidR="00D35374" w:rsidRPr="00FD423F" w:rsidRDefault="00D35374" w:rsidP="00D35374">
      <w:r w:rsidRPr="00FD423F">
        <w:t>Nowa wizyta</w:t>
      </w:r>
    </w:p>
    <w:p w:rsidR="00D35374" w:rsidRPr="00FD423F" w:rsidRDefault="00D35374" w:rsidP="00D35374">
      <w:pPr>
        <w:pStyle w:val="Nagwek3"/>
      </w:pPr>
      <w:r w:rsidRPr="00FD423F">
        <w:t>Włączone przypadki użycia</w:t>
      </w:r>
    </w:p>
    <w:p w:rsidR="00D35374" w:rsidRPr="00FD423F" w:rsidRDefault="00D35374" w:rsidP="00D35374">
      <w:r w:rsidRPr="00FD423F">
        <w:t>-</w:t>
      </w:r>
    </w:p>
    <w:p w:rsidR="00D35374" w:rsidRPr="00FD423F" w:rsidRDefault="00D35374" w:rsidP="00D35374">
      <w:pPr>
        <w:pStyle w:val="Nagwek3"/>
      </w:pPr>
      <w:r w:rsidRPr="00FD423F">
        <w:t>Problemy</w:t>
      </w:r>
    </w:p>
    <w:p w:rsidR="00D35374" w:rsidRPr="00FD423F" w:rsidRDefault="00BC14F8" w:rsidP="00BC14F8">
      <w:pPr>
        <w:ind w:left="0" w:firstLine="567"/>
      </w:pPr>
      <w:r w:rsidRPr="00FD423F">
        <w:t>-</w:t>
      </w:r>
    </w:p>
    <w:p w:rsidR="00D35374" w:rsidRPr="00FD423F" w:rsidRDefault="00D35374" w:rsidP="00D35374">
      <w:pPr>
        <w:pStyle w:val="Nagwek3"/>
      </w:pPr>
      <w:r w:rsidRPr="00FD423F">
        <w:t>Decyzje</w:t>
      </w:r>
    </w:p>
    <w:p w:rsidR="00FD2B07" w:rsidRPr="00FD423F" w:rsidRDefault="00D35374" w:rsidP="00BC14F8">
      <w:r w:rsidRPr="00FD423F">
        <w:t>-</w:t>
      </w:r>
    </w:p>
    <w:p w:rsidR="00FD2B07" w:rsidRPr="00FD423F" w:rsidRDefault="00FD2B07" w:rsidP="00FD2B07">
      <w:pPr>
        <w:pStyle w:val="Nagwek2"/>
      </w:pPr>
      <w:r w:rsidRPr="00FD423F">
        <w:t>Nagły przypadek</w:t>
      </w:r>
    </w:p>
    <w:p w:rsidR="00FD2B07" w:rsidRPr="00FD423F" w:rsidRDefault="00FD2B07" w:rsidP="00FD2B07">
      <w:pPr>
        <w:pStyle w:val="Nagwek3"/>
      </w:pPr>
      <w:r w:rsidRPr="00FD423F">
        <w:t>Opis przypadku użycia</w:t>
      </w:r>
    </w:p>
    <w:p w:rsidR="00FD2B07" w:rsidRPr="00FD423F" w:rsidRDefault="00FD2B07" w:rsidP="00FD2B07">
      <w:r w:rsidRPr="00FD423F">
        <w:t xml:space="preserve">Opisany poniżej przypadek użycia obrazuje zachowanie systemu w momencie zgłoszenia przez lekarza weterynarii chęci </w:t>
      </w:r>
      <w:r w:rsidR="00BC14F8" w:rsidRPr="00FD423F">
        <w:t xml:space="preserve">przeprowadzania nowej wizyty w stosunku do klienta którego personalia nie mogą zostać ustalone. </w:t>
      </w:r>
    </w:p>
    <w:p w:rsidR="00FD2B07" w:rsidRPr="00FD423F" w:rsidRDefault="00FD2B07" w:rsidP="00FD2B07">
      <w:pPr>
        <w:pStyle w:val="Nagwek3"/>
      </w:pPr>
      <w:r w:rsidRPr="00FD423F">
        <w:t>Aktorzy</w:t>
      </w:r>
    </w:p>
    <w:p w:rsidR="00FD2B07" w:rsidRPr="00FD423F" w:rsidRDefault="00FD2B07" w:rsidP="00FD2B07">
      <w:r w:rsidRPr="00FD423F">
        <w:t>Pracownik gabinetu</w:t>
      </w:r>
    </w:p>
    <w:p w:rsidR="00FD2B07" w:rsidRPr="00FD423F" w:rsidRDefault="00FD2B07" w:rsidP="00FD2B07">
      <w:pPr>
        <w:pStyle w:val="Nagwek3"/>
      </w:pPr>
      <w:r w:rsidRPr="00FD423F">
        <w:lastRenderedPageBreak/>
        <w:t>Poziom</w:t>
      </w:r>
    </w:p>
    <w:p w:rsidR="00FD2B07" w:rsidRPr="00FD423F" w:rsidRDefault="00FD2B07" w:rsidP="00FD2B07">
      <w:r w:rsidRPr="00FD423F">
        <w:t>Podfunkcji</w:t>
      </w:r>
    </w:p>
    <w:p w:rsidR="00FD2B07" w:rsidRPr="00FD423F" w:rsidRDefault="00FD2B07" w:rsidP="00FD2B07">
      <w:pPr>
        <w:pStyle w:val="Nagwek3"/>
      </w:pPr>
      <w:r w:rsidRPr="00FD423F">
        <w:t xml:space="preserve">Cel </w:t>
      </w:r>
    </w:p>
    <w:p w:rsidR="00FD2B07" w:rsidRPr="00FD423F" w:rsidRDefault="00BC14F8" w:rsidP="00FD2B07">
      <w:pPr>
        <w:ind w:left="708"/>
      </w:pPr>
      <w:r w:rsidRPr="00FD423F">
        <w:t>Przeprowadzenie badania zwierzęcia, którego właściciel nie może zostać ustalony</w:t>
      </w:r>
      <w:r w:rsidR="00FD2B07" w:rsidRPr="00FD423F">
        <w:t xml:space="preserve">. </w:t>
      </w:r>
    </w:p>
    <w:p w:rsidR="00FD2B07" w:rsidRPr="00FD423F" w:rsidRDefault="00FD2B07" w:rsidP="00FD2B07">
      <w:pPr>
        <w:pStyle w:val="Nagwek3"/>
      </w:pPr>
      <w:r w:rsidRPr="00FD423F">
        <w:t xml:space="preserve">Cele użytkowników </w:t>
      </w:r>
    </w:p>
    <w:p w:rsidR="00BC14F8" w:rsidRPr="00FD423F" w:rsidRDefault="00FD2B07" w:rsidP="00BC14F8">
      <w:pPr>
        <w:pStyle w:val="Akapitzlist"/>
        <w:numPr>
          <w:ilvl w:val="0"/>
          <w:numId w:val="39"/>
        </w:numPr>
      </w:pPr>
      <w:r w:rsidRPr="00FD423F">
        <w:t xml:space="preserve">Pracownik gabinetu: szybko i bez błędnie zarejestrować </w:t>
      </w:r>
      <w:r w:rsidR="00BC14F8" w:rsidRPr="00FD423F">
        <w:t>nową wizytę weterynaryjną.</w:t>
      </w:r>
    </w:p>
    <w:p w:rsidR="00FD2B07" w:rsidRPr="00FD423F" w:rsidRDefault="00FD2B07" w:rsidP="00BC14F8">
      <w:pPr>
        <w:pStyle w:val="Akapitzlist"/>
        <w:numPr>
          <w:ilvl w:val="0"/>
          <w:numId w:val="39"/>
        </w:numPr>
      </w:pPr>
      <w:r w:rsidRPr="00FD423F">
        <w:t xml:space="preserve">Kierownik lecznicy: </w:t>
      </w:r>
      <w:r w:rsidR="00BC14F8" w:rsidRPr="00FD423F">
        <w:t>prowadzić aktualną dokumentację.</w:t>
      </w:r>
    </w:p>
    <w:p w:rsidR="00FD2B07" w:rsidRPr="00FD423F" w:rsidRDefault="00FD2B07" w:rsidP="00FD2B07">
      <w:pPr>
        <w:pStyle w:val="Nagwek3"/>
      </w:pPr>
      <w:r w:rsidRPr="00FD423F">
        <w:t xml:space="preserve">Warunki początkowe </w:t>
      </w:r>
    </w:p>
    <w:p w:rsidR="00FD2B07" w:rsidRPr="00FD423F" w:rsidRDefault="00FD2B07" w:rsidP="00FD2B07">
      <w:r w:rsidRPr="00FD423F">
        <w:t xml:space="preserve">1.  </w:t>
      </w:r>
      <w:r w:rsidR="00BC14F8" w:rsidRPr="00FD423F">
        <w:t>Rozpoczęta nowa wizyta</w:t>
      </w:r>
    </w:p>
    <w:p w:rsidR="00FD2B07" w:rsidRPr="00FD423F" w:rsidRDefault="00FD2B07" w:rsidP="00FD2B07">
      <w:pPr>
        <w:pStyle w:val="Nagwek3"/>
      </w:pPr>
      <w:r w:rsidRPr="00FD423F">
        <w:t>Częstotliwość wykonania</w:t>
      </w:r>
    </w:p>
    <w:p w:rsidR="00FD2B07" w:rsidRPr="00FD423F" w:rsidRDefault="00FD2B07" w:rsidP="00FD2B07">
      <w:r w:rsidRPr="00FD423F">
        <w:t xml:space="preserve">Kilkanaście razy </w:t>
      </w:r>
      <w:r w:rsidR="00BC14F8" w:rsidRPr="00FD423F">
        <w:t>miesięcznie</w:t>
      </w:r>
      <w:r w:rsidRPr="00FD423F">
        <w:t>.</w:t>
      </w:r>
    </w:p>
    <w:p w:rsidR="00FD2B07" w:rsidRPr="00FD423F" w:rsidRDefault="00FD2B07" w:rsidP="00FD2B07">
      <w:pPr>
        <w:pStyle w:val="Nagwek3"/>
      </w:pPr>
      <w:r w:rsidRPr="00FD423F">
        <w:t>Wyzwalacz</w:t>
      </w:r>
    </w:p>
    <w:p w:rsidR="00FD2B07" w:rsidRPr="00FD423F" w:rsidRDefault="00FD2B07" w:rsidP="00FD2B07">
      <w:r w:rsidRPr="00FD423F">
        <w:t xml:space="preserve">Lekarz wybiera </w:t>
      </w:r>
      <w:r w:rsidR="00BC14F8" w:rsidRPr="00FD423F">
        <w:t>opcję</w:t>
      </w:r>
      <w:r w:rsidRPr="00FD423F">
        <w:t xml:space="preserve"> </w:t>
      </w:r>
      <w:r w:rsidR="00BC14F8" w:rsidRPr="00FD423F">
        <w:rPr>
          <w:i/>
        </w:rPr>
        <w:t xml:space="preserve">Nagły przypadek </w:t>
      </w:r>
      <w:r w:rsidR="00BC14F8" w:rsidRPr="00FD423F">
        <w:t>w polu „Imię i nazwisko” klienta,</w:t>
      </w:r>
      <w:r w:rsidRPr="00FD423F">
        <w:t xml:space="preserve"> podczas obsługi </w:t>
      </w:r>
      <w:r w:rsidRPr="00FD423F">
        <w:rPr>
          <w:i/>
        </w:rPr>
        <w:t>Nowej wizyty</w:t>
      </w:r>
    </w:p>
    <w:p w:rsidR="00FD2B07" w:rsidRPr="00FD423F" w:rsidRDefault="00FD2B07" w:rsidP="00FD2B07">
      <w:pPr>
        <w:pStyle w:val="Nagwek3"/>
      </w:pPr>
      <w:r w:rsidRPr="00FD423F">
        <w:t>Warunki końcowe</w:t>
      </w:r>
    </w:p>
    <w:p w:rsidR="00FD2B07" w:rsidRPr="00FD423F" w:rsidRDefault="00FD2B07" w:rsidP="00FD2B07">
      <w:r w:rsidRPr="00FD423F">
        <w:t>Now</w:t>
      </w:r>
      <w:r w:rsidR="00BC14F8" w:rsidRPr="00FD423F">
        <w:t>a wizyta zastałą zakończona.</w:t>
      </w:r>
    </w:p>
    <w:p w:rsidR="00FD2B07" w:rsidRPr="00FD423F" w:rsidRDefault="00FD2B07" w:rsidP="00FD2B07">
      <w:pPr>
        <w:pStyle w:val="Nagwek3"/>
      </w:pPr>
      <w:r w:rsidRPr="00FD423F">
        <w:t>Scenariusz główny</w:t>
      </w:r>
    </w:p>
    <w:p w:rsidR="00FD2B07" w:rsidRPr="00FD423F" w:rsidRDefault="00FD2B07" w:rsidP="00FD2B07">
      <w:r w:rsidRPr="00FD423F">
        <w:t>1. Lekarz stwierdziwszy brak możliwości rejestracji nowego klienta, uzupełnia jego dane wartością XX lub NN</w:t>
      </w:r>
    </w:p>
    <w:p w:rsidR="00FD2B07" w:rsidRPr="00FD423F" w:rsidRDefault="00FD2B07" w:rsidP="00FD2B07">
      <w:r w:rsidRPr="00FD423F">
        <w:t xml:space="preserve">2. System odpowiada, wyświetlając komunikat: „Nagły przypadek”. Dalej wszystko przebiega jak w scenariuszu </w:t>
      </w:r>
      <w:r w:rsidR="00C11135" w:rsidRPr="00FD423F">
        <w:rPr>
          <w:i/>
        </w:rPr>
        <w:t>Nowa wizyta</w:t>
      </w:r>
      <w:r w:rsidRPr="00FD423F">
        <w:t xml:space="preserve">.   </w:t>
      </w:r>
    </w:p>
    <w:p w:rsidR="00FD2B07" w:rsidRPr="00FD423F" w:rsidRDefault="00FD2B07" w:rsidP="00FD2B07">
      <w:pPr>
        <w:pStyle w:val="Nagwek3"/>
      </w:pPr>
      <w:r w:rsidRPr="00FD423F">
        <w:t>Scenariusze alternatywne</w:t>
      </w:r>
    </w:p>
    <w:p w:rsidR="00FD2B07" w:rsidRPr="00FD423F" w:rsidRDefault="0027300A" w:rsidP="0027300A">
      <w:pPr>
        <w:ind w:left="1275" w:firstLine="141"/>
        <w:rPr>
          <w:i/>
        </w:rPr>
      </w:pPr>
      <w:r w:rsidRPr="00FD423F">
        <w:t>-</w:t>
      </w:r>
    </w:p>
    <w:p w:rsidR="00FD2B07" w:rsidRPr="00FD423F" w:rsidRDefault="00FD2B07" w:rsidP="00FD2B07">
      <w:pPr>
        <w:pStyle w:val="Nagwek3"/>
      </w:pPr>
      <w:r w:rsidRPr="00FD423F">
        <w:t>Powiązane reguły biznesowe</w:t>
      </w:r>
    </w:p>
    <w:p w:rsidR="00BC14F8" w:rsidRPr="00FD423F" w:rsidRDefault="00BC14F8" w:rsidP="00BC14F8">
      <w:r w:rsidRPr="00FD423F">
        <w:t>-</w:t>
      </w:r>
    </w:p>
    <w:p w:rsidR="00FD2B07" w:rsidRPr="00FD423F" w:rsidRDefault="00FD2B07" w:rsidP="00FD2B07">
      <w:pPr>
        <w:pStyle w:val="Nagwek3"/>
      </w:pPr>
      <w:r w:rsidRPr="00FD423F">
        <w:t>Rozszerzane przypadki użycia</w:t>
      </w:r>
    </w:p>
    <w:p w:rsidR="00FD2B07" w:rsidRPr="00FD423F" w:rsidRDefault="00FD2B07" w:rsidP="00FD2B07">
      <w:r w:rsidRPr="00FD423F">
        <w:t>Nowa wizyta</w:t>
      </w:r>
    </w:p>
    <w:p w:rsidR="00FD2B07" w:rsidRPr="00FD423F" w:rsidRDefault="00FD2B07" w:rsidP="00FD2B07">
      <w:pPr>
        <w:pStyle w:val="Nagwek3"/>
      </w:pPr>
      <w:r w:rsidRPr="00FD423F">
        <w:t>Włączone przypadki użycia</w:t>
      </w:r>
    </w:p>
    <w:p w:rsidR="00FD2B07" w:rsidRPr="00FD423F" w:rsidRDefault="00FD2B07" w:rsidP="00FD2B07">
      <w:r w:rsidRPr="00FD423F">
        <w:t>-</w:t>
      </w:r>
    </w:p>
    <w:p w:rsidR="00FD2B07" w:rsidRPr="00FD423F" w:rsidRDefault="00FD2B07" w:rsidP="00FD2B07">
      <w:pPr>
        <w:pStyle w:val="Nagwek3"/>
      </w:pPr>
      <w:r w:rsidRPr="00FD423F">
        <w:t>Problemy</w:t>
      </w:r>
    </w:p>
    <w:p w:rsidR="0027300A" w:rsidRPr="00FD423F" w:rsidRDefault="0027300A" w:rsidP="0027300A">
      <w:r w:rsidRPr="00FD423F">
        <w:t>-</w:t>
      </w:r>
    </w:p>
    <w:p w:rsidR="00FD2B07" w:rsidRPr="00FD423F" w:rsidRDefault="00FD2B07" w:rsidP="00FD2B07">
      <w:pPr>
        <w:pStyle w:val="Nagwek3"/>
      </w:pPr>
      <w:r w:rsidRPr="00FD423F">
        <w:t>Decyzje</w:t>
      </w:r>
    </w:p>
    <w:p w:rsidR="00FD2B07" w:rsidRPr="00FD423F" w:rsidRDefault="006E30B3" w:rsidP="006E30B3">
      <w:pPr>
        <w:pStyle w:val="Akapitzlist"/>
        <w:numPr>
          <w:ilvl w:val="0"/>
          <w:numId w:val="25"/>
        </w:numPr>
      </w:pPr>
      <w:r w:rsidRPr="00FD423F">
        <w:t>W przypadku konieczności leczenia pacjenta, którego właściciela pracownik lecznicy nie jest w stanie ustalić powinien skorzystać z faktora Nagły przypadek</w:t>
      </w:r>
    </w:p>
    <w:p w:rsidR="00A821E7" w:rsidRPr="00FD423F" w:rsidRDefault="006E6E42" w:rsidP="006E6E42">
      <w:pPr>
        <w:pStyle w:val="Akapitzlist"/>
        <w:numPr>
          <w:ilvl w:val="0"/>
          <w:numId w:val="25"/>
        </w:numPr>
        <w:spacing w:after="0" w:line="240" w:lineRule="auto"/>
        <w:ind w:left="993" w:hanging="284"/>
      </w:pPr>
      <w:r w:rsidRPr="00FD423F">
        <w:t xml:space="preserve"> </w:t>
      </w:r>
      <w:r w:rsidR="006E30B3" w:rsidRPr="00FD423F">
        <w:t>Przypadek z definicji powinien zapewnić możliwość księgowania przypadków niestandardowych np. leczenie zwierząt dziko żyjących, będących ofiarami wypadków samochodowych.</w:t>
      </w:r>
      <w:r w:rsidR="00A821E7" w:rsidRPr="00FD423F">
        <w:br w:type="page"/>
      </w:r>
    </w:p>
    <w:p w:rsidR="006E30B3" w:rsidRPr="00FD423F" w:rsidRDefault="006E30B3" w:rsidP="00A821E7">
      <w:pPr>
        <w:spacing w:after="0" w:line="240" w:lineRule="auto"/>
        <w:ind w:left="0"/>
      </w:pPr>
      <w:r w:rsidRPr="00FD423F">
        <w:lastRenderedPageBreak/>
        <w:t xml:space="preserve"> </w:t>
      </w:r>
    </w:p>
    <w:p w:rsidR="00A821E7" w:rsidRPr="00FD423F" w:rsidRDefault="00A821E7" w:rsidP="00A821E7">
      <w:pPr>
        <w:pStyle w:val="Nagwek2"/>
      </w:pPr>
      <w:r w:rsidRPr="00FD423F">
        <w:t>Terminarz</w:t>
      </w:r>
    </w:p>
    <w:p w:rsidR="00A821E7" w:rsidRPr="00FD423F" w:rsidRDefault="00A821E7" w:rsidP="00A821E7">
      <w:pPr>
        <w:pStyle w:val="Nagwek3"/>
      </w:pPr>
      <w:r w:rsidRPr="00FD423F">
        <w:t>Opis przypadku użycia</w:t>
      </w:r>
    </w:p>
    <w:p w:rsidR="00A821E7" w:rsidRPr="00FD423F" w:rsidRDefault="00A821E7" w:rsidP="00A821E7">
      <w:r w:rsidRPr="00FD423F">
        <w:t>Opisany poniżej przypadek użycia obrazuje zachowanie systemu w momencie zgłoszenia przez lekarza weterynarii chęci zarezerwowania lub sprawdzenia dostępności szeroko rozumianych zasobów medycznych (</w:t>
      </w:r>
      <w:proofErr w:type="spellStart"/>
      <w:r w:rsidRPr="00FD423F">
        <w:t>sal</w:t>
      </w:r>
      <w:proofErr w:type="spellEnd"/>
      <w:r w:rsidRPr="00FD423F">
        <w:t xml:space="preserve"> operacyjnych, urządzeń medycznych).</w:t>
      </w:r>
    </w:p>
    <w:p w:rsidR="00A821E7" w:rsidRPr="00FD423F" w:rsidRDefault="00A821E7" w:rsidP="00A821E7">
      <w:pPr>
        <w:pStyle w:val="Nagwek3"/>
      </w:pPr>
      <w:r w:rsidRPr="00FD423F">
        <w:t>Aktorzy</w:t>
      </w:r>
    </w:p>
    <w:p w:rsidR="00A821E7" w:rsidRPr="00FD423F" w:rsidRDefault="00A821E7" w:rsidP="00A821E7">
      <w:r w:rsidRPr="00FD423F">
        <w:t>Pracownik gabinetu</w:t>
      </w:r>
    </w:p>
    <w:p w:rsidR="003E2651" w:rsidRPr="00FD423F" w:rsidRDefault="003E2651" w:rsidP="003E2651">
      <w:r w:rsidRPr="00FD423F">
        <w:t>Klient gabinetu</w:t>
      </w:r>
    </w:p>
    <w:p w:rsidR="00A821E7" w:rsidRPr="00FD423F" w:rsidRDefault="00A821E7" w:rsidP="00A821E7">
      <w:pPr>
        <w:pStyle w:val="Nagwek3"/>
      </w:pPr>
      <w:r w:rsidRPr="00FD423F">
        <w:t>Poziom</w:t>
      </w:r>
    </w:p>
    <w:p w:rsidR="00A821E7" w:rsidRPr="00FD423F" w:rsidRDefault="00A821E7" w:rsidP="00A821E7">
      <w:r w:rsidRPr="00FD423F">
        <w:t>Podfunkcji</w:t>
      </w:r>
    </w:p>
    <w:p w:rsidR="00A821E7" w:rsidRPr="00FD423F" w:rsidRDefault="00A821E7" w:rsidP="00A821E7">
      <w:pPr>
        <w:pStyle w:val="Nagwek3"/>
      </w:pPr>
      <w:r w:rsidRPr="00FD423F">
        <w:t xml:space="preserve">Cel </w:t>
      </w:r>
    </w:p>
    <w:p w:rsidR="00A821E7" w:rsidRPr="00FD423F" w:rsidRDefault="00A821E7" w:rsidP="00A821E7">
      <w:pPr>
        <w:ind w:left="708"/>
      </w:pPr>
      <w:r w:rsidRPr="00FD423F">
        <w:t xml:space="preserve">Określenie dostępności </w:t>
      </w:r>
      <w:r w:rsidR="002D5370" w:rsidRPr="00FD423F">
        <w:t>zasobów medycznych w określonym przez pracownika gabinetu terminie. Rezerwacja ich czasu pracy.</w:t>
      </w:r>
      <w:r w:rsidRPr="00FD423F">
        <w:t xml:space="preserve"> </w:t>
      </w:r>
      <w:r w:rsidR="003E2651" w:rsidRPr="00FD423F">
        <w:t xml:space="preserve"> Zaplanowanie wizyt domowych i w gabinecie.</w:t>
      </w:r>
    </w:p>
    <w:p w:rsidR="00A821E7" w:rsidRPr="00FD423F" w:rsidRDefault="00A821E7" w:rsidP="00A821E7">
      <w:pPr>
        <w:pStyle w:val="Nagwek3"/>
      </w:pPr>
      <w:r w:rsidRPr="00FD423F">
        <w:t xml:space="preserve">Cele użytkowników </w:t>
      </w:r>
    </w:p>
    <w:p w:rsidR="00A821E7" w:rsidRPr="00FD423F" w:rsidRDefault="00A821E7" w:rsidP="00B029C4">
      <w:pPr>
        <w:pStyle w:val="Akapitzlist"/>
        <w:numPr>
          <w:ilvl w:val="0"/>
          <w:numId w:val="26"/>
        </w:numPr>
      </w:pPr>
      <w:r w:rsidRPr="00FD423F">
        <w:t xml:space="preserve">Pracownik gabinetu: szybko i bez błędnie </w:t>
      </w:r>
      <w:r w:rsidR="00B029C4" w:rsidRPr="00FD423F">
        <w:t>sprawdzić stan dostępnych zasobów medycznych.</w:t>
      </w:r>
    </w:p>
    <w:p w:rsidR="00B029C4" w:rsidRPr="00FD423F" w:rsidRDefault="00B029C4" w:rsidP="00B029C4">
      <w:pPr>
        <w:pStyle w:val="Akapitzlist"/>
        <w:numPr>
          <w:ilvl w:val="0"/>
          <w:numId w:val="26"/>
        </w:numPr>
      </w:pPr>
      <w:r w:rsidRPr="00FD423F">
        <w:t>Pracownik gabinetu: rezerwować zasoby</w:t>
      </w:r>
    </w:p>
    <w:p w:rsidR="003E2651" w:rsidRPr="00FD423F" w:rsidRDefault="003E2651" w:rsidP="00B029C4">
      <w:pPr>
        <w:pStyle w:val="Akapitzlist"/>
        <w:numPr>
          <w:ilvl w:val="0"/>
          <w:numId w:val="26"/>
        </w:numPr>
      </w:pPr>
      <w:r w:rsidRPr="00FD423F">
        <w:t>Pracownik gabinetu: rezerwować wizyty domowe</w:t>
      </w:r>
    </w:p>
    <w:p w:rsidR="00B029C4" w:rsidRPr="00FD423F" w:rsidRDefault="00B029C4" w:rsidP="00B029C4">
      <w:pPr>
        <w:pStyle w:val="Akapitzlist"/>
        <w:numPr>
          <w:ilvl w:val="0"/>
          <w:numId w:val="26"/>
        </w:numPr>
      </w:pPr>
      <w:r w:rsidRPr="00FD423F">
        <w:t>Pracownik gabinetu: sprawdzić zaplanowane zabiegi</w:t>
      </w:r>
    </w:p>
    <w:p w:rsidR="003E2651" w:rsidRPr="00FD423F" w:rsidRDefault="003E2651" w:rsidP="003E2651">
      <w:pPr>
        <w:pStyle w:val="Akapitzlist"/>
        <w:numPr>
          <w:ilvl w:val="0"/>
          <w:numId w:val="26"/>
        </w:numPr>
      </w:pPr>
      <w:r w:rsidRPr="00FD423F">
        <w:t>Klient gabinetu: zapisać się na ustaloną godzinę</w:t>
      </w:r>
    </w:p>
    <w:p w:rsidR="00A821E7" w:rsidRPr="00FD423F" w:rsidRDefault="00A821E7" w:rsidP="00B029C4">
      <w:pPr>
        <w:pStyle w:val="Akapitzlist"/>
        <w:numPr>
          <w:ilvl w:val="0"/>
          <w:numId w:val="26"/>
        </w:numPr>
      </w:pPr>
      <w:r w:rsidRPr="00FD423F">
        <w:t xml:space="preserve">Kierownik lecznicy: weryfikować </w:t>
      </w:r>
      <w:r w:rsidR="00B029C4" w:rsidRPr="00FD423F">
        <w:t>najczęściej użytkowane  urządzenia i terminy zabiegów</w:t>
      </w:r>
    </w:p>
    <w:p w:rsidR="00A821E7" w:rsidRPr="00FD423F" w:rsidRDefault="00A821E7" w:rsidP="00A821E7">
      <w:pPr>
        <w:pStyle w:val="Nagwek3"/>
      </w:pPr>
      <w:r w:rsidRPr="00FD423F">
        <w:t xml:space="preserve">Warunki początkowe </w:t>
      </w:r>
    </w:p>
    <w:p w:rsidR="00A821E7" w:rsidRPr="00FD423F" w:rsidRDefault="00A821E7" w:rsidP="00A821E7">
      <w:r w:rsidRPr="00FD423F">
        <w:t xml:space="preserve">1.  </w:t>
      </w:r>
      <w:r w:rsidR="004A1525" w:rsidRPr="00FD423F">
        <w:t>Konieczność przeprowadzenia zabiegu medycznego.</w:t>
      </w:r>
    </w:p>
    <w:p w:rsidR="00A821E7" w:rsidRPr="00FD423F" w:rsidRDefault="00A821E7" w:rsidP="00A821E7">
      <w:pPr>
        <w:pStyle w:val="Nagwek3"/>
      </w:pPr>
      <w:r w:rsidRPr="00FD423F">
        <w:t>Częstotliwość wykonania</w:t>
      </w:r>
    </w:p>
    <w:p w:rsidR="00A821E7" w:rsidRPr="00FD423F" w:rsidRDefault="006866EE" w:rsidP="00A821E7">
      <w:r w:rsidRPr="00FD423F">
        <w:t>Kilka</w:t>
      </w:r>
      <w:r w:rsidR="00A821E7" w:rsidRPr="00FD423F">
        <w:t xml:space="preserve"> razy </w:t>
      </w:r>
      <w:r w:rsidR="00063ED3" w:rsidRPr="00FD423F">
        <w:t>tygodniowo</w:t>
      </w:r>
      <w:r w:rsidR="00A821E7" w:rsidRPr="00FD423F">
        <w:t>.</w:t>
      </w:r>
    </w:p>
    <w:p w:rsidR="00A821E7" w:rsidRPr="00FD423F" w:rsidRDefault="00A821E7" w:rsidP="00A821E7">
      <w:pPr>
        <w:pStyle w:val="Nagwek3"/>
      </w:pPr>
      <w:r w:rsidRPr="00FD423F">
        <w:t>Wyzwalacz</w:t>
      </w:r>
    </w:p>
    <w:p w:rsidR="00A821E7" w:rsidRPr="00FD423F" w:rsidRDefault="00A821E7" w:rsidP="00A821E7">
      <w:r w:rsidRPr="00FD423F">
        <w:t xml:space="preserve">Lekarz wybiera akcję </w:t>
      </w:r>
      <w:r w:rsidR="00182DF6" w:rsidRPr="00FD423F">
        <w:rPr>
          <w:i/>
        </w:rPr>
        <w:t>Terminarz</w:t>
      </w:r>
      <w:r w:rsidRPr="00FD423F">
        <w:rPr>
          <w:i/>
        </w:rPr>
        <w:t xml:space="preserve"> </w:t>
      </w:r>
      <w:r w:rsidRPr="00FD423F">
        <w:t xml:space="preserve"> podczas obsługi </w:t>
      </w:r>
      <w:r w:rsidRPr="00FD423F">
        <w:rPr>
          <w:i/>
        </w:rPr>
        <w:t>Nowej wizyty</w:t>
      </w:r>
      <w:r w:rsidR="003E2651" w:rsidRPr="00FD423F">
        <w:rPr>
          <w:i/>
        </w:rPr>
        <w:t xml:space="preserve"> </w:t>
      </w:r>
      <w:r w:rsidR="003E2651" w:rsidRPr="00FD423F">
        <w:t>lub w dowolnym innym miejscu w aplikacji</w:t>
      </w:r>
    </w:p>
    <w:p w:rsidR="00A821E7" w:rsidRPr="00FD423F" w:rsidRDefault="00A821E7" w:rsidP="00A821E7">
      <w:pPr>
        <w:pStyle w:val="Nagwek3"/>
      </w:pPr>
      <w:r w:rsidRPr="00FD423F">
        <w:t>Warunki końcowe</w:t>
      </w:r>
    </w:p>
    <w:p w:rsidR="00A821E7" w:rsidRPr="00FD423F" w:rsidRDefault="003E2651" w:rsidP="00A821E7">
      <w:r w:rsidRPr="00FD423F">
        <w:t>Dodanie wpisu w kalendarzu</w:t>
      </w:r>
    </w:p>
    <w:p w:rsidR="00A821E7" w:rsidRPr="00FD423F" w:rsidRDefault="00A821E7" w:rsidP="00A821E7">
      <w:pPr>
        <w:pStyle w:val="Nagwek3"/>
      </w:pPr>
      <w:r w:rsidRPr="00FD423F">
        <w:t>Scenariusz główny</w:t>
      </w:r>
    </w:p>
    <w:p w:rsidR="00A821E7" w:rsidRPr="00FD423F" w:rsidRDefault="00A821E7" w:rsidP="00A821E7">
      <w:r w:rsidRPr="00FD423F">
        <w:t xml:space="preserve">1. </w:t>
      </w:r>
      <w:r w:rsidR="00F71DDF" w:rsidRPr="00FD423F">
        <w:t xml:space="preserve"> System informuje lekarza o możliwości rezerwacji zasobu medycznego w określonym terminie wyświetlając „tabelę pracy lecznicy” </w:t>
      </w:r>
    </w:p>
    <w:p w:rsidR="00A821E7" w:rsidRPr="00FD423F" w:rsidRDefault="00A821E7" w:rsidP="00A821E7">
      <w:r w:rsidRPr="00FD423F">
        <w:t>2.</w:t>
      </w:r>
      <w:r w:rsidR="00F71DDF" w:rsidRPr="00FD423F">
        <w:t>Lekarz rezerwuje czas pracy zasobu medycznego w określonym terminie</w:t>
      </w:r>
      <w:r w:rsidRPr="00FD423F">
        <w:t xml:space="preserve">.   </w:t>
      </w:r>
    </w:p>
    <w:p w:rsidR="00A821E7" w:rsidRPr="00FD423F" w:rsidRDefault="00A821E7" w:rsidP="00A821E7">
      <w:pPr>
        <w:pStyle w:val="Nagwek3"/>
      </w:pPr>
      <w:r w:rsidRPr="00FD423F">
        <w:t>Scenariusze alternatywne</w:t>
      </w:r>
    </w:p>
    <w:p w:rsidR="00F71DDF" w:rsidRPr="00FD423F" w:rsidRDefault="00F71DDF" w:rsidP="00F71DDF">
      <w:pPr>
        <w:ind w:left="0" w:firstLine="567"/>
      </w:pPr>
      <w:r w:rsidRPr="00FD423F">
        <w:t>3a. System stwierdza brak możliwości rezerwacji zasobów.</w:t>
      </w:r>
    </w:p>
    <w:p w:rsidR="00F71DDF" w:rsidRPr="00FD423F" w:rsidRDefault="00F71DDF" w:rsidP="00F71DDF">
      <w:pPr>
        <w:ind w:firstLine="141"/>
      </w:pPr>
      <w:r w:rsidRPr="00FD423F">
        <w:lastRenderedPageBreak/>
        <w:t xml:space="preserve">3a1. Lekarz wykonuje akcję </w:t>
      </w:r>
      <w:r w:rsidRPr="00FD423F">
        <w:rPr>
          <w:i/>
        </w:rPr>
        <w:t>Nagły przypadek</w:t>
      </w:r>
      <w:r w:rsidRPr="00FD423F">
        <w:t>.</w:t>
      </w:r>
    </w:p>
    <w:p w:rsidR="00F71DDF" w:rsidRPr="00FD423F" w:rsidRDefault="00F71DDF" w:rsidP="00F71DDF">
      <w:pPr>
        <w:ind w:firstLine="141"/>
      </w:pPr>
      <w:r w:rsidRPr="00FD423F">
        <w:tab/>
        <w:t xml:space="preserve">3a1a. System potwierdza dokonanie zasobów. </w:t>
      </w:r>
    </w:p>
    <w:p w:rsidR="00F71DDF" w:rsidRPr="00FD423F" w:rsidRDefault="00F71DDF" w:rsidP="00F71DDF">
      <w:pPr>
        <w:ind w:firstLine="141"/>
      </w:pPr>
      <w:r w:rsidRPr="00FD423F">
        <w:t>3a2 Lekarz kieruje pacjenta do innego gabinetu weterynaryjnego.</w:t>
      </w:r>
    </w:p>
    <w:p w:rsidR="00A821E7" w:rsidRPr="00FD423F" w:rsidRDefault="00A821E7" w:rsidP="00A821E7">
      <w:pPr>
        <w:pStyle w:val="Nagwek3"/>
      </w:pPr>
      <w:r w:rsidRPr="00FD423F">
        <w:t>Powiązane reguły biznesowe</w:t>
      </w:r>
    </w:p>
    <w:p w:rsidR="003E2651" w:rsidRPr="00FD423F" w:rsidRDefault="003E2651" w:rsidP="003E2651">
      <w:r w:rsidRPr="00FD423F">
        <w:t>-</w:t>
      </w:r>
    </w:p>
    <w:p w:rsidR="00A821E7" w:rsidRPr="00FD423F" w:rsidRDefault="00A821E7" w:rsidP="00A821E7">
      <w:pPr>
        <w:pStyle w:val="Nagwek3"/>
      </w:pPr>
      <w:r w:rsidRPr="00FD423F">
        <w:t>Rozszerzane przypadki użycia</w:t>
      </w:r>
    </w:p>
    <w:p w:rsidR="00A821E7" w:rsidRPr="00FD423F" w:rsidRDefault="00A821E7" w:rsidP="00A821E7">
      <w:r w:rsidRPr="00FD423F">
        <w:t>Nowa wizyta</w:t>
      </w:r>
    </w:p>
    <w:p w:rsidR="00A821E7" w:rsidRPr="00FD423F" w:rsidRDefault="00A821E7" w:rsidP="00A821E7">
      <w:pPr>
        <w:pStyle w:val="Nagwek3"/>
      </w:pPr>
      <w:r w:rsidRPr="00FD423F">
        <w:t>Włączone przypadki użycia</w:t>
      </w:r>
    </w:p>
    <w:p w:rsidR="00A821E7" w:rsidRPr="00FD423F" w:rsidRDefault="00A821E7" w:rsidP="00A821E7">
      <w:r w:rsidRPr="00FD423F">
        <w:t>-</w:t>
      </w:r>
    </w:p>
    <w:p w:rsidR="00A821E7" w:rsidRPr="00FD423F" w:rsidRDefault="00A821E7" w:rsidP="00A821E7">
      <w:pPr>
        <w:pStyle w:val="Nagwek3"/>
      </w:pPr>
      <w:r w:rsidRPr="00FD423F">
        <w:t>Problemy</w:t>
      </w:r>
    </w:p>
    <w:p w:rsidR="00A821E7" w:rsidRPr="00FD423F" w:rsidRDefault="00A821E7" w:rsidP="00A821E7">
      <w:r w:rsidRPr="00FD423F">
        <w:t>-</w:t>
      </w:r>
    </w:p>
    <w:p w:rsidR="00A821E7" w:rsidRPr="00FD423F" w:rsidRDefault="00A821E7" w:rsidP="00A821E7">
      <w:pPr>
        <w:pStyle w:val="Nagwek3"/>
      </w:pPr>
      <w:r w:rsidRPr="00FD423F">
        <w:t>Decyzje</w:t>
      </w:r>
    </w:p>
    <w:p w:rsidR="00786DCF" w:rsidRPr="00FD423F" w:rsidRDefault="00786DCF">
      <w:pPr>
        <w:spacing w:after="0" w:line="240" w:lineRule="auto"/>
        <w:ind w:left="0"/>
      </w:pPr>
    </w:p>
    <w:p w:rsidR="00786DCF" w:rsidRPr="00FD423F" w:rsidRDefault="00786DCF" w:rsidP="00786DCF">
      <w:pPr>
        <w:pStyle w:val="Nagwek2"/>
      </w:pPr>
      <w:r w:rsidRPr="00FD423F">
        <w:t>Rejestracja w systemie</w:t>
      </w:r>
    </w:p>
    <w:p w:rsidR="00786DCF" w:rsidRPr="00FD423F" w:rsidRDefault="00786DCF" w:rsidP="00786DCF">
      <w:pPr>
        <w:pStyle w:val="Nagwek3"/>
      </w:pPr>
      <w:r w:rsidRPr="00FD423F">
        <w:t>Opis przypadku użycia</w:t>
      </w:r>
    </w:p>
    <w:p w:rsidR="00786DCF" w:rsidRPr="00FD423F" w:rsidRDefault="00786DCF" w:rsidP="00786DCF">
      <w:r w:rsidRPr="00FD423F">
        <w:t xml:space="preserve">Opisany poniżej przypadek użycia obrazuje zachowanie systemu w momencie zgłoszenia przez </w:t>
      </w:r>
      <w:r w:rsidR="006B4637" w:rsidRPr="00FD423F">
        <w:t>nowego pracownika chęci rejestracji w systemie „Gabinet Weterynaryjny”</w:t>
      </w:r>
    </w:p>
    <w:p w:rsidR="00786DCF" w:rsidRPr="00FD423F" w:rsidRDefault="00786DCF" w:rsidP="00786DCF">
      <w:pPr>
        <w:pStyle w:val="Nagwek3"/>
      </w:pPr>
      <w:r w:rsidRPr="00FD423F">
        <w:t>Aktorzy</w:t>
      </w:r>
    </w:p>
    <w:p w:rsidR="00786DCF" w:rsidRPr="00FD423F" w:rsidRDefault="00786DCF" w:rsidP="00786DCF">
      <w:r w:rsidRPr="00FD423F">
        <w:t>Pracownik gabinetu</w:t>
      </w:r>
    </w:p>
    <w:p w:rsidR="006B4637" w:rsidRPr="00FD423F" w:rsidRDefault="006B4637" w:rsidP="006B4637">
      <w:r w:rsidRPr="00FD423F">
        <w:t>Kierownik gabinetu</w:t>
      </w:r>
    </w:p>
    <w:p w:rsidR="00786DCF" w:rsidRPr="00FD423F" w:rsidRDefault="00786DCF" w:rsidP="00786DCF">
      <w:pPr>
        <w:pStyle w:val="Nagwek3"/>
      </w:pPr>
      <w:r w:rsidRPr="00FD423F">
        <w:t>Poziom</w:t>
      </w:r>
    </w:p>
    <w:p w:rsidR="00786DCF" w:rsidRPr="00FD423F" w:rsidRDefault="006B4637" w:rsidP="00786DCF">
      <w:r w:rsidRPr="00FD423F">
        <w:t>Ogólny</w:t>
      </w:r>
    </w:p>
    <w:p w:rsidR="00786DCF" w:rsidRPr="00FD423F" w:rsidRDefault="00786DCF" w:rsidP="00786DCF">
      <w:pPr>
        <w:pStyle w:val="Nagwek3"/>
      </w:pPr>
      <w:r w:rsidRPr="00FD423F">
        <w:t xml:space="preserve">Cel </w:t>
      </w:r>
    </w:p>
    <w:p w:rsidR="00786DCF" w:rsidRPr="00FD423F" w:rsidRDefault="00786DCF" w:rsidP="00786DCF">
      <w:pPr>
        <w:ind w:left="708"/>
      </w:pPr>
      <w:r w:rsidRPr="00FD423F">
        <w:t xml:space="preserve">Określenie </w:t>
      </w:r>
      <w:r w:rsidR="0051070F" w:rsidRPr="00FD423F">
        <w:t xml:space="preserve">przypisania nowego pracownika </w:t>
      </w:r>
      <w:r w:rsidR="007C1D45" w:rsidRPr="00FD423F">
        <w:t xml:space="preserve">do </w:t>
      </w:r>
      <w:r w:rsidR="0051070F" w:rsidRPr="00FD423F">
        <w:t>gabinetu weterynaryjnego.</w:t>
      </w:r>
      <w:r w:rsidRPr="00FD423F">
        <w:t xml:space="preserve"> </w:t>
      </w:r>
    </w:p>
    <w:p w:rsidR="00786DCF" w:rsidRPr="00FD423F" w:rsidRDefault="00786DCF" w:rsidP="00786DCF">
      <w:pPr>
        <w:pStyle w:val="Nagwek3"/>
      </w:pPr>
      <w:r w:rsidRPr="00FD423F">
        <w:t xml:space="preserve">Cele użytkowników </w:t>
      </w:r>
    </w:p>
    <w:p w:rsidR="00786DCF" w:rsidRPr="00FD423F" w:rsidRDefault="00786DCF" w:rsidP="0051070F">
      <w:pPr>
        <w:pStyle w:val="Akapitzlist"/>
        <w:numPr>
          <w:ilvl w:val="0"/>
          <w:numId w:val="27"/>
        </w:numPr>
      </w:pPr>
      <w:r w:rsidRPr="00FD423F">
        <w:t xml:space="preserve">Pracownik gabinetu: </w:t>
      </w:r>
      <w:r w:rsidR="0051070F" w:rsidRPr="00FD423F">
        <w:t>uzyskać dostęp do możliwości systemu</w:t>
      </w:r>
    </w:p>
    <w:p w:rsidR="00786DCF" w:rsidRPr="00FD423F" w:rsidRDefault="00786DCF" w:rsidP="0051070F">
      <w:pPr>
        <w:pStyle w:val="Akapitzlist"/>
        <w:numPr>
          <w:ilvl w:val="0"/>
          <w:numId w:val="27"/>
        </w:numPr>
      </w:pPr>
      <w:r w:rsidRPr="00FD423F">
        <w:t>Kierownik lecznicy</w:t>
      </w:r>
      <w:r w:rsidR="0051070F" w:rsidRPr="00FD423F">
        <w:t xml:space="preserve">: </w:t>
      </w:r>
      <w:r w:rsidRPr="00FD423F">
        <w:t xml:space="preserve">weryfikować </w:t>
      </w:r>
      <w:r w:rsidR="0051070F" w:rsidRPr="00FD423F">
        <w:t>weryfikacji jakości pracy pracownika</w:t>
      </w:r>
    </w:p>
    <w:p w:rsidR="00786DCF" w:rsidRPr="00FD423F" w:rsidRDefault="00786DCF" w:rsidP="00786DCF">
      <w:pPr>
        <w:pStyle w:val="Nagwek3"/>
      </w:pPr>
      <w:r w:rsidRPr="00FD423F">
        <w:t xml:space="preserve">Warunki początkowe </w:t>
      </w:r>
    </w:p>
    <w:p w:rsidR="00786DCF" w:rsidRPr="00FD423F" w:rsidRDefault="00786DCF" w:rsidP="00786DCF">
      <w:r w:rsidRPr="00FD423F">
        <w:t xml:space="preserve">1.  </w:t>
      </w:r>
      <w:r w:rsidR="0001686A" w:rsidRPr="00FD423F">
        <w:t>Zatrudnienie nowego pracownika</w:t>
      </w:r>
    </w:p>
    <w:p w:rsidR="00786DCF" w:rsidRPr="00FD423F" w:rsidRDefault="00786DCF" w:rsidP="00786DCF">
      <w:pPr>
        <w:pStyle w:val="Nagwek3"/>
      </w:pPr>
      <w:r w:rsidRPr="00FD423F">
        <w:t>Częstotliwość wykonania</w:t>
      </w:r>
    </w:p>
    <w:p w:rsidR="00786DCF" w:rsidRPr="00FD423F" w:rsidRDefault="00786DCF" w:rsidP="00786DCF">
      <w:r w:rsidRPr="00FD423F">
        <w:t>Kilka razy.</w:t>
      </w:r>
    </w:p>
    <w:p w:rsidR="00786DCF" w:rsidRPr="00FD423F" w:rsidRDefault="00786DCF" w:rsidP="00786DCF">
      <w:pPr>
        <w:pStyle w:val="Nagwek3"/>
      </w:pPr>
      <w:r w:rsidRPr="00FD423F">
        <w:t>Wyzwalacz</w:t>
      </w:r>
    </w:p>
    <w:p w:rsidR="00786DCF" w:rsidRPr="00FD423F" w:rsidRDefault="00027D29" w:rsidP="00786DCF">
      <w:r w:rsidRPr="00FD423F">
        <w:t xml:space="preserve">Kierownik lecznicy </w:t>
      </w:r>
      <w:r w:rsidR="00786DCF" w:rsidRPr="00FD423F">
        <w:t xml:space="preserve">wybiera akcję </w:t>
      </w:r>
      <w:r w:rsidRPr="00FD423F">
        <w:rPr>
          <w:i/>
        </w:rPr>
        <w:t>Zarejestruj w systemie</w:t>
      </w:r>
      <w:r w:rsidRPr="00FD423F">
        <w:t xml:space="preserve"> w dowolnym momencie pracy z aplikacją. </w:t>
      </w:r>
    </w:p>
    <w:p w:rsidR="00786DCF" w:rsidRPr="00FD423F" w:rsidRDefault="00786DCF" w:rsidP="00786DCF">
      <w:pPr>
        <w:pStyle w:val="Nagwek3"/>
      </w:pPr>
      <w:r w:rsidRPr="00FD423F">
        <w:lastRenderedPageBreak/>
        <w:t>Warunki końcowe</w:t>
      </w:r>
    </w:p>
    <w:p w:rsidR="00786DCF" w:rsidRPr="00FD423F" w:rsidRDefault="008030FB" w:rsidP="00786DCF">
      <w:r w:rsidRPr="00FD423F">
        <w:t>Pracownik został zarejestrowany.</w:t>
      </w:r>
    </w:p>
    <w:p w:rsidR="00786DCF" w:rsidRPr="00FD423F" w:rsidRDefault="00786DCF" w:rsidP="00786DCF">
      <w:pPr>
        <w:pStyle w:val="Nagwek3"/>
      </w:pPr>
      <w:r w:rsidRPr="00FD423F">
        <w:t>Scenariusz główny</w:t>
      </w:r>
    </w:p>
    <w:p w:rsidR="009F149D" w:rsidRPr="00FD423F" w:rsidRDefault="009F149D" w:rsidP="009F149D">
      <w:pPr>
        <w:pStyle w:val="Akapitzlist"/>
        <w:numPr>
          <w:ilvl w:val="0"/>
          <w:numId w:val="28"/>
        </w:numPr>
      </w:pPr>
      <w:r w:rsidRPr="00FD423F">
        <w:t xml:space="preserve">Nowy użytkownik </w:t>
      </w:r>
      <w:r w:rsidR="003E2651" w:rsidRPr="00FD423F">
        <w:t>wypełnia formularz rejestracji.</w:t>
      </w:r>
    </w:p>
    <w:p w:rsidR="00786DCF" w:rsidRPr="00FD423F" w:rsidRDefault="009F149D" w:rsidP="009F149D">
      <w:pPr>
        <w:pStyle w:val="Akapitzlist"/>
        <w:numPr>
          <w:ilvl w:val="0"/>
          <w:numId w:val="28"/>
        </w:numPr>
      </w:pPr>
      <w:r w:rsidRPr="00FD423F">
        <w:t>System wysyła formularz do Kierownika lecznicy.</w:t>
      </w:r>
    </w:p>
    <w:p w:rsidR="009F149D" w:rsidRPr="00FD423F" w:rsidRDefault="009F149D" w:rsidP="009F149D">
      <w:pPr>
        <w:pStyle w:val="Akapitzlist"/>
        <w:numPr>
          <w:ilvl w:val="0"/>
          <w:numId w:val="28"/>
        </w:numPr>
      </w:pPr>
      <w:r w:rsidRPr="00FD423F">
        <w:t>Kierownik lecznicy potwierdza dane rejestrowanego pracownika.</w:t>
      </w:r>
    </w:p>
    <w:p w:rsidR="0008443E" w:rsidRPr="00FD423F" w:rsidRDefault="009F149D" w:rsidP="009F149D">
      <w:pPr>
        <w:pStyle w:val="Akapitzlist"/>
        <w:numPr>
          <w:ilvl w:val="0"/>
          <w:numId w:val="28"/>
        </w:numPr>
      </w:pPr>
      <w:r w:rsidRPr="00FD423F">
        <w:t>System</w:t>
      </w:r>
      <w:r w:rsidR="0008443E" w:rsidRPr="00FD423F">
        <w:t xml:space="preserve"> odbiera wiadomość potwierdzającą, </w:t>
      </w:r>
      <w:r w:rsidRPr="00FD423F">
        <w:t xml:space="preserve"> generuje link rejestracyjny</w:t>
      </w:r>
      <w:r w:rsidR="0008443E" w:rsidRPr="00FD423F">
        <w:t>.</w:t>
      </w:r>
    </w:p>
    <w:p w:rsidR="009F149D" w:rsidRPr="00FD423F" w:rsidRDefault="0008443E" w:rsidP="009F149D">
      <w:pPr>
        <w:pStyle w:val="Akapitzlist"/>
        <w:numPr>
          <w:ilvl w:val="0"/>
          <w:numId w:val="28"/>
        </w:numPr>
      </w:pPr>
      <w:r w:rsidRPr="00FD423F">
        <w:t>Aplikacja p</w:t>
      </w:r>
      <w:r w:rsidR="009F149D" w:rsidRPr="00FD423F">
        <w:t xml:space="preserve">rzesyła </w:t>
      </w:r>
      <w:r w:rsidRPr="00FD423F">
        <w:t>link aktywacyjny</w:t>
      </w:r>
      <w:r w:rsidR="009F149D" w:rsidRPr="00FD423F">
        <w:t xml:space="preserve"> za pośrednictwem wiadomości email do Pracownika Gabinetu. </w:t>
      </w:r>
    </w:p>
    <w:p w:rsidR="0008443E" w:rsidRPr="00FD423F" w:rsidRDefault="009F149D" w:rsidP="0008443E">
      <w:pPr>
        <w:pStyle w:val="Akapitzlist"/>
        <w:numPr>
          <w:ilvl w:val="0"/>
          <w:numId w:val="28"/>
        </w:numPr>
      </w:pPr>
      <w:r w:rsidRPr="00FD423F">
        <w:t xml:space="preserve">Pracownik </w:t>
      </w:r>
      <w:r w:rsidR="0008443E" w:rsidRPr="00FD423F">
        <w:t>otrzymuje email potwierdzający rejestrację.</w:t>
      </w:r>
    </w:p>
    <w:p w:rsidR="00786DCF" w:rsidRPr="00FD423F" w:rsidRDefault="0008443E" w:rsidP="0008443E">
      <w:pPr>
        <w:pStyle w:val="Akapitzlist"/>
        <w:numPr>
          <w:ilvl w:val="0"/>
          <w:numId w:val="28"/>
        </w:numPr>
      </w:pPr>
      <w:r w:rsidRPr="00FD423F">
        <w:t xml:space="preserve">Pracownik </w:t>
      </w:r>
      <w:r w:rsidR="009F149D" w:rsidRPr="00FD423F">
        <w:t>gabinetu potwierdza rejestracje klikając w link rejestracyjny.</w:t>
      </w:r>
      <w:r w:rsidR="00786DCF" w:rsidRPr="00FD423F">
        <w:t xml:space="preserve">   </w:t>
      </w:r>
    </w:p>
    <w:p w:rsidR="00786DCF" w:rsidRPr="00FD423F" w:rsidRDefault="00786DCF" w:rsidP="00786DCF">
      <w:pPr>
        <w:pStyle w:val="Nagwek3"/>
      </w:pPr>
      <w:r w:rsidRPr="00FD423F">
        <w:t>Scenariusze alternatywne</w:t>
      </w:r>
    </w:p>
    <w:p w:rsidR="00786DCF" w:rsidRPr="00FD423F" w:rsidRDefault="0008443E" w:rsidP="0008443E">
      <w:r w:rsidRPr="00FD423F">
        <w:t>4</w:t>
      </w:r>
      <w:r w:rsidR="00786DCF" w:rsidRPr="00FD423F">
        <w:t>a.</w:t>
      </w:r>
      <w:r w:rsidRPr="00FD423F">
        <w:t xml:space="preserve"> Po upływie 24 godzin od przesłania formularza rejestracji, aplikacja nie otrzymuje potwierdzenia, system wysyła wiadomość sms z prośbę o weryfikację pracownika.  </w:t>
      </w:r>
    </w:p>
    <w:p w:rsidR="00786DCF" w:rsidRPr="00FD423F" w:rsidRDefault="0008443E" w:rsidP="00786DCF">
      <w:pPr>
        <w:ind w:firstLine="141"/>
      </w:pPr>
      <w:r w:rsidRPr="00FD423F">
        <w:t>4</w:t>
      </w:r>
      <w:r w:rsidR="00786DCF" w:rsidRPr="00FD423F">
        <w:t xml:space="preserve">a1. Lekarz </w:t>
      </w:r>
      <w:r w:rsidRPr="00FD423F">
        <w:t>potwierdza rejestrację pracownika</w:t>
      </w:r>
    </w:p>
    <w:p w:rsidR="00786DCF" w:rsidRPr="00FD423F" w:rsidRDefault="0008443E" w:rsidP="003E2651">
      <w:pPr>
        <w:ind w:firstLine="141"/>
      </w:pPr>
      <w:r w:rsidRPr="00FD423F">
        <w:t>4a1. Lekarz odrzuca zaproszenie, uznając wiadomoś</w:t>
      </w:r>
      <w:r w:rsidR="003E2651" w:rsidRPr="00FD423F">
        <w:t>ć jako niezaadresowaną do niego</w:t>
      </w:r>
    </w:p>
    <w:p w:rsidR="00786DCF" w:rsidRPr="00FD423F" w:rsidRDefault="00786DCF" w:rsidP="00786DCF">
      <w:pPr>
        <w:pStyle w:val="Nagwek3"/>
      </w:pPr>
      <w:r w:rsidRPr="00FD423F">
        <w:t>Powiązane reguły biznesowe</w:t>
      </w:r>
    </w:p>
    <w:p w:rsidR="00786DCF" w:rsidRPr="00FD423F" w:rsidRDefault="003E2651" w:rsidP="00786DCF">
      <w:pPr>
        <w:rPr>
          <w:b/>
        </w:rPr>
      </w:pPr>
      <w:r w:rsidRPr="00FD423F">
        <w:rPr>
          <w:b/>
        </w:rPr>
        <w:t>-</w:t>
      </w:r>
    </w:p>
    <w:p w:rsidR="00786DCF" w:rsidRPr="00FD423F" w:rsidRDefault="00786DCF" w:rsidP="00786DCF">
      <w:pPr>
        <w:pStyle w:val="Nagwek3"/>
      </w:pPr>
      <w:r w:rsidRPr="00FD423F">
        <w:t>Rozszerzane przypadki użycia</w:t>
      </w:r>
    </w:p>
    <w:p w:rsidR="00786DCF" w:rsidRPr="00FD423F" w:rsidRDefault="000B1354" w:rsidP="00786DCF">
      <w:r w:rsidRPr="00FD423F">
        <w:t>-</w:t>
      </w:r>
    </w:p>
    <w:p w:rsidR="00786DCF" w:rsidRPr="00FD423F" w:rsidRDefault="00786DCF" w:rsidP="00786DCF">
      <w:pPr>
        <w:pStyle w:val="Nagwek3"/>
      </w:pPr>
      <w:r w:rsidRPr="00FD423F">
        <w:t>Włączone przypadki użycia</w:t>
      </w:r>
    </w:p>
    <w:p w:rsidR="00786DCF" w:rsidRPr="00FD423F" w:rsidRDefault="00786DCF" w:rsidP="00786DCF">
      <w:r w:rsidRPr="00FD423F">
        <w:t>-</w:t>
      </w:r>
    </w:p>
    <w:p w:rsidR="00786DCF" w:rsidRPr="00FD423F" w:rsidRDefault="00786DCF" w:rsidP="00786DCF">
      <w:pPr>
        <w:pStyle w:val="Nagwek3"/>
      </w:pPr>
      <w:r w:rsidRPr="00FD423F">
        <w:t>Problemy</w:t>
      </w:r>
    </w:p>
    <w:p w:rsidR="00786DCF" w:rsidRPr="00FD423F" w:rsidRDefault="00786DCF" w:rsidP="00786DCF">
      <w:r w:rsidRPr="00FD423F">
        <w:t>-</w:t>
      </w:r>
    </w:p>
    <w:p w:rsidR="00786DCF" w:rsidRPr="00FD423F" w:rsidRDefault="00786DCF" w:rsidP="00786DCF">
      <w:pPr>
        <w:pStyle w:val="Nagwek3"/>
      </w:pPr>
      <w:r w:rsidRPr="00FD423F">
        <w:t>Decyzje</w:t>
      </w:r>
    </w:p>
    <w:p w:rsidR="00254B53" w:rsidRPr="00FD423F" w:rsidRDefault="00EB3A16" w:rsidP="003E2651">
      <w:r w:rsidRPr="00FD423F">
        <w:t xml:space="preserve">Każdy użytkownik systemu za wyjątkiem administratora i Kierownika Gabinetu musi przejść proces weryfikacji. </w:t>
      </w:r>
    </w:p>
    <w:p w:rsidR="00254B53" w:rsidRPr="00FD423F" w:rsidRDefault="00254B53" w:rsidP="00254B53">
      <w:pPr>
        <w:pStyle w:val="Nagwek2"/>
      </w:pPr>
      <w:r w:rsidRPr="00FD423F">
        <w:t>Uzupełnij magazyn leków</w:t>
      </w:r>
    </w:p>
    <w:p w:rsidR="00254B53" w:rsidRPr="00FD423F" w:rsidRDefault="00254B53" w:rsidP="00254B53">
      <w:pPr>
        <w:pStyle w:val="Nagwek3"/>
      </w:pPr>
      <w:r w:rsidRPr="00FD423F">
        <w:t>Opis przypadku użycia</w:t>
      </w:r>
    </w:p>
    <w:p w:rsidR="00254B53" w:rsidRPr="00FD423F" w:rsidRDefault="00254B53" w:rsidP="00254B53">
      <w:r w:rsidRPr="00FD423F">
        <w:t xml:space="preserve">Opisany poniżej przypadek użycia obrazuje zachowanie systemu w momencie zgłoszenia przez pracownika chęci sprawdzenia oraz uzupełnienia </w:t>
      </w:r>
      <w:r w:rsidR="007C1D45" w:rsidRPr="00FD423F">
        <w:t>magazynu</w:t>
      </w:r>
      <w:r w:rsidRPr="00FD423F">
        <w:t xml:space="preserve"> leków.</w:t>
      </w:r>
    </w:p>
    <w:p w:rsidR="00254B53" w:rsidRPr="00FD423F" w:rsidRDefault="00254B53" w:rsidP="00254B53">
      <w:pPr>
        <w:pStyle w:val="Nagwek3"/>
      </w:pPr>
      <w:r w:rsidRPr="00FD423F">
        <w:t>Aktorzy</w:t>
      </w:r>
    </w:p>
    <w:p w:rsidR="00254B53" w:rsidRPr="00FD423F" w:rsidRDefault="00254B53" w:rsidP="00254B53">
      <w:r w:rsidRPr="00FD423F">
        <w:t>Pracownik gabinetu</w:t>
      </w:r>
    </w:p>
    <w:p w:rsidR="00254B53" w:rsidRPr="00FD423F" w:rsidRDefault="00254B53" w:rsidP="00254B53">
      <w:pPr>
        <w:pStyle w:val="Nagwek3"/>
      </w:pPr>
      <w:r w:rsidRPr="00FD423F">
        <w:t>Poziom</w:t>
      </w:r>
    </w:p>
    <w:p w:rsidR="00254B53" w:rsidRPr="00FD423F" w:rsidRDefault="00254B53" w:rsidP="00254B53">
      <w:r w:rsidRPr="00FD423F">
        <w:t>Ogólny</w:t>
      </w:r>
    </w:p>
    <w:p w:rsidR="00254B53" w:rsidRPr="00FD423F" w:rsidRDefault="00254B53" w:rsidP="00254B53">
      <w:pPr>
        <w:pStyle w:val="Nagwek3"/>
      </w:pPr>
      <w:r w:rsidRPr="00FD423F">
        <w:t xml:space="preserve">Cel </w:t>
      </w:r>
    </w:p>
    <w:p w:rsidR="00254B53" w:rsidRPr="00FD423F" w:rsidRDefault="0054757A" w:rsidP="00254B53">
      <w:pPr>
        <w:ind w:left="708"/>
      </w:pPr>
      <w:r w:rsidRPr="00FD423F">
        <w:lastRenderedPageBreak/>
        <w:t>Weryfikacja stanu magazynu leków</w:t>
      </w:r>
    </w:p>
    <w:p w:rsidR="00254B53" w:rsidRPr="00FD423F" w:rsidRDefault="00254B53" w:rsidP="00254B53">
      <w:pPr>
        <w:pStyle w:val="Nagwek3"/>
      </w:pPr>
      <w:r w:rsidRPr="00FD423F">
        <w:t xml:space="preserve">Cele użytkowników </w:t>
      </w:r>
    </w:p>
    <w:p w:rsidR="00254B53" w:rsidRPr="00FD423F" w:rsidRDefault="00254B53" w:rsidP="0054757A">
      <w:pPr>
        <w:pStyle w:val="Akapitzlist"/>
        <w:numPr>
          <w:ilvl w:val="0"/>
          <w:numId w:val="29"/>
        </w:numPr>
      </w:pPr>
      <w:r w:rsidRPr="00FD423F">
        <w:t xml:space="preserve">Pracownik gabinetu: </w:t>
      </w:r>
      <w:r w:rsidR="0054757A" w:rsidRPr="00FD423F">
        <w:t>zweryfikować stan magazynu leków</w:t>
      </w:r>
    </w:p>
    <w:p w:rsidR="0054757A" w:rsidRPr="00FD423F" w:rsidRDefault="0054757A" w:rsidP="0054757A">
      <w:pPr>
        <w:pStyle w:val="Akapitzlist"/>
        <w:numPr>
          <w:ilvl w:val="0"/>
          <w:numId w:val="29"/>
        </w:numPr>
      </w:pPr>
      <w:r w:rsidRPr="00FD423F">
        <w:t>Pracownik gabinetu: uzupełnić stan magazynu leków</w:t>
      </w:r>
    </w:p>
    <w:p w:rsidR="00254B53" w:rsidRPr="00FD423F" w:rsidRDefault="00254B53" w:rsidP="0054757A">
      <w:pPr>
        <w:pStyle w:val="Akapitzlist"/>
        <w:numPr>
          <w:ilvl w:val="0"/>
          <w:numId w:val="29"/>
        </w:numPr>
      </w:pPr>
      <w:r w:rsidRPr="00FD423F">
        <w:t xml:space="preserve">Kierownik lecznicy: </w:t>
      </w:r>
      <w:r w:rsidR="0054757A" w:rsidRPr="00FD423F">
        <w:t xml:space="preserve">udokumentować zasoby magazynu leków. </w:t>
      </w:r>
    </w:p>
    <w:p w:rsidR="00254B53" w:rsidRPr="00FD423F" w:rsidRDefault="00254B53" w:rsidP="00254B53">
      <w:pPr>
        <w:pStyle w:val="Nagwek3"/>
      </w:pPr>
      <w:r w:rsidRPr="00FD423F">
        <w:t xml:space="preserve">Warunki początkowe </w:t>
      </w:r>
    </w:p>
    <w:p w:rsidR="00254B53" w:rsidRPr="00FD423F" w:rsidRDefault="00254B53" w:rsidP="00254B53">
      <w:r w:rsidRPr="00FD423F">
        <w:t xml:space="preserve">1.  </w:t>
      </w:r>
      <w:r w:rsidR="00A13986" w:rsidRPr="00FD423F">
        <w:t>Subiektywne odczucie pracownika</w:t>
      </w:r>
    </w:p>
    <w:p w:rsidR="00254B53" w:rsidRPr="00FD423F" w:rsidRDefault="00254B53" w:rsidP="00254B53">
      <w:pPr>
        <w:pStyle w:val="Nagwek3"/>
      </w:pPr>
      <w:r w:rsidRPr="00FD423F">
        <w:t>Częstotliwość wykonania</w:t>
      </w:r>
    </w:p>
    <w:p w:rsidR="00254B53" w:rsidRPr="00FD423F" w:rsidRDefault="00457DC1" w:rsidP="00254B53">
      <w:r w:rsidRPr="00FD423F">
        <w:t>Niemożliwa do określenia</w:t>
      </w:r>
    </w:p>
    <w:p w:rsidR="00254B53" w:rsidRPr="00FD423F" w:rsidRDefault="00254B53" w:rsidP="00254B53">
      <w:pPr>
        <w:pStyle w:val="Nagwek3"/>
      </w:pPr>
      <w:r w:rsidRPr="00FD423F">
        <w:t>Wyzwalacz</w:t>
      </w:r>
    </w:p>
    <w:p w:rsidR="00254B53" w:rsidRPr="00FD423F" w:rsidRDefault="0050475E" w:rsidP="00254B53">
      <w:r w:rsidRPr="00FD423F">
        <w:t>Pracownik</w:t>
      </w:r>
      <w:r w:rsidR="00254B53" w:rsidRPr="00FD423F">
        <w:t xml:space="preserve"> lecznicy wybiera akcję </w:t>
      </w:r>
      <w:r w:rsidRPr="00FD423F">
        <w:rPr>
          <w:i/>
        </w:rPr>
        <w:t>Uzupełnij magazyn leków</w:t>
      </w:r>
      <w:r w:rsidR="00C363D6" w:rsidRPr="00FD423F">
        <w:rPr>
          <w:i/>
        </w:rPr>
        <w:t>.</w:t>
      </w:r>
      <w:r w:rsidR="00254B53" w:rsidRPr="00FD423F">
        <w:t xml:space="preserve"> </w:t>
      </w:r>
    </w:p>
    <w:p w:rsidR="00254B53" w:rsidRPr="00FD423F" w:rsidRDefault="00254B53" w:rsidP="00254B53">
      <w:pPr>
        <w:pStyle w:val="Nagwek3"/>
      </w:pPr>
      <w:r w:rsidRPr="00FD423F">
        <w:t>Warunki końcowe</w:t>
      </w:r>
    </w:p>
    <w:p w:rsidR="00254B53" w:rsidRPr="00FD423F" w:rsidRDefault="00254B53" w:rsidP="0050475E">
      <w:pPr>
        <w:pStyle w:val="Akapitzlist"/>
        <w:numPr>
          <w:ilvl w:val="0"/>
          <w:numId w:val="30"/>
        </w:numPr>
      </w:pPr>
      <w:r w:rsidRPr="00FD423F">
        <w:t xml:space="preserve">Pracownik został </w:t>
      </w:r>
      <w:r w:rsidR="0050475E" w:rsidRPr="00FD423F">
        <w:t>poinformowany o stanie magazynu</w:t>
      </w:r>
      <w:r w:rsidRPr="00FD423F">
        <w:t>.</w:t>
      </w:r>
    </w:p>
    <w:p w:rsidR="0050475E" w:rsidRPr="00FD423F" w:rsidRDefault="0050475E" w:rsidP="0050475E">
      <w:pPr>
        <w:pStyle w:val="Akapitzlist"/>
        <w:numPr>
          <w:ilvl w:val="0"/>
          <w:numId w:val="30"/>
        </w:numPr>
      </w:pPr>
      <w:r w:rsidRPr="00FD423F">
        <w:t>Pracownik zamówił lekarstwa w hurtowni</w:t>
      </w:r>
    </w:p>
    <w:p w:rsidR="00254B53" w:rsidRPr="00FD423F" w:rsidRDefault="00254B53" w:rsidP="00254B53">
      <w:pPr>
        <w:pStyle w:val="Nagwek3"/>
      </w:pPr>
      <w:r w:rsidRPr="00FD423F">
        <w:t>Scenariusz główny</w:t>
      </w:r>
    </w:p>
    <w:p w:rsidR="00254B53" w:rsidRPr="00FD423F" w:rsidRDefault="00A87EBC" w:rsidP="005E370B">
      <w:pPr>
        <w:pStyle w:val="Akapitzlist"/>
        <w:numPr>
          <w:ilvl w:val="0"/>
          <w:numId w:val="31"/>
        </w:numPr>
      </w:pPr>
      <w:r w:rsidRPr="00FD423F">
        <w:t xml:space="preserve">System automatycznie wyświetla informację na temat lekarstw zarejestrowanych w systemie, których ilość opakowań jest mniejsza niż 20szt. </w:t>
      </w:r>
    </w:p>
    <w:p w:rsidR="00A87EBC" w:rsidRPr="00FD423F" w:rsidRDefault="00A87EBC" w:rsidP="005E370B">
      <w:pPr>
        <w:pStyle w:val="Akapitzlist"/>
        <w:numPr>
          <w:ilvl w:val="0"/>
          <w:numId w:val="31"/>
        </w:numPr>
      </w:pPr>
      <w:r w:rsidRPr="00FD423F">
        <w:t>System wysyła wiadomość email do pracowników lecznicy z informacją na temat lekarstw których ilość jest mniejsza niż 10szt.</w:t>
      </w:r>
    </w:p>
    <w:p w:rsidR="00254B53" w:rsidRPr="00FD423F" w:rsidRDefault="00A87EBC" w:rsidP="003E2651">
      <w:pPr>
        <w:pStyle w:val="Akapitzlist"/>
        <w:numPr>
          <w:ilvl w:val="0"/>
          <w:numId w:val="31"/>
        </w:numPr>
        <w:spacing w:after="0" w:line="240" w:lineRule="auto"/>
      </w:pPr>
      <w:r w:rsidRPr="00FD423F">
        <w:t xml:space="preserve">Pracownik lecznicy wpisuję nazwę leku, jaką chciałby zamówić w hurtowni. </w:t>
      </w:r>
    </w:p>
    <w:p w:rsidR="004905D2" w:rsidRPr="00FD423F" w:rsidRDefault="00056D49" w:rsidP="00E377BE">
      <w:pPr>
        <w:pStyle w:val="Nagwek1"/>
      </w:pPr>
      <w:bookmarkStart w:id="5" w:name="_Toc259470606"/>
      <w:r w:rsidRPr="00FD423F">
        <w:t>Wymagania niefunkcjonalne</w:t>
      </w:r>
      <w:bookmarkEnd w:id="5"/>
    </w:p>
    <w:p w:rsidR="005B21DA" w:rsidRPr="00FD423F" w:rsidRDefault="007B64A1" w:rsidP="007B64A1">
      <w:pPr>
        <w:pStyle w:val="InfoBlue"/>
        <w:rPr>
          <w:rFonts w:asciiTheme="minorHAnsi" w:hAnsiTheme="minorHAnsi" w:cstheme="minorHAnsi"/>
          <w:i w:val="0"/>
          <w:color w:val="auto"/>
          <w:sz w:val="22"/>
          <w:szCs w:val="22"/>
        </w:rPr>
      </w:pPr>
      <w:r w:rsidRPr="00FD423F">
        <w:rPr>
          <w:rFonts w:asciiTheme="minorHAnsi" w:hAnsiTheme="minorHAnsi" w:cstheme="minorHAnsi"/>
          <w:i w:val="0"/>
          <w:color w:val="auto"/>
          <w:sz w:val="22"/>
          <w:szCs w:val="22"/>
        </w:rPr>
        <w:t xml:space="preserve">Tworzona w ramach projektu aplikacja ma oferować komfortowy styl pracy, który będzie spełniał oczekiwania tzw. użytkownika </w:t>
      </w:r>
      <w:proofErr w:type="spellStart"/>
      <w:r w:rsidRPr="00FD423F">
        <w:rPr>
          <w:rFonts w:asciiTheme="minorHAnsi" w:hAnsiTheme="minorHAnsi" w:cstheme="minorHAnsi"/>
          <w:i w:val="0"/>
          <w:color w:val="auto"/>
          <w:sz w:val="22"/>
          <w:szCs w:val="22"/>
        </w:rPr>
        <w:t>casualowego</w:t>
      </w:r>
      <w:proofErr w:type="spellEnd"/>
      <w:r w:rsidRPr="00FD423F">
        <w:rPr>
          <w:rFonts w:asciiTheme="minorHAnsi" w:hAnsiTheme="minorHAnsi" w:cstheme="minorHAnsi"/>
          <w:i w:val="0"/>
          <w:color w:val="auto"/>
          <w:sz w:val="22"/>
          <w:szCs w:val="22"/>
        </w:rPr>
        <w:t>.</w:t>
      </w:r>
    </w:p>
    <w:p w:rsidR="005B21DA" w:rsidRPr="00FD423F" w:rsidRDefault="007B64A1" w:rsidP="005B21DA">
      <w:pPr>
        <w:pStyle w:val="InfoBlue"/>
        <w:ind w:left="709"/>
        <w:rPr>
          <w:rFonts w:asciiTheme="minorHAnsi" w:hAnsiTheme="minorHAnsi" w:cstheme="minorHAnsi"/>
          <w:i w:val="0"/>
          <w:color w:val="auto"/>
          <w:sz w:val="22"/>
          <w:szCs w:val="22"/>
        </w:rPr>
      </w:pPr>
      <w:r w:rsidRPr="00FD423F">
        <w:rPr>
          <w:rFonts w:asciiTheme="minorHAnsi" w:hAnsiTheme="minorHAnsi" w:cstheme="minorHAnsi"/>
          <w:i w:val="0"/>
          <w:color w:val="auto"/>
          <w:sz w:val="22"/>
          <w:szCs w:val="22"/>
        </w:rPr>
        <w:t xml:space="preserve"> Interfejs musi być intuicyjny i prosty w obsłudze, a sama obsługa aplikacji nie powinna wymagać od </w:t>
      </w:r>
      <w:r w:rsidR="005B21DA" w:rsidRPr="00FD423F">
        <w:rPr>
          <w:rFonts w:asciiTheme="minorHAnsi" w:hAnsiTheme="minorHAnsi" w:cstheme="minorHAnsi"/>
          <w:i w:val="0"/>
          <w:color w:val="auto"/>
          <w:sz w:val="22"/>
          <w:szCs w:val="22"/>
        </w:rPr>
        <w:t>klienta</w:t>
      </w:r>
      <w:r w:rsidRPr="00FD423F">
        <w:rPr>
          <w:rFonts w:asciiTheme="minorHAnsi" w:hAnsiTheme="minorHAnsi" w:cstheme="minorHAnsi"/>
          <w:i w:val="0"/>
          <w:color w:val="auto"/>
          <w:sz w:val="22"/>
          <w:szCs w:val="22"/>
        </w:rPr>
        <w:t xml:space="preserve"> żadnej wiedzy na temat pracy aplikacji internetowych.</w:t>
      </w:r>
    </w:p>
    <w:p w:rsidR="00FB60EE" w:rsidRPr="00FD423F" w:rsidRDefault="007B64A1" w:rsidP="005572F3">
      <w:pPr>
        <w:pStyle w:val="InfoBlue"/>
        <w:ind w:left="709"/>
        <w:rPr>
          <w:rFonts w:asciiTheme="minorHAnsi" w:hAnsiTheme="minorHAnsi" w:cstheme="minorHAnsi"/>
          <w:i w:val="0"/>
          <w:color w:val="auto"/>
          <w:sz w:val="22"/>
          <w:szCs w:val="22"/>
        </w:rPr>
      </w:pPr>
      <w:r w:rsidRPr="00FD423F">
        <w:rPr>
          <w:rFonts w:asciiTheme="minorHAnsi" w:hAnsiTheme="minorHAnsi" w:cstheme="minorHAnsi"/>
          <w:i w:val="0"/>
          <w:color w:val="auto"/>
          <w:sz w:val="22"/>
          <w:szCs w:val="22"/>
        </w:rPr>
        <w:t xml:space="preserve"> Wymagania sprzętowe muszą być bardzo niskie, a program powinien oferować maksymalną przenośność – możliwość uruchomienia na komputerach różnego typu i pod dowolnymi systemami operacyjnymi.</w:t>
      </w:r>
      <w:bookmarkStart w:id="6" w:name="__RefHeading__19_1155661996"/>
      <w:bookmarkEnd w:id="6"/>
    </w:p>
    <w:p w:rsidR="00C97041" w:rsidRPr="00FD423F" w:rsidRDefault="00C97041" w:rsidP="00E377BE">
      <w:pPr>
        <w:pStyle w:val="Nagwek2"/>
      </w:pPr>
      <w:bookmarkStart w:id="7" w:name="_Toc259470607"/>
      <w:r w:rsidRPr="00FD423F">
        <w:t>Wymagania względem projektu</w:t>
      </w:r>
      <w:bookmarkEnd w:id="7"/>
    </w:p>
    <w:p w:rsidR="005B21DA" w:rsidRPr="00FD423F" w:rsidRDefault="005B21DA" w:rsidP="005B21DA">
      <w:pPr>
        <w:pStyle w:val="InfoBlue"/>
        <w:rPr>
          <w:rFonts w:asciiTheme="minorHAnsi" w:hAnsiTheme="minorHAnsi" w:cstheme="minorHAnsi"/>
          <w:i w:val="0"/>
          <w:color w:val="auto"/>
          <w:sz w:val="22"/>
          <w:szCs w:val="22"/>
        </w:rPr>
      </w:pPr>
      <w:r w:rsidRPr="00FD423F">
        <w:rPr>
          <w:rFonts w:asciiTheme="minorHAnsi" w:hAnsiTheme="minorHAnsi" w:cstheme="minorHAnsi"/>
          <w:i w:val="0"/>
          <w:color w:val="auto"/>
          <w:sz w:val="22"/>
          <w:szCs w:val="22"/>
        </w:rPr>
        <w:t>Planowana funkcjonalność tworzonej w ramach projektu aplikacji kształtuje się następująco:</w:t>
      </w:r>
    </w:p>
    <w:p w:rsidR="005B21DA" w:rsidRPr="00FD423F" w:rsidRDefault="005B21DA" w:rsidP="005B21DA">
      <w:pPr>
        <w:pStyle w:val="Textbody"/>
        <w:rPr>
          <w:rFonts w:asciiTheme="minorHAnsi" w:hAnsiTheme="minorHAnsi" w:cstheme="minorHAnsi"/>
          <w:sz w:val="22"/>
          <w:szCs w:val="22"/>
          <w:lang w:val="pl-PL"/>
        </w:rPr>
      </w:pPr>
      <w:r w:rsidRPr="00FD423F">
        <w:rPr>
          <w:rFonts w:asciiTheme="minorHAnsi" w:hAnsiTheme="minorHAnsi" w:cstheme="minorHAnsi"/>
          <w:sz w:val="22"/>
          <w:szCs w:val="22"/>
          <w:lang w:val="pl-PL"/>
        </w:rPr>
        <w:t>– prosta oprawa graficzna,</w:t>
      </w:r>
    </w:p>
    <w:p w:rsidR="005B21DA" w:rsidRPr="00FD423F" w:rsidRDefault="005B21DA" w:rsidP="005B21DA">
      <w:pPr>
        <w:pStyle w:val="Textbody"/>
        <w:ind w:left="0"/>
        <w:rPr>
          <w:rFonts w:asciiTheme="minorHAnsi" w:hAnsiTheme="minorHAnsi" w:cstheme="minorHAnsi"/>
          <w:sz w:val="22"/>
          <w:szCs w:val="22"/>
          <w:lang w:val="pl-PL"/>
        </w:rPr>
      </w:pPr>
      <w:r w:rsidRPr="00FD423F">
        <w:rPr>
          <w:rFonts w:asciiTheme="minorHAnsi" w:hAnsiTheme="minorHAnsi" w:cstheme="minorHAnsi"/>
          <w:sz w:val="22"/>
          <w:szCs w:val="22"/>
          <w:lang w:val="pl-PL"/>
        </w:rPr>
        <w:tab/>
        <w:t>– praca w czasie rzeczywistym</w:t>
      </w:r>
    </w:p>
    <w:p w:rsidR="005B21DA" w:rsidRPr="00FD423F" w:rsidRDefault="005B21DA" w:rsidP="005B21DA">
      <w:pPr>
        <w:pStyle w:val="Standard"/>
        <w:ind w:left="709"/>
        <w:jc w:val="both"/>
        <w:rPr>
          <w:rFonts w:asciiTheme="minorHAnsi" w:hAnsiTheme="minorHAnsi" w:cstheme="minorHAnsi"/>
          <w:sz w:val="22"/>
          <w:szCs w:val="22"/>
          <w:lang w:val="pl-PL"/>
        </w:rPr>
      </w:pPr>
      <w:r w:rsidRPr="00FD423F">
        <w:rPr>
          <w:rFonts w:asciiTheme="minorHAnsi" w:hAnsiTheme="minorHAnsi" w:cstheme="minorHAnsi"/>
          <w:sz w:val="22"/>
          <w:szCs w:val="22"/>
          <w:lang w:val="pl-PL"/>
        </w:rPr>
        <w:t>Tworzony system narzuca na programistów następujące wymagania:</w:t>
      </w:r>
    </w:p>
    <w:p w:rsidR="005B21DA" w:rsidRPr="00FD423F" w:rsidRDefault="005B21DA" w:rsidP="005B21DA">
      <w:pPr>
        <w:pStyle w:val="Standard"/>
        <w:numPr>
          <w:ilvl w:val="0"/>
          <w:numId w:val="34"/>
        </w:numPr>
        <w:jc w:val="both"/>
        <w:rPr>
          <w:rFonts w:asciiTheme="minorHAnsi" w:hAnsiTheme="minorHAnsi" w:cstheme="minorHAnsi"/>
          <w:sz w:val="22"/>
          <w:szCs w:val="22"/>
          <w:lang w:val="pl-PL"/>
        </w:rPr>
      </w:pPr>
      <w:r w:rsidRPr="00FD423F">
        <w:rPr>
          <w:rFonts w:asciiTheme="minorHAnsi" w:hAnsiTheme="minorHAnsi" w:cstheme="minorHAnsi"/>
          <w:sz w:val="22"/>
          <w:szCs w:val="22"/>
          <w:lang w:val="pl-PL"/>
        </w:rPr>
        <w:t xml:space="preserve">Praca w środowisku programistycznym </w:t>
      </w:r>
      <w:proofErr w:type="spellStart"/>
      <w:r w:rsidRPr="00FD423F">
        <w:rPr>
          <w:rFonts w:asciiTheme="minorHAnsi" w:hAnsiTheme="minorHAnsi" w:cstheme="minorHAnsi"/>
          <w:sz w:val="22"/>
          <w:szCs w:val="22"/>
          <w:lang w:val="pl-PL"/>
        </w:rPr>
        <w:t>NetBeans</w:t>
      </w:r>
      <w:proofErr w:type="spellEnd"/>
    </w:p>
    <w:p w:rsidR="00E0500C" w:rsidRPr="00FD423F" w:rsidRDefault="00E0500C" w:rsidP="00E377BE">
      <w:pPr>
        <w:pStyle w:val="Standard"/>
        <w:numPr>
          <w:ilvl w:val="0"/>
          <w:numId w:val="34"/>
        </w:numPr>
        <w:jc w:val="both"/>
        <w:rPr>
          <w:lang w:val="pl-PL"/>
        </w:rPr>
      </w:pPr>
      <w:r w:rsidRPr="00FD423F">
        <w:rPr>
          <w:rFonts w:asciiTheme="minorHAnsi" w:hAnsiTheme="minorHAnsi" w:cstheme="minorHAnsi"/>
          <w:sz w:val="22"/>
          <w:szCs w:val="22"/>
          <w:lang w:val="pl-PL"/>
        </w:rPr>
        <w:t>Wykorzystanie Java 1.8 oraz Java EE SDK 1.7</w:t>
      </w:r>
    </w:p>
    <w:p w:rsidR="00E0500C" w:rsidRPr="00FD423F" w:rsidRDefault="00E0500C" w:rsidP="00E377BE">
      <w:pPr>
        <w:pStyle w:val="Standard"/>
        <w:numPr>
          <w:ilvl w:val="0"/>
          <w:numId w:val="34"/>
        </w:numPr>
        <w:jc w:val="both"/>
        <w:rPr>
          <w:rFonts w:asciiTheme="minorHAnsi" w:hAnsiTheme="minorHAnsi" w:cstheme="minorHAnsi"/>
          <w:sz w:val="22"/>
          <w:szCs w:val="22"/>
          <w:lang w:val="pl-PL"/>
        </w:rPr>
      </w:pPr>
      <w:r w:rsidRPr="00FD423F">
        <w:rPr>
          <w:rFonts w:asciiTheme="minorHAnsi" w:hAnsiTheme="minorHAnsi" w:cstheme="minorHAnsi"/>
          <w:sz w:val="22"/>
          <w:szCs w:val="22"/>
          <w:lang w:val="pl-PL"/>
        </w:rPr>
        <w:t xml:space="preserve">Praca z wykorzystaniem </w:t>
      </w:r>
      <w:proofErr w:type="spellStart"/>
      <w:r w:rsidRPr="00FD423F">
        <w:rPr>
          <w:rFonts w:asciiTheme="minorHAnsi" w:hAnsiTheme="minorHAnsi" w:cstheme="minorHAnsi"/>
          <w:sz w:val="22"/>
          <w:szCs w:val="22"/>
          <w:shd w:val="clear" w:color="auto" w:fill="FFFFFF"/>
          <w:lang w:val="pl-PL"/>
        </w:rPr>
        <w:t>MySQL</w:t>
      </w:r>
      <w:proofErr w:type="spellEnd"/>
      <w:r w:rsidRPr="00FD423F">
        <w:rPr>
          <w:rFonts w:asciiTheme="minorHAnsi" w:hAnsiTheme="minorHAnsi" w:cstheme="minorHAnsi"/>
          <w:sz w:val="22"/>
          <w:szCs w:val="22"/>
          <w:shd w:val="clear" w:color="auto" w:fill="FFFFFF"/>
          <w:lang w:val="pl-PL"/>
        </w:rPr>
        <w:t xml:space="preserve"> </w:t>
      </w:r>
      <w:proofErr w:type="spellStart"/>
      <w:r w:rsidRPr="00FD423F">
        <w:rPr>
          <w:rFonts w:asciiTheme="minorHAnsi" w:hAnsiTheme="minorHAnsi" w:cstheme="minorHAnsi"/>
          <w:sz w:val="22"/>
          <w:szCs w:val="22"/>
          <w:shd w:val="clear" w:color="auto" w:fill="FFFFFF"/>
          <w:lang w:val="pl-PL"/>
        </w:rPr>
        <w:t>server</w:t>
      </w:r>
      <w:proofErr w:type="spellEnd"/>
      <w:r w:rsidRPr="00FD423F">
        <w:rPr>
          <w:rFonts w:asciiTheme="minorHAnsi" w:hAnsiTheme="minorHAnsi" w:cstheme="minorHAnsi"/>
          <w:sz w:val="22"/>
          <w:szCs w:val="22"/>
          <w:shd w:val="clear" w:color="auto" w:fill="FFFFFF"/>
          <w:lang w:val="pl-PL"/>
        </w:rPr>
        <w:t xml:space="preserve"> (dodatek </w:t>
      </w:r>
      <w:proofErr w:type="spellStart"/>
      <w:r w:rsidRPr="00FD423F">
        <w:rPr>
          <w:rFonts w:asciiTheme="minorHAnsi" w:hAnsiTheme="minorHAnsi" w:cstheme="minorHAnsi"/>
          <w:sz w:val="22"/>
          <w:szCs w:val="22"/>
          <w:shd w:val="clear" w:color="auto" w:fill="FFFFFF"/>
          <w:lang w:val="pl-PL"/>
        </w:rPr>
        <w:t>workbench</w:t>
      </w:r>
      <w:proofErr w:type="spellEnd"/>
      <w:r w:rsidRPr="00FD423F">
        <w:rPr>
          <w:rFonts w:asciiTheme="minorHAnsi" w:hAnsiTheme="minorHAnsi" w:cstheme="minorHAnsi"/>
          <w:sz w:val="22"/>
          <w:szCs w:val="22"/>
          <w:shd w:val="clear" w:color="auto" w:fill="FFFFFF"/>
          <w:lang w:val="pl-PL"/>
        </w:rPr>
        <w:t xml:space="preserve"> 6.1)</w:t>
      </w:r>
    </w:p>
    <w:p w:rsidR="00E0500C" w:rsidRPr="00FD423F" w:rsidRDefault="00E0500C" w:rsidP="00E377BE">
      <w:pPr>
        <w:pStyle w:val="Standard"/>
        <w:numPr>
          <w:ilvl w:val="0"/>
          <w:numId w:val="34"/>
        </w:numPr>
        <w:jc w:val="both"/>
        <w:rPr>
          <w:rFonts w:asciiTheme="minorHAnsi" w:hAnsiTheme="minorHAnsi" w:cstheme="minorHAnsi"/>
          <w:sz w:val="22"/>
          <w:szCs w:val="22"/>
          <w:lang w:val="pl-PL"/>
        </w:rPr>
      </w:pPr>
      <w:r w:rsidRPr="00FD423F">
        <w:rPr>
          <w:rFonts w:asciiTheme="minorHAnsi" w:hAnsiTheme="minorHAnsi" w:cstheme="minorHAnsi"/>
          <w:sz w:val="22"/>
          <w:szCs w:val="22"/>
          <w:shd w:val="clear" w:color="auto" w:fill="FFFFFF"/>
          <w:lang w:val="pl-PL"/>
        </w:rPr>
        <w:t>Umiejętność posługiwania się standardami JPA, JSF,</w:t>
      </w:r>
    </w:p>
    <w:p w:rsidR="00E0500C" w:rsidRPr="00FD423F" w:rsidRDefault="00E0500C" w:rsidP="00E377BE">
      <w:pPr>
        <w:pStyle w:val="Standard"/>
        <w:numPr>
          <w:ilvl w:val="0"/>
          <w:numId w:val="34"/>
        </w:numPr>
        <w:jc w:val="both"/>
        <w:rPr>
          <w:rFonts w:asciiTheme="minorHAnsi" w:hAnsiTheme="minorHAnsi" w:cstheme="minorHAnsi"/>
          <w:sz w:val="22"/>
          <w:szCs w:val="22"/>
          <w:lang w:val="pl-PL"/>
        </w:rPr>
      </w:pPr>
      <w:r w:rsidRPr="00FD423F">
        <w:rPr>
          <w:rFonts w:asciiTheme="minorHAnsi" w:hAnsiTheme="minorHAnsi" w:cstheme="minorHAnsi"/>
          <w:sz w:val="22"/>
          <w:szCs w:val="22"/>
          <w:shd w:val="clear" w:color="auto" w:fill="FFFFFF"/>
          <w:lang w:val="pl-PL"/>
        </w:rPr>
        <w:t>Konieczność posiadanie wiedzy z zakresu obsługi systemu kontroli wersji git</w:t>
      </w:r>
    </w:p>
    <w:p w:rsidR="003E2651" w:rsidRPr="00FD423F" w:rsidRDefault="003E2651" w:rsidP="003E2651">
      <w:pPr>
        <w:pStyle w:val="Standard"/>
        <w:jc w:val="both"/>
        <w:rPr>
          <w:rFonts w:asciiTheme="minorHAnsi" w:hAnsiTheme="minorHAnsi" w:cstheme="minorHAnsi"/>
          <w:sz w:val="22"/>
          <w:szCs w:val="22"/>
          <w:lang w:val="pl-PL"/>
        </w:rPr>
      </w:pPr>
    </w:p>
    <w:p w:rsidR="00B5578C" w:rsidRPr="00FD423F" w:rsidRDefault="00B5578C" w:rsidP="00E377BE">
      <w:pPr>
        <w:pStyle w:val="Nagwek2"/>
      </w:pPr>
      <w:bookmarkStart w:id="8" w:name="_Toc259470609"/>
      <w:r w:rsidRPr="00FD423F">
        <w:lastRenderedPageBreak/>
        <w:t>Ograniczenia implementacji</w:t>
      </w:r>
      <w:bookmarkEnd w:id="8"/>
    </w:p>
    <w:p w:rsidR="005572F3" w:rsidRPr="00FD423F" w:rsidRDefault="005572F3" w:rsidP="005572F3">
      <w:pPr>
        <w:ind w:firstLine="567"/>
      </w:pPr>
      <w:r w:rsidRPr="00FD423F">
        <w:t xml:space="preserve">Internet pierwotnie był wykorzystywany w celach naukowych. W miarę upływu czasu okazał się on jednak, świetnym narzędziem komunikacji, pracy a także rozrywki. Wykształciło się wiele narzędzi ułatwiających pracę z globalną siecią, ciągle wzrastała, więc liczba jej użytkowników. Internet zaczął odgrywać bardzo ważną rolę w życiu codziennym każdego z nas. Nowoczesne aplikacje internetowe nie są już prostymi stronami internetowymi, mającymi na celu zastąpić ogłoszenia prasowe, a skomplikowanymi strukturami, charakteryzującymi się rozbudowaną interakcją z użytkownikiem, przyjaznym interfejsem oraz współpracą z systemami bazodanowymi umożliwiającymi trwałe przechowywanie bardzo dużych ilości informacji (np. wartości liczbowych, łańcuchów znaków, plików filmowych czy graficznych) oraz bardzo szybkie operowanie na tych danych (wyszukiwanie, sortowanie, dodawanie i usuwanie, a także edycję). </w:t>
      </w:r>
    </w:p>
    <w:p w:rsidR="005572F3" w:rsidRPr="00FD423F" w:rsidRDefault="005572F3" w:rsidP="005572F3">
      <w:pPr>
        <w:ind w:firstLine="567"/>
      </w:pPr>
      <w:r w:rsidRPr="00FD423F">
        <w:t>Zadaniem programisty, jako osoby tworzącej aplikacje jest jak najbardziej efektywne połączenie ww. warstw. Tworzona przez niego aplikacja podczas próby przetwarzania informacji każdorazowo wykonuje szereg instrukcji, który możemy podzielić na kilka podstawowych etapów:</w:t>
      </w:r>
    </w:p>
    <w:p w:rsidR="005572F3" w:rsidRPr="00FD423F" w:rsidRDefault="005572F3" w:rsidP="005572F3">
      <w:pPr>
        <w:numPr>
          <w:ilvl w:val="0"/>
          <w:numId w:val="35"/>
        </w:numPr>
        <w:autoSpaceDE w:val="0"/>
        <w:autoSpaceDN w:val="0"/>
        <w:adjustRightInd w:val="0"/>
        <w:spacing w:after="0"/>
      </w:pPr>
      <w:r w:rsidRPr="00FD423F">
        <w:t>nawiązanie połączenia z bazą danych,</w:t>
      </w:r>
    </w:p>
    <w:p w:rsidR="005572F3" w:rsidRPr="00FD423F" w:rsidRDefault="005572F3" w:rsidP="005572F3">
      <w:pPr>
        <w:numPr>
          <w:ilvl w:val="0"/>
          <w:numId w:val="35"/>
        </w:numPr>
        <w:autoSpaceDE w:val="0"/>
        <w:autoSpaceDN w:val="0"/>
        <w:adjustRightInd w:val="0"/>
        <w:spacing w:after="0"/>
      </w:pPr>
      <w:r w:rsidRPr="00FD423F">
        <w:t>wysłanie zapytania,</w:t>
      </w:r>
    </w:p>
    <w:p w:rsidR="005572F3" w:rsidRPr="00FD423F" w:rsidRDefault="005572F3" w:rsidP="005572F3">
      <w:pPr>
        <w:numPr>
          <w:ilvl w:val="0"/>
          <w:numId w:val="35"/>
        </w:numPr>
        <w:autoSpaceDE w:val="0"/>
        <w:autoSpaceDN w:val="0"/>
        <w:adjustRightInd w:val="0"/>
        <w:spacing w:after="0"/>
      </w:pPr>
      <w:r w:rsidRPr="00FD423F">
        <w:t>odebranie wyniku,</w:t>
      </w:r>
    </w:p>
    <w:p w:rsidR="005572F3" w:rsidRPr="00FD423F" w:rsidRDefault="005572F3" w:rsidP="005572F3">
      <w:pPr>
        <w:numPr>
          <w:ilvl w:val="0"/>
          <w:numId w:val="35"/>
        </w:numPr>
        <w:autoSpaceDE w:val="0"/>
        <w:autoSpaceDN w:val="0"/>
        <w:adjustRightInd w:val="0"/>
        <w:spacing w:after="0"/>
      </w:pPr>
      <w:r w:rsidRPr="00FD423F">
        <w:t>zamknięcie połączenia z bazą danych.</w:t>
      </w:r>
    </w:p>
    <w:p w:rsidR="006E6E42" w:rsidRPr="00FD423F" w:rsidRDefault="005572F3" w:rsidP="00FB6EF7">
      <w:pPr>
        <w:autoSpaceDE w:val="0"/>
        <w:autoSpaceDN w:val="0"/>
        <w:adjustRightInd w:val="0"/>
        <w:ind w:firstLine="567"/>
      </w:pPr>
      <w:r w:rsidRPr="00FD423F">
        <w:t>Kilka lat temu zadanie to realizowane było to w języku Java wyłącznie za pomocą JDBC. Obecnie wykorzystywana jest w tym celu t</w:t>
      </w:r>
      <w:r w:rsidRPr="00FD423F">
        <w:rPr>
          <w:rFonts w:eastAsia="PLRoman12-Regular"/>
        </w:rPr>
        <w:t>echnologia ORM (</w:t>
      </w:r>
      <w:r w:rsidRPr="00FD423F">
        <w:rPr>
          <w:shd w:val="clear" w:color="auto" w:fill="FFFFFF"/>
        </w:rPr>
        <w:t>odpowiedzialna za</w:t>
      </w:r>
      <w:r w:rsidRPr="00FD423F">
        <w:rPr>
          <w:rStyle w:val="apple-converted-space"/>
          <w:shd w:val="clear" w:color="auto" w:fill="FFFFFF"/>
        </w:rPr>
        <w:t> </w:t>
      </w:r>
      <w:r w:rsidRPr="00FD423F">
        <w:rPr>
          <w:shd w:val="clear" w:color="auto" w:fill="FFFFFF"/>
        </w:rPr>
        <w:t>odwzorowania</w:t>
      </w:r>
      <w:r w:rsidRPr="00FD423F">
        <w:rPr>
          <w:rStyle w:val="apple-converted-space"/>
          <w:shd w:val="clear" w:color="auto" w:fill="FFFFFF"/>
        </w:rPr>
        <w:t> </w:t>
      </w:r>
      <w:r w:rsidRPr="00FD423F">
        <w:rPr>
          <w:shd w:val="clear" w:color="auto" w:fill="FFFFFF"/>
        </w:rPr>
        <w:t>obiektowej</w:t>
      </w:r>
      <w:r w:rsidRPr="00FD423F">
        <w:rPr>
          <w:rStyle w:val="apple-converted-space"/>
          <w:shd w:val="clear" w:color="auto" w:fill="FFFFFF"/>
        </w:rPr>
        <w:t> </w:t>
      </w:r>
      <w:r w:rsidRPr="00FD423F">
        <w:rPr>
          <w:shd w:val="clear" w:color="auto" w:fill="FFFFFF"/>
        </w:rPr>
        <w:t>architektury</w:t>
      </w:r>
      <w:r w:rsidRPr="00FD423F">
        <w:rPr>
          <w:rStyle w:val="apple-converted-space"/>
          <w:shd w:val="clear" w:color="auto" w:fill="FFFFFF"/>
        </w:rPr>
        <w:t> </w:t>
      </w:r>
      <w:r w:rsidRPr="00FD423F">
        <w:rPr>
          <w:shd w:val="clear" w:color="auto" w:fill="FFFFFF"/>
        </w:rPr>
        <w:t>systemu informatycznego</w:t>
      </w:r>
      <w:r w:rsidRPr="00FD423F">
        <w:rPr>
          <w:rStyle w:val="apple-converted-space"/>
          <w:shd w:val="clear" w:color="auto" w:fill="FFFFFF"/>
        </w:rPr>
        <w:t> </w:t>
      </w:r>
      <w:r w:rsidRPr="00FD423F">
        <w:rPr>
          <w:shd w:val="clear" w:color="auto" w:fill="FFFFFF"/>
        </w:rPr>
        <w:t>na</w:t>
      </w:r>
      <w:r w:rsidRPr="00FD423F">
        <w:rPr>
          <w:rStyle w:val="apple-converted-space"/>
          <w:shd w:val="clear" w:color="auto" w:fill="FFFFFF"/>
        </w:rPr>
        <w:t> </w:t>
      </w:r>
      <w:r w:rsidRPr="00FD423F">
        <w:rPr>
          <w:shd w:val="clear" w:color="auto" w:fill="FFFFFF"/>
        </w:rPr>
        <w:t>bazę danych o</w:t>
      </w:r>
      <w:r w:rsidRPr="00FD423F">
        <w:rPr>
          <w:rStyle w:val="apple-converted-space"/>
          <w:shd w:val="clear" w:color="auto" w:fill="FFFFFF"/>
        </w:rPr>
        <w:t> </w:t>
      </w:r>
      <w:r w:rsidRPr="00FD423F">
        <w:rPr>
          <w:shd w:val="clear" w:color="auto" w:fill="FFFFFF"/>
        </w:rPr>
        <w:t>relacyjnym</w:t>
      </w:r>
      <w:r w:rsidRPr="00FD423F">
        <w:rPr>
          <w:rStyle w:val="apple-converted-space"/>
          <w:shd w:val="clear" w:color="auto" w:fill="FFFFFF"/>
        </w:rPr>
        <w:t> </w:t>
      </w:r>
      <w:r w:rsidRPr="00FD423F">
        <w:rPr>
          <w:shd w:val="clear" w:color="auto" w:fill="FFFFFF"/>
        </w:rPr>
        <w:t>charakterze)</w:t>
      </w:r>
      <w:r w:rsidRPr="00FD423F">
        <w:rPr>
          <w:rFonts w:eastAsia="PLRoman12-Regular"/>
        </w:rPr>
        <w:t xml:space="preserve">, która zyskiwała na popularności wraz z rozwojem programowania obiektowego. W związku ze wzrostem złożoności obiektów, wzrósł również stopień skomplikowania, a także czas wykonywania zapytań kierowanych do systemu zarządzania bazą danych. Relacyjne bazy danych umożliwiają operowanie jedynie na płaskich, jednowymiarowych modelach danych. Podejście takie wydaje się być rozwiązaniem nienaturalnym, sprawiającym trudności w projektowaniu i utrzymywaniu systemów. Dlatego też zaistniała potrzeba stworzenia mechanizmu umożliwiającego zapis obiektów w relacyjnym modelu bazy danych. Rozwiązaniem okazało się zastosowanie narzędzi ORM (rozwiązanie to pozostaje odporne na niektóre błędy generowane przez programistów oraz umożliwia osiągnąć lepszą wydajność m.in. poprzez wyeliminowanie wielokrotnego pisania złożonych zapytań). Twórcy systemu „Gabinet Weterynaryjny” zdecydowali się na wykorzystanie </w:t>
      </w:r>
      <w:r w:rsidRPr="00FD423F">
        <w:t xml:space="preserve">standardu JPA w języka Java (implementacji standardu dostarcza biblioteka </w:t>
      </w:r>
      <w:proofErr w:type="spellStart"/>
      <w:r w:rsidRPr="00FD423F">
        <w:t>Hibernate</w:t>
      </w:r>
      <w:proofErr w:type="spellEnd"/>
      <w:r w:rsidRPr="00FD423F">
        <w:t>).  Powodem takie</w:t>
      </w:r>
      <w:r w:rsidR="00137BFB" w:rsidRPr="00FD423F">
        <w:t>j decyzji była chęć ograniczenia czasu potrzebnego do stworzenia systemu. I</w:t>
      </w:r>
      <w:r w:rsidRPr="00FD423F">
        <w:t>nterfejs</w:t>
      </w:r>
      <w:r w:rsidR="00137BFB" w:rsidRPr="00FD423F">
        <w:t xml:space="preserve"> użytkownika wymagał</w:t>
      </w:r>
      <w:r w:rsidRPr="00FD423F">
        <w:t xml:space="preserve"> wykorzystania serwera aplikacyjnego, </w:t>
      </w:r>
      <w:r w:rsidRPr="00FD423F">
        <w:rPr>
          <w:rFonts w:eastAsia="PLRoman12-Regular"/>
        </w:rPr>
        <w:t xml:space="preserve">w tym celu wykorzystany został serwer </w:t>
      </w:r>
      <w:proofErr w:type="spellStart"/>
      <w:r w:rsidRPr="00FD423F">
        <w:rPr>
          <w:rFonts w:eastAsia="PLRoman12-Regular"/>
        </w:rPr>
        <w:t>GlassFish</w:t>
      </w:r>
      <w:proofErr w:type="spellEnd"/>
      <w:r w:rsidRPr="00FD423F">
        <w:rPr>
          <w:rFonts w:eastAsia="PLRoman12-Regular"/>
        </w:rPr>
        <w:t>, który umożliwił wykorzystanie JSF</w:t>
      </w:r>
      <w:r w:rsidRPr="00FD423F">
        <w:t xml:space="preserve">. Do przechowywania danych użyta została baza </w:t>
      </w:r>
      <w:proofErr w:type="spellStart"/>
      <w:r w:rsidR="00137BFB" w:rsidRPr="00FD423F">
        <w:t>My</w:t>
      </w:r>
      <w:r w:rsidRPr="00FD423F">
        <w:t>SQL</w:t>
      </w:r>
      <w:proofErr w:type="spellEnd"/>
      <w:r w:rsidRPr="00FD423F">
        <w:t xml:space="preserve">. </w:t>
      </w:r>
    </w:p>
    <w:p w:rsidR="006E6E42" w:rsidRPr="00FD423F" w:rsidRDefault="006E6E42">
      <w:pPr>
        <w:spacing w:after="0" w:line="240" w:lineRule="auto"/>
        <w:ind w:left="0"/>
      </w:pPr>
      <w:r w:rsidRPr="00FD423F">
        <w:br w:type="page"/>
      </w:r>
    </w:p>
    <w:p w:rsidR="00C335B7" w:rsidRPr="00FD423F" w:rsidRDefault="00C335B7" w:rsidP="00E377BE">
      <w:pPr>
        <w:pStyle w:val="Nagwek2"/>
      </w:pPr>
      <w:bookmarkStart w:id="9" w:name="_Toc259470610"/>
      <w:r w:rsidRPr="00FD423F">
        <w:lastRenderedPageBreak/>
        <w:t>Dostępność</w:t>
      </w:r>
      <w:r w:rsidR="00B5578C" w:rsidRPr="00FD423F">
        <w:t>, wydajność, niezawodność</w:t>
      </w:r>
      <w:bookmarkEnd w:id="9"/>
    </w:p>
    <w:p w:rsidR="00B5578C" w:rsidRPr="00FD423F" w:rsidRDefault="00B5578C" w:rsidP="00E377BE">
      <w:pPr>
        <w:pStyle w:val="Nagwek2"/>
      </w:pPr>
      <w:bookmarkStart w:id="10" w:name="_Toc259470611"/>
      <w:r w:rsidRPr="00FD423F">
        <w:t>Użyteczność</w:t>
      </w:r>
      <w:bookmarkEnd w:id="10"/>
    </w:p>
    <w:p w:rsidR="00A44733" w:rsidRPr="00FD423F" w:rsidRDefault="00A44733" w:rsidP="0048376E">
      <w:r w:rsidRPr="00FD423F">
        <w:t>System skierowany jest do właścicieli kilku osobowych gabinetów weterynaryjnych. W których szereg procesów związanych z zarządzaniem i funkcjonowaniem gabinetu spoczywa w rękach jednego lekarza. Aplikacja stanowi kompleksowy produkt, umożliwiający m.in. zarządzanie procesem pojedynczej wizyty, obsługę magazynów leków, akcesoriów medycznych oraz gadżetów dla zwierząt, jak również możliwość rezerwacji czasu pracy osób zatrudnionych w gabinecie.</w:t>
      </w:r>
    </w:p>
    <w:p w:rsidR="00B5578C" w:rsidRPr="00FD423F" w:rsidRDefault="00B5578C" w:rsidP="00E377BE">
      <w:pPr>
        <w:pStyle w:val="Nagwek2"/>
      </w:pPr>
      <w:bookmarkStart w:id="11" w:name="_Toc259470612"/>
      <w:r w:rsidRPr="00FD423F">
        <w:t>Dokumentacja</w:t>
      </w:r>
      <w:bookmarkEnd w:id="11"/>
    </w:p>
    <w:p w:rsidR="0025012A" w:rsidRPr="00FD423F" w:rsidRDefault="0025012A" w:rsidP="0025012A">
      <w:pPr>
        <w:pStyle w:val="Akapitzlist"/>
        <w:numPr>
          <w:ilvl w:val="0"/>
          <w:numId w:val="37"/>
        </w:numPr>
      </w:pPr>
      <w:r w:rsidRPr="00FD423F">
        <w:t xml:space="preserve">Twórcy systemu zalecają wykorzystanie narzędzia </w:t>
      </w:r>
      <w:proofErr w:type="spellStart"/>
      <w:r w:rsidRPr="00FD423F">
        <w:t>JavaDoc</w:t>
      </w:r>
      <w:proofErr w:type="spellEnd"/>
      <w:r w:rsidRPr="00FD423F">
        <w:t xml:space="preserve"> w procesie tworzenia dokumentacji kodu aplikacji</w:t>
      </w:r>
    </w:p>
    <w:p w:rsidR="0025012A" w:rsidRPr="00FD423F" w:rsidRDefault="0025012A" w:rsidP="0025012A">
      <w:pPr>
        <w:pStyle w:val="Akapitzlist"/>
        <w:numPr>
          <w:ilvl w:val="0"/>
          <w:numId w:val="37"/>
        </w:numPr>
      </w:pPr>
      <w:r w:rsidRPr="00FD423F">
        <w:t>Przyjęte założenia:</w:t>
      </w:r>
    </w:p>
    <w:p w:rsidR="0025012A" w:rsidRPr="00FD423F" w:rsidRDefault="0025012A" w:rsidP="0025012A">
      <w:pPr>
        <w:pStyle w:val="Akapitzlist"/>
        <w:numPr>
          <w:ilvl w:val="1"/>
          <w:numId w:val="37"/>
        </w:numPr>
      </w:pPr>
      <w:r w:rsidRPr="00FD423F">
        <w:t>Wszelkie nazwy wykorzystywane w aplikacji powinny być dobrane tak aby odkrycie ich przeznaczenia było intuicyjne</w:t>
      </w:r>
    </w:p>
    <w:p w:rsidR="0025012A" w:rsidRPr="00FD423F" w:rsidRDefault="0025012A" w:rsidP="0025012A">
      <w:pPr>
        <w:pStyle w:val="Akapitzlist"/>
        <w:numPr>
          <w:ilvl w:val="1"/>
          <w:numId w:val="37"/>
        </w:numPr>
      </w:pPr>
      <w:r w:rsidRPr="00FD423F">
        <w:t>Narzuconym językiem roboczym jest język angielski</w:t>
      </w:r>
    </w:p>
    <w:p w:rsidR="0025012A" w:rsidRPr="00FD423F" w:rsidRDefault="0025012A" w:rsidP="0025012A">
      <w:pPr>
        <w:pStyle w:val="Akapitzlist"/>
        <w:numPr>
          <w:ilvl w:val="1"/>
          <w:numId w:val="37"/>
        </w:numPr>
      </w:pPr>
      <w:r w:rsidRPr="00FD423F">
        <w:rPr>
          <w:rFonts w:ascii="Helvetica" w:hAnsi="Helvetica"/>
          <w:sz w:val="20"/>
          <w:szCs w:val="20"/>
          <w:lang w:eastAsia="pl-PL" w:bidi="ar-SA"/>
        </w:rPr>
        <w:t xml:space="preserve">zmienne nazywamy małą literą, przy wielowyrazowych nazwach zmiennych używamy wielkiej litery  do rozdzielania wyrazów, np. </w:t>
      </w:r>
      <w:proofErr w:type="spellStart"/>
      <w:r w:rsidRPr="00FD423F">
        <w:rPr>
          <w:rFonts w:ascii="Helvetica" w:hAnsi="Helvetica"/>
          <w:sz w:val="20"/>
          <w:szCs w:val="20"/>
          <w:lang w:eastAsia="pl-PL" w:bidi="ar-SA"/>
        </w:rPr>
        <w:t>clientName</w:t>
      </w:r>
      <w:proofErr w:type="spellEnd"/>
      <w:r w:rsidRPr="00FD423F">
        <w:rPr>
          <w:rFonts w:ascii="Helvetica" w:hAnsi="Helvetica"/>
          <w:sz w:val="20"/>
          <w:szCs w:val="20"/>
          <w:lang w:eastAsia="pl-PL" w:bidi="ar-SA"/>
        </w:rPr>
        <w:t>,</w:t>
      </w:r>
    </w:p>
    <w:p w:rsidR="0025012A" w:rsidRPr="00FD423F" w:rsidRDefault="0025012A" w:rsidP="0025012A">
      <w:pPr>
        <w:numPr>
          <w:ilvl w:val="1"/>
          <w:numId w:val="37"/>
        </w:numPr>
        <w:shd w:val="clear" w:color="auto" w:fill="FFFFFF"/>
        <w:spacing w:after="0" w:line="330" w:lineRule="atLeast"/>
        <w:rPr>
          <w:rFonts w:ascii="Helvetica" w:hAnsi="Helvetica"/>
          <w:sz w:val="20"/>
          <w:szCs w:val="20"/>
          <w:lang w:eastAsia="pl-PL" w:bidi="ar-SA"/>
        </w:rPr>
      </w:pPr>
      <w:r w:rsidRPr="00FD423F">
        <w:rPr>
          <w:rFonts w:ascii="Helvetica" w:hAnsi="Helvetica"/>
          <w:sz w:val="20"/>
          <w:szCs w:val="20"/>
          <w:lang w:eastAsia="pl-PL" w:bidi="ar-SA"/>
        </w:rPr>
        <w:t>jeżeli intuicyjność nazwy nie jest osiągnięta w 100% to komentujemy jej pierwsze pojawienie się w kodzie</w:t>
      </w:r>
    </w:p>
    <w:p w:rsidR="00374EE9" w:rsidRPr="00FD423F" w:rsidRDefault="0025012A" w:rsidP="00374EE9">
      <w:pPr>
        <w:pStyle w:val="Akapitzlist"/>
        <w:numPr>
          <w:ilvl w:val="1"/>
          <w:numId w:val="37"/>
        </w:numPr>
        <w:shd w:val="clear" w:color="auto" w:fill="FFFFFF"/>
        <w:spacing w:after="0" w:line="330" w:lineRule="atLeast"/>
        <w:rPr>
          <w:rFonts w:ascii="Helvetica" w:hAnsi="Helvetica"/>
          <w:sz w:val="20"/>
          <w:szCs w:val="20"/>
          <w:lang w:eastAsia="pl-PL" w:bidi="ar-SA"/>
        </w:rPr>
      </w:pPr>
      <w:r w:rsidRPr="00FD423F">
        <w:t>klasy nazywamy wielką literą</w:t>
      </w:r>
    </w:p>
    <w:p w:rsidR="00374EE9" w:rsidRPr="00FD423F" w:rsidRDefault="00374EE9" w:rsidP="0025012A">
      <w:pPr>
        <w:pStyle w:val="Akapitzlist"/>
        <w:numPr>
          <w:ilvl w:val="1"/>
          <w:numId w:val="37"/>
        </w:numPr>
        <w:shd w:val="clear" w:color="auto" w:fill="FFFFFF"/>
        <w:spacing w:after="0" w:line="330" w:lineRule="atLeast"/>
        <w:rPr>
          <w:rFonts w:ascii="Helvetica" w:hAnsi="Helvetica"/>
          <w:sz w:val="20"/>
          <w:szCs w:val="20"/>
          <w:lang w:eastAsia="pl-PL" w:bidi="ar-SA"/>
        </w:rPr>
      </w:pPr>
      <w:r w:rsidRPr="00FD423F">
        <w:rPr>
          <w:rFonts w:ascii="Helvetica" w:hAnsi="Helvetica"/>
          <w:sz w:val="20"/>
          <w:szCs w:val="20"/>
          <w:lang w:eastAsia="pl-PL" w:bidi="ar-SA"/>
        </w:rPr>
        <w:t>klasy opisujemy krótkim komentarzem (cel powstania klasy)</w:t>
      </w:r>
    </w:p>
    <w:p w:rsidR="0025012A" w:rsidRPr="00FD423F" w:rsidRDefault="00374EE9" w:rsidP="0025012A">
      <w:pPr>
        <w:pStyle w:val="Akapitzlist"/>
        <w:numPr>
          <w:ilvl w:val="1"/>
          <w:numId w:val="37"/>
        </w:numPr>
      </w:pPr>
      <w:r w:rsidRPr="00FD423F">
        <w:rPr>
          <w:rFonts w:ascii="Helvetica" w:hAnsi="Helvetica"/>
          <w:sz w:val="20"/>
          <w:szCs w:val="20"/>
          <w:lang w:eastAsia="pl-PL" w:bidi="ar-SA"/>
        </w:rPr>
        <w:t>w ciele klasy kolejno: pola, następnie konstruktor(y), na końcu implementujemy funkcje</w:t>
      </w:r>
    </w:p>
    <w:p w:rsidR="00D96658" w:rsidRPr="00FD423F" w:rsidRDefault="00D96658" w:rsidP="00D96658">
      <w:pPr>
        <w:pStyle w:val="Akapitzlist"/>
        <w:numPr>
          <w:ilvl w:val="1"/>
          <w:numId w:val="37"/>
        </w:numPr>
        <w:shd w:val="clear" w:color="auto" w:fill="FFFFFF"/>
        <w:spacing w:after="0" w:line="330" w:lineRule="atLeast"/>
        <w:rPr>
          <w:rFonts w:ascii="Helvetica" w:hAnsi="Helvetica"/>
          <w:sz w:val="20"/>
          <w:szCs w:val="20"/>
          <w:lang w:eastAsia="pl-PL" w:bidi="ar-SA"/>
        </w:rPr>
      </w:pPr>
      <w:r w:rsidRPr="00FD423F">
        <w:rPr>
          <w:rFonts w:ascii="Helvetica" w:hAnsi="Helvetica"/>
          <w:sz w:val="20"/>
          <w:szCs w:val="20"/>
          <w:lang w:eastAsia="pl-PL" w:bidi="ar-SA"/>
        </w:rPr>
        <w:t xml:space="preserve">metody nazywamy małą literą, używamy zapisu w konwencji </w:t>
      </w:r>
      <w:proofErr w:type="spellStart"/>
      <w:r w:rsidRPr="00FD423F">
        <w:rPr>
          <w:rFonts w:ascii="Helvetica" w:hAnsi="Helvetica"/>
          <w:sz w:val="20"/>
          <w:szCs w:val="20"/>
          <w:lang w:eastAsia="pl-PL" w:bidi="ar-SA"/>
        </w:rPr>
        <w:t>camelCase</w:t>
      </w:r>
      <w:proofErr w:type="spellEnd"/>
    </w:p>
    <w:p w:rsidR="00D96658" w:rsidRPr="00FD423F" w:rsidRDefault="00D96658" w:rsidP="00D96658">
      <w:pPr>
        <w:pStyle w:val="Akapitzlist"/>
        <w:numPr>
          <w:ilvl w:val="1"/>
          <w:numId w:val="37"/>
        </w:numPr>
        <w:shd w:val="clear" w:color="auto" w:fill="FFFFFF"/>
        <w:spacing w:after="0" w:line="330" w:lineRule="atLeast"/>
        <w:rPr>
          <w:rFonts w:ascii="Helvetica" w:hAnsi="Helvetica"/>
          <w:sz w:val="20"/>
          <w:szCs w:val="20"/>
          <w:lang w:eastAsia="pl-PL" w:bidi="ar-SA"/>
        </w:rPr>
      </w:pPr>
      <w:r w:rsidRPr="00FD423F">
        <w:rPr>
          <w:rFonts w:ascii="Helvetica" w:hAnsi="Helvetica"/>
          <w:sz w:val="20"/>
          <w:szCs w:val="20"/>
          <w:lang w:eastAsia="pl-PL" w:bidi="ar-SA"/>
        </w:rPr>
        <w:t>funkcje opisujemy  w komentarzu (cel jej przeznaczenia, argumenty funkcji)</w:t>
      </w:r>
    </w:p>
    <w:p w:rsidR="00D96658" w:rsidRPr="00FD423F" w:rsidRDefault="00D96658" w:rsidP="00D96658">
      <w:pPr>
        <w:numPr>
          <w:ilvl w:val="1"/>
          <w:numId w:val="37"/>
        </w:numPr>
        <w:shd w:val="clear" w:color="auto" w:fill="FFFFFF"/>
        <w:spacing w:after="0" w:line="330" w:lineRule="atLeast"/>
        <w:rPr>
          <w:rFonts w:ascii="Helvetica" w:hAnsi="Helvetica"/>
          <w:sz w:val="20"/>
          <w:szCs w:val="20"/>
          <w:lang w:eastAsia="pl-PL" w:bidi="ar-SA"/>
        </w:rPr>
      </w:pPr>
      <w:r w:rsidRPr="00FD423F">
        <w:rPr>
          <w:rFonts w:ascii="Helvetica" w:hAnsi="Helvetica"/>
          <w:sz w:val="20"/>
          <w:szCs w:val="20"/>
          <w:lang w:eastAsia="pl-PL" w:bidi="ar-SA"/>
        </w:rPr>
        <w:t>do każdej funkcji należy napisać równolegle do jej tworzenia (lub zaraz po jej zaimplementowaniu) kilka testów jednostkowych, które będą wyczerpywać możliwości wystąpienia błędu w działaniu funkcji</w:t>
      </w:r>
    </w:p>
    <w:p w:rsidR="001D0712" w:rsidRPr="00FD423F" w:rsidRDefault="00D96658" w:rsidP="003178CB">
      <w:pPr>
        <w:pStyle w:val="Akapitzlist"/>
        <w:numPr>
          <w:ilvl w:val="1"/>
          <w:numId w:val="37"/>
        </w:numPr>
      </w:pPr>
      <w:r w:rsidRPr="00FD423F">
        <w:rPr>
          <w:rFonts w:ascii="Helvetica" w:hAnsi="Helvetica"/>
          <w:sz w:val="20"/>
          <w:szCs w:val="20"/>
          <w:lang w:eastAsia="pl-PL" w:bidi="ar-SA"/>
        </w:rPr>
        <w:t>nazwa testu musi jednoznacznie wskazywać na funkcję jaką testuj</w:t>
      </w:r>
    </w:p>
    <w:p w:rsidR="00B5578C" w:rsidRPr="00FD423F" w:rsidRDefault="00B5578C" w:rsidP="00E377BE">
      <w:pPr>
        <w:pStyle w:val="Nagwek2"/>
      </w:pPr>
      <w:bookmarkStart w:id="12" w:name="_Toc259470613"/>
      <w:r w:rsidRPr="00FD423F">
        <w:t>Utrzymanie systemu</w:t>
      </w:r>
      <w:bookmarkEnd w:id="12"/>
    </w:p>
    <w:p w:rsidR="00C335B7" w:rsidRDefault="00135145" w:rsidP="00E377BE">
      <w:r w:rsidRPr="00FD423F">
        <w:t xml:space="preserve">System „Gabinet Weterynaryjny” zakłada istnienie jednego, centralnego serwera aplikacyjnego. Twórcy nie zakładają możliwości wdrażanie systemu lokalnie na komputerach klientów. Cały proces umożliwienia klientowi korzystania z aplikacji opiera się na utworzeniu mu odpowiedniego konta w systemie i przydzielenie adresu strony www, na której będzie znajdował się interfejs użytkownika. System z założenie musi stwarzać możliwość zarządzania i utrzymania przez administratorów z dowolnej lokalizacji. </w:t>
      </w:r>
    </w:p>
    <w:p w:rsidR="00FD423F" w:rsidRDefault="00FD423F">
      <w:pPr>
        <w:spacing w:after="0" w:line="240" w:lineRule="auto"/>
        <w:ind w:left="0"/>
      </w:pPr>
      <w:r>
        <w:br w:type="page"/>
      </w:r>
    </w:p>
    <w:p w:rsidR="00705F5C" w:rsidRPr="00FD423F" w:rsidRDefault="00705F5C" w:rsidP="00E377BE">
      <w:pPr>
        <w:pStyle w:val="Nagwek1"/>
      </w:pPr>
      <w:bookmarkStart w:id="13" w:name="_Toc259470614"/>
      <w:r w:rsidRPr="00FD423F">
        <w:lastRenderedPageBreak/>
        <w:t>Model dziedziny</w:t>
      </w:r>
      <w:bookmarkEnd w:id="13"/>
    </w:p>
    <w:p w:rsidR="00884170" w:rsidRPr="00FD423F" w:rsidRDefault="00884170" w:rsidP="00884170"/>
    <w:p w:rsidR="00884170" w:rsidRPr="00FD423F" w:rsidRDefault="00884170" w:rsidP="00884170">
      <w:r w:rsidRPr="00FD423F">
        <w:rPr>
          <w:noProof/>
          <w:lang w:eastAsia="pl-PL" w:bidi="ar-SA"/>
        </w:rPr>
        <w:drawing>
          <wp:inline distT="0" distB="0" distL="0" distR="0" wp14:anchorId="0AD85F69" wp14:editId="29D0F7DE">
            <wp:extent cx="5101035" cy="2888580"/>
            <wp:effectExtent l="0" t="0" r="4445" b="7620"/>
            <wp:docPr id="3" name="Obraz 3" descr="C:\Users\Public\Documents\Screen Shot 01-25-15 at 05.1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ublic\Documents\Screen Shot 01-25-15 at 05.11 A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01656" cy="2888931"/>
                    </a:xfrm>
                    <a:prstGeom prst="rect">
                      <a:avLst/>
                    </a:prstGeom>
                    <a:noFill/>
                    <a:ln>
                      <a:noFill/>
                    </a:ln>
                  </pic:spPr>
                </pic:pic>
              </a:graphicData>
            </a:graphic>
          </wp:inline>
        </w:drawing>
      </w:r>
    </w:p>
    <w:p w:rsidR="00884170" w:rsidRPr="00FD423F" w:rsidRDefault="00884170" w:rsidP="00884170">
      <w:pPr>
        <w:jc w:val="center"/>
      </w:pPr>
      <w:r w:rsidRPr="00FD423F">
        <w:t>Struktura bazy danych</w:t>
      </w:r>
    </w:p>
    <w:p w:rsidR="00705F5C" w:rsidRPr="00FD423F" w:rsidRDefault="00884170" w:rsidP="00E377BE">
      <w:r w:rsidRPr="00FD423F">
        <w:rPr>
          <w:noProof/>
          <w:lang w:eastAsia="pl-PL" w:bidi="ar-SA"/>
        </w:rPr>
        <w:drawing>
          <wp:inline distT="0" distB="0" distL="0" distR="0" wp14:anchorId="1901A1A8" wp14:editId="6EA37495">
            <wp:extent cx="5756910" cy="4462145"/>
            <wp:effectExtent l="0" t="0" r="0" b="0"/>
            <wp:docPr id="2" name="Obraz 2" descr="C:\Users\Putas\Desktop\gonwo\classDiagramLoginModu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utas\Desktop\gonwo\classDiagramLoginModul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6910" cy="4462145"/>
                    </a:xfrm>
                    <a:prstGeom prst="rect">
                      <a:avLst/>
                    </a:prstGeom>
                    <a:noFill/>
                    <a:ln>
                      <a:noFill/>
                    </a:ln>
                  </pic:spPr>
                </pic:pic>
              </a:graphicData>
            </a:graphic>
          </wp:inline>
        </w:drawing>
      </w:r>
    </w:p>
    <w:p w:rsidR="003E2651" w:rsidRPr="00FD423F" w:rsidRDefault="003E2651" w:rsidP="00104620">
      <w:pPr>
        <w:spacing w:after="0" w:line="240" w:lineRule="auto"/>
        <w:ind w:left="0"/>
      </w:pPr>
    </w:p>
    <w:p w:rsidR="006E6E42" w:rsidRPr="00FD423F" w:rsidRDefault="006E6E42">
      <w:pPr>
        <w:spacing w:after="0" w:line="240" w:lineRule="auto"/>
        <w:ind w:left="0"/>
      </w:pPr>
      <w:r w:rsidRPr="00FD423F">
        <w:br w:type="page"/>
      </w:r>
    </w:p>
    <w:p w:rsidR="009956B3" w:rsidRPr="00FD423F" w:rsidRDefault="00884170" w:rsidP="00104620">
      <w:pPr>
        <w:spacing w:after="0" w:line="240" w:lineRule="auto"/>
        <w:ind w:left="0"/>
      </w:pPr>
      <w:r w:rsidRPr="00FD423F">
        <w:lastRenderedPageBreak/>
        <w:t>Opis klas:</w:t>
      </w:r>
    </w:p>
    <w:p w:rsidR="00884170" w:rsidRPr="00FD423F" w:rsidRDefault="00884170" w:rsidP="00884170">
      <w:pPr>
        <w:pStyle w:val="Akapitzlist"/>
        <w:numPr>
          <w:ilvl w:val="0"/>
          <w:numId w:val="38"/>
        </w:numPr>
      </w:pPr>
      <w:r w:rsidRPr="00FD423F">
        <w:t xml:space="preserve">User – klasa encji pracownika gabinetu weterynaryjnego. Przechowuje informacje na temat jego personaliów a także, hasła, poziom uprawnień. </w:t>
      </w:r>
    </w:p>
    <w:p w:rsidR="00884170" w:rsidRPr="00FD423F" w:rsidRDefault="00884170" w:rsidP="00884170">
      <w:pPr>
        <w:pStyle w:val="Akapitzlist"/>
        <w:numPr>
          <w:ilvl w:val="0"/>
          <w:numId w:val="38"/>
        </w:numPr>
      </w:pPr>
      <w:proofErr w:type="spellStart"/>
      <w:r w:rsidRPr="00FD423F">
        <w:t>SupplyConverter</w:t>
      </w:r>
      <w:proofErr w:type="spellEnd"/>
      <w:r w:rsidRPr="00FD423F">
        <w:t xml:space="preserve"> – klasa </w:t>
      </w:r>
      <w:r w:rsidR="005D05A1" w:rsidRPr="00FD423F">
        <w:t>konwertera umożliwiająca rzutowanie obiektów klas DRUG, GADGET oraz MEDICALSUPPLY  na typ String</w:t>
      </w:r>
    </w:p>
    <w:p w:rsidR="005D05A1" w:rsidRPr="00FD423F" w:rsidRDefault="005D05A1" w:rsidP="005D05A1">
      <w:pPr>
        <w:pStyle w:val="Akapitzlist"/>
        <w:numPr>
          <w:ilvl w:val="0"/>
          <w:numId w:val="38"/>
        </w:numPr>
      </w:pPr>
      <w:proofErr w:type="spellStart"/>
      <w:r w:rsidRPr="00FD423F">
        <w:t>VetOfficeConverter</w:t>
      </w:r>
      <w:proofErr w:type="spellEnd"/>
      <w:r w:rsidRPr="00FD423F">
        <w:t xml:space="preserve"> – klasa konwertera umożliwiająca rzutowanie obiektów klas</w:t>
      </w:r>
      <w:r w:rsidR="00F94D16" w:rsidRPr="00FD423F">
        <w:t>y</w:t>
      </w:r>
      <w:r w:rsidRPr="00FD423F">
        <w:t xml:space="preserve"> </w:t>
      </w:r>
      <w:proofErr w:type="spellStart"/>
      <w:r w:rsidR="00F94D16" w:rsidRPr="00FD423F">
        <w:t>VeterinaryOffice</w:t>
      </w:r>
      <w:proofErr w:type="spellEnd"/>
      <w:r w:rsidRPr="00FD423F">
        <w:t xml:space="preserve">  na typ String</w:t>
      </w:r>
    </w:p>
    <w:p w:rsidR="005D05A1" w:rsidRPr="00FD423F" w:rsidRDefault="00104620" w:rsidP="00884170">
      <w:pPr>
        <w:pStyle w:val="Akapitzlist"/>
        <w:numPr>
          <w:ilvl w:val="0"/>
          <w:numId w:val="38"/>
        </w:numPr>
      </w:pPr>
      <w:proofErr w:type="spellStart"/>
      <w:r w:rsidRPr="00FD423F">
        <w:t>Group</w:t>
      </w:r>
      <w:proofErr w:type="spellEnd"/>
      <w:r w:rsidRPr="00FD423F">
        <w:t xml:space="preserve"> – typ wyliczeniowy określający uprawnienia użytkowników</w:t>
      </w:r>
    </w:p>
    <w:p w:rsidR="00104620" w:rsidRPr="00FD423F" w:rsidRDefault="00104620" w:rsidP="00104620">
      <w:pPr>
        <w:pStyle w:val="Akapitzlist"/>
        <w:numPr>
          <w:ilvl w:val="0"/>
          <w:numId w:val="38"/>
        </w:numPr>
      </w:pPr>
      <w:proofErr w:type="spellStart"/>
      <w:r w:rsidRPr="00FD423F">
        <w:t>SupplyType</w:t>
      </w:r>
      <w:proofErr w:type="spellEnd"/>
      <w:r w:rsidRPr="00FD423F">
        <w:t xml:space="preserve"> - typ wyliczeniowy określający uprawnienia rodzaj asortymentu</w:t>
      </w:r>
    </w:p>
    <w:p w:rsidR="00104620" w:rsidRPr="00FD423F" w:rsidRDefault="00104620" w:rsidP="00104620">
      <w:pPr>
        <w:pStyle w:val="Akapitzlist"/>
        <w:numPr>
          <w:ilvl w:val="0"/>
          <w:numId w:val="38"/>
        </w:numPr>
      </w:pPr>
      <w:proofErr w:type="spellStart"/>
      <w:r w:rsidRPr="00FD423F">
        <w:t>Theme</w:t>
      </w:r>
      <w:proofErr w:type="spellEnd"/>
      <w:r w:rsidRPr="00FD423F">
        <w:t xml:space="preserve"> – klasa odpowiedzialna za przechowywanie informacji na temat wyglądu </w:t>
      </w:r>
      <w:proofErr w:type="spellStart"/>
      <w:r w:rsidRPr="00FD423F">
        <w:t>interfajsu</w:t>
      </w:r>
      <w:proofErr w:type="spellEnd"/>
      <w:r w:rsidRPr="00FD423F">
        <w:t xml:space="preserve"> użytkownika</w:t>
      </w:r>
    </w:p>
    <w:p w:rsidR="00104620" w:rsidRPr="00FD423F" w:rsidRDefault="00104620" w:rsidP="00104620">
      <w:pPr>
        <w:pStyle w:val="Akapitzlist"/>
        <w:numPr>
          <w:ilvl w:val="0"/>
          <w:numId w:val="38"/>
        </w:numPr>
      </w:pPr>
      <w:proofErr w:type="spellStart"/>
      <w:r w:rsidRPr="00FD423F">
        <w:t>EmailSessionBean</w:t>
      </w:r>
      <w:proofErr w:type="spellEnd"/>
      <w:r w:rsidRPr="00FD423F">
        <w:t xml:space="preserve"> – klasa ziarna odpowiadająca za funkcjonalność wysyłania wiadomości email</w:t>
      </w:r>
    </w:p>
    <w:p w:rsidR="00104620" w:rsidRPr="00FD423F" w:rsidRDefault="00104620" w:rsidP="00104620">
      <w:pPr>
        <w:pStyle w:val="Akapitzlist"/>
        <w:numPr>
          <w:ilvl w:val="0"/>
          <w:numId w:val="38"/>
        </w:numPr>
      </w:pPr>
      <w:proofErr w:type="spellStart"/>
      <w:r w:rsidRPr="00FD423F">
        <w:t>StoreHouseBean</w:t>
      </w:r>
      <w:proofErr w:type="spellEnd"/>
      <w:r w:rsidRPr="00FD423F">
        <w:t xml:space="preserve">– klasa ziarna reprezentująca magazyn leków, gadżetów i asortymentów medycznych </w:t>
      </w:r>
    </w:p>
    <w:p w:rsidR="00104620" w:rsidRPr="00FD423F" w:rsidRDefault="00104620" w:rsidP="00104620">
      <w:pPr>
        <w:pStyle w:val="Akapitzlist"/>
        <w:numPr>
          <w:ilvl w:val="0"/>
          <w:numId w:val="38"/>
        </w:numPr>
      </w:pPr>
      <w:proofErr w:type="spellStart"/>
      <w:r w:rsidRPr="00FD423F">
        <w:t>SupplyBean</w:t>
      </w:r>
      <w:proofErr w:type="spellEnd"/>
      <w:r w:rsidRPr="00FD423F">
        <w:t xml:space="preserve"> – ziarno umożliwiające przeprowadzanie operację bazodanowe na obiektach znajdujących się w magazynie</w:t>
      </w:r>
    </w:p>
    <w:p w:rsidR="00104620" w:rsidRPr="00FD423F" w:rsidRDefault="00104620" w:rsidP="00104620">
      <w:pPr>
        <w:pStyle w:val="Akapitzlist"/>
        <w:numPr>
          <w:ilvl w:val="0"/>
          <w:numId w:val="38"/>
        </w:numPr>
      </w:pPr>
      <w:proofErr w:type="spellStart"/>
      <w:r w:rsidRPr="00FD423F">
        <w:t>UsearBean</w:t>
      </w:r>
      <w:proofErr w:type="spellEnd"/>
      <w:r w:rsidRPr="00FD423F">
        <w:t xml:space="preserve"> – odpowiedzialna za operacje na obiektach User</w:t>
      </w:r>
    </w:p>
    <w:p w:rsidR="00104620" w:rsidRPr="00FD423F" w:rsidRDefault="00104620" w:rsidP="00104620">
      <w:pPr>
        <w:pStyle w:val="Akapitzlist"/>
        <w:numPr>
          <w:ilvl w:val="0"/>
          <w:numId w:val="38"/>
        </w:numPr>
      </w:pPr>
      <w:proofErr w:type="spellStart"/>
      <w:r w:rsidRPr="00FD423F">
        <w:t>VetScheduleEventBean</w:t>
      </w:r>
      <w:proofErr w:type="spellEnd"/>
      <w:r w:rsidRPr="00FD423F">
        <w:t xml:space="preserve"> – ziarno odpowiedzialne za przechowywanie stanu wydarzenia jakie pragniemy zarezerwować w kalendarzu</w:t>
      </w:r>
    </w:p>
    <w:p w:rsidR="00104620" w:rsidRPr="00FD423F" w:rsidRDefault="00104620" w:rsidP="00104620">
      <w:pPr>
        <w:pStyle w:val="Akapitzlist"/>
        <w:numPr>
          <w:ilvl w:val="0"/>
          <w:numId w:val="38"/>
        </w:numPr>
      </w:pPr>
      <w:proofErr w:type="spellStart"/>
      <w:r w:rsidRPr="00FD423F">
        <w:t>VetScheduleModelBean</w:t>
      </w:r>
      <w:proofErr w:type="spellEnd"/>
      <w:r w:rsidRPr="00FD423F">
        <w:t xml:space="preserve"> – klasa odpowiedzialna za powiązanie klas </w:t>
      </w:r>
      <w:proofErr w:type="spellStart"/>
      <w:r w:rsidRPr="00FD423F">
        <w:t>VetScheduleEvent</w:t>
      </w:r>
      <w:proofErr w:type="spellEnd"/>
      <w:r w:rsidRPr="00FD423F">
        <w:t xml:space="preserve"> oraz </w:t>
      </w:r>
      <w:proofErr w:type="spellStart"/>
      <w:r w:rsidRPr="00FD423F">
        <w:t>VetSchedule</w:t>
      </w:r>
      <w:proofErr w:type="spellEnd"/>
    </w:p>
    <w:p w:rsidR="00104620" w:rsidRPr="00FD423F" w:rsidRDefault="00104620" w:rsidP="00104620">
      <w:pPr>
        <w:pStyle w:val="Akapitzlist"/>
        <w:numPr>
          <w:ilvl w:val="0"/>
          <w:numId w:val="38"/>
        </w:numPr>
      </w:pPr>
      <w:proofErr w:type="spellStart"/>
      <w:r w:rsidRPr="00FD423F">
        <w:t>VeterinaryOfficeBean</w:t>
      </w:r>
      <w:proofErr w:type="spellEnd"/>
      <w:r w:rsidRPr="00FD423F">
        <w:t xml:space="preserve"> – klasa odpowiedzialna za operacje dodawania, usuwania i edycji gabinetów weterynaryjnych</w:t>
      </w:r>
    </w:p>
    <w:p w:rsidR="00104620" w:rsidRPr="00FD423F" w:rsidRDefault="00104620" w:rsidP="00104620">
      <w:pPr>
        <w:pStyle w:val="Akapitzlist"/>
        <w:numPr>
          <w:ilvl w:val="0"/>
          <w:numId w:val="38"/>
        </w:numPr>
      </w:pPr>
      <w:proofErr w:type="spellStart"/>
      <w:r w:rsidRPr="00FD423F">
        <w:t>StoreHouse</w:t>
      </w:r>
      <w:proofErr w:type="spellEnd"/>
      <w:r w:rsidRPr="00FD423F">
        <w:t xml:space="preserve"> – encja magazynu</w:t>
      </w:r>
    </w:p>
    <w:p w:rsidR="00104620" w:rsidRPr="00FD423F" w:rsidRDefault="00104620" w:rsidP="00104620">
      <w:pPr>
        <w:pStyle w:val="Akapitzlist"/>
        <w:numPr>
          <w:ilvl w:val="0"/>
          <w:numId w:val="38"/>
        </w:numPr>
      </w:pPr>
      <w:r w:rsidRPr="00FD423F">
        <w:t>Supply – encja zasobów magazynu</w:t>
      </w:r>
    </w:p>
    <w:p w:rsidR="00104620" w:rsidRPr="00FD423F" w:rsidRDefault="00104620" w:rsidP="00104620">
      <w:pPr>
        <w:pStyle w:val="Akapitzlist"/>
        <w:numPr>
          <w:ilvl w:val="0"/>
          <w:numId w:val="38"/>
        </w:numPr>
      </w:pPr>
      <w:proofErr w:type="spellStart"/>
      <w:r w:rsidRPr="00FD423F">
        <w:t>VetScheduleEvent</w:t>
      </w:r>
      <w:proofErr w:type="spellEnd"/>
      <w:r w:rsidRPr="00FD423F">
        <w:t xml:space="preserve"> – klasa encji wydarzeń znajdujących się w terminarzu</w:t>
      </w:r>
    </w:p>
    <w:p w:rsidR="00104620" w:rsidRPr="00FD423F" w:rsidRDefault="00104620" w:rsidP="00104620">
      <w:pPr>
        <w:pStyle w:val="Akapitzlist"/>
        <w:numPr>
          <w:ilvl w:val="0"/>
          <w:numId w:val="38"/>
        </w:numPr>
      </w:pPr>
      <w:proofErr w:type="spellStart"/>
      <w:r w:rsidRPr="00FD423F">
        <w:t>VetScheduleModel</w:t>
      </w:r>
      <w:proofErr w:type="spellEnd"/>
      <w:r w:rsidRPr="00FD423F">
        <w:t xml:space="preserve"> – klasa encji terminarza</w:t>
      </w:r>
    </w:p>
    <w:p w:rsidR="00104620" w:rsidRPr="00FD423F" w:rsidRDefault="00104620" w:rsidP="00104620">
      <w:pPr>
        <w:pStyle w:val="Akapitzlist"/>
        <w:numPr>
          <w:ilvl w:val="0"/>
          <w:numId w:val="38"/>
        </w:numPr>
      </w:pPr>
      <w:proofErr w:type="spellStart"/>
      <w:r w:rsidRPr="00FD423F">
        <w:t>ThemeService</w:t>
      </w:r>
      <w:proofErr w:type="spellEnd"/>
      <w:r w:rsidRPr="00FD423F">
        <w:t xml:space="preserve"> – klasa odpowiedzialna za przetwarzanie informacji na temat wyglądu interfejsu użytkownika</w:t>
      </w:r>
    </w:p>
    <w:p w:rsidR="00104620" w:rsidRPr="00FD423F" w:rsidRDefault="00104620" w:rsidP="00104620">
      <w:pPr>
        <w:pStyle w:val="Akapitzlist"/>
        <w:numPr>
          <w:ilvl w:val="0"/>
          <w:numId w:val="38"/>
        </w:numPr>
      </w:pPr>
      <w:proofErr w:type="spellStart"/>
      <w:r w:rsidRPr="00FD423F">
        <w:t>EmailAdressValidator</w:t>
      </w:r>
      <w:proofErr w:type="spellEnd"/>
      <w:r w:rsidRPr="00FD423F">
        <w:t xml:space="preserve">, </w:t>
      </w:r>
      <w:proofErr w:type="spellStart"/>
      <w:r w:rsidRPr="00FD423F">
        <w:t>EmailUniquenessValidator</w:t>
      </w:r>
      <w:proofErr w:type="spellEnd"/>
      <w:r w:rsidRPr="00FD423F">
        <w:t xml:space="preserve">, </w:t>
      </w:r>
      <w:proofErr w:type="spellStart"/>
      <w:r w:rsidRPr="00FD423F">
        <w:t>PasswordComplexityValidator</w:t>
      </w:r>
      <w:proofErr w:type="spellEnd"/>
      <w:r w:rsidRPr="00FD423F">
        <w:t xml:space="preserve">, </w:t>
      </w:r>
      <w:proofErr w:type="spellStart"/>
      <w:r w:rsidRPr="00FD423F">
        <w:t>SupplyUniquenessValidator</w:t>
      </w:r>
      <w:proofErr w:type="spellEnd"/>
      <w:r w:rsidRPr="00FD423F">
        <w:t xml:space="preserve"> – klasy </w:t>
      </w:r>
      <w:proofErr w:type="spellStart"/>
      <w:r w:rsidRPr="00FD423F">
        <w:t>walidatorów</w:t>
      </w:r>
      <w:proofErr w:type="spellEnd"/>
      <w:r w:rsidRPr="00FD423F">
        <w:t xml:space="preserve"> odpowiedzialnych za kontrolę poprawności wprowadzanych do bazy obiektów. </w:t>
      </w:r>
    </w:p>
    <w:p w:rsidR="00414E30" w:rsidRPr="00FD423F" w:rsidRDefault="00414E30" w:rsidP="00E377BE">
      <w:pPr>
        <w:pStyle w:val="Nagwek1"/>
      </w:pPr>
      <w:bookmarkStart w:id="14" w:name="_Toc259470615"/>
      <w:r w:rsidRPr="00FD423F">
        <w:t>Modele stanów obiektów dziedziny</w:t>
      </w:r>
      <w:bookmarkEnd w:id="14"/>
    </w:p>
    <w:p w:rsidR="00414E30" w:rsidRPr="00FD423F" w:rsidRDefault="00884170" w:rsidP="00E377BE">
      <w:r w:rsidRPr="00FD423F">
        <w:t>-</w:t>
      </w:r>
      <w:bookmarkStart w:id="15" w:name="_GoBack"/>
      <w:bookmarkEnd w:id="15"/>
    </w:p>
    <w:p w:rsidR="00500892" w:rsidRPr="00FD423F" w:rsidRDefault="00500892" w:rsidP="00E377BE">
      <w:pPr>
        <w:pStyle w:val="Nagwek1"/>
      </w:pPr>
      <w:bookmarkStart w:id="16" w:name="_Toc259470616"/>
      <w:r w:rsidRPr="00FD423F">
        <w:t>Problemy i ryzyka</w:t>
      </w:r>
      <w:bookmarkEnd w:id="16"/>
    </w:p>
    <w:p w:rsidR="00620494" w:rsidRPr="00FD423F" w:rsidRDefault="00620494" w:rsidP="00620494">
      <w:pPr>
        <w:pStyle w:val="Akapitzlist"/>
        <w:numPr>
          <w:ilvl w:val="0"/>
          <w:numId w:val="32"/>
        </w:numPr>
        <w:rPr>
          <w:rFonts w:asciiTheme="minorHAnsi" w:hAnsiTheme="minorHAnsi" w:cstheme="minorHAnsi"/>
          <w:sz w:val="28"/>
        </w:rPr>
      </w:pPr>
      <w:r w:rsidRPr="00FD423F">
        <w:rPr>
          <w:rFonts w:asciiTheme="minorHAnsi" w:hAnsiTheme="minorHAnsi" w:cstheme="minorHAnsi"/>
          <w:szCs w:val="18"/>
          <w:shd w:val="clear" w:color="auto" w:fill="F6F7F8"/>
        </w:rPr>
        <w:t xml:space="preserve"> Produkt może nie przyjąć się na rynku. </w:t>
      </w:r>
    </w:p>
    <w:p w:rsidR="00620494" w:rsidRPr="00FD423F" w:rsidRDefault="00620494" w:rsidP="00620494">
      <w:pPr>
        <w:pStyle w:val="Akapitzlist"/>
        <w:numPr>
          <w:ilvl w:val="0"/>
          <w:numId w:val="32"/>
        </w:numPr>
        <w:rPr>
          <w:rFonts w:asciiTheme="minorHAnsi" w:hAnsiTheme="minorHAnsi" w:cstheme="minorHAnsi"/>
          <w:sz w:val="28"/>
        </w:rPr>
      </w:pPr>
      <w:r w:rsidRPr="00FD423F">
        <w:rPr>
          <w:rFonts w:asciiTheme="minorHAnsi" w:hAnsiTheme="minorHAnsi" w:cstheme="minorHAnsi"/>
          <w:szCs w:val="18"/>
          <w:shd w:val="clear" w:color="auto" w:fill="F6F7F8"/>
        </w:rPr>
        <w:t xml:space="preserve"> Istnieje konkurencja : możliwość rozwoju oferty przez konkurencje.</w:t>
      </w:r>
    </w:p>
    <w:p w:rsidR="00620494" w:rsidRPr="00FD423F" w:rsidRDefault="00620494" w:rsidP="00620494">
      <w:pPr>
        <w:pStyle w:val="Akapitzlist"/>
        <w:numPr>
          <w:ilvl w:val="0"/>
          <w:numId w:val="32"/>
        </w:numPr>
        <w:rPr>
          <w:rFonts w:asciiTheme="minorHAnsi" w:hAnsiTheme="minorHAnsi" w:cstheme="minorHAnsi"/>
          <w:sz w:val="28"/>
        </w:rPr>
      </w:pPr>
      <w:r w:rsidRPr="00FD423F">
        <w:rPr>
          <w:rFonts w:asciiTheme="minorHAnsi" w:hAnsiTheme="minorHAnsi" w:cstheme="minorHAnsi"/>
          <w:szCs w:val="18"/>
          <w:shd w:val="clear" w:color="auto" w:fill="F6F7F8"/>
        </w:rPr>
        <w:t xml:space="preserve"> Produkt celuje w małe gabinety weterynaryjne : możliwość że specyfika pracy w każdym z nich jest na tyle różnorodna że ciężko będzie wdrożyć produkt bez istotnych modyfikacji</w:t>
      </w:r>
    </w:p>
    <w:p w:rsidR="00620494" w:rsidRPr="00FD423F" w:rsidRDefault="00620494" w:rsidP="00620494">
      <w:pPr>
        <w:pStyle w:val="Akapitzlist"/>
        <w:numPr>
          <w:ilvl w:val="0"/>
          <w:numId w:val="32"/>
        </w:numPr>
        <w:rPr>
          <w:rFonts w:asciiTheme="minorHAnsi" w:hAnsiTheme="minorHAnsi" w:cstheme="minorHAnsi"/>
          <w:sz w:val="28"/>
        </w:rPr>
      </w:pPr>
      <w:r w:rsidRPr="00FD423F">
        <w:rPr>
          <w:rFonts w:asciiTheme="minorHAnsi" w:hAnsiTheme="minorHAnsi" w:cstheme="minorHAnsi"/>
          <w:szCs w:val="18"/>
          <w:shd w:val="clear" w:color="auto" w:fill="F6F7F8"/>
        </w:rPr>
        <w:t xml:space="preserve"> Ograniczony czas na development może spowodować to że aplikacja będzie trudna w utrzymaniu.</w:t>
      </w:r>
    </w:p>
    <w:p w:rsidR="000E7C65" w:rsidRPr="00FD423F" w:rsidRDefault="00620494" w:rsidP="00620494">
      <w:pPr>
        <w:pStyle w:val="Akapitzlist"/>
        <w:numPr>
          <w:ilvl w:val="0"/>
          <w:numId w:val="32"/>
        </w:numPr>
        <w:rPr>
          <w:rFonts w:asciiTheme="minorHAnsi" w:hAnsiTheme="minorHAnsi" w:cstheme="minorHAnsi"/>
          <w:sz w:val="28"/>
        </w:rPr>
      </w:pPr>
      <w:r w:rsidRPr="00FD423F">
        <w:rPr>
          <w:rFonts w:asciiTheme="minorHAnsi" w:hAnsiTheme="minorHAnsi" w:cstheme="minorHAnsi"/>
          <w:szCs w:val="18"/>
          <w:shd w:val="clear" w:color="auto" w:fill="F6F7F8"/>
        </w:rPr>
        <w:lastRenderedPageBreak/>
        <w:t xml:space="preserve"> Wiąże się z poprzednim punktem : niektóre sytuacje mogą być trudne do przeprocesowania za pomocą standardowych mechanizmów zaimplementowanych w sytuacji; potrzeba przewidzenia obsługi przypadków nietypowych.</w:t>
      </w:r>
    </w:p>
    <w:sectPr w:rsidR="000E7C65" w:rsidRPr="00FD423F" w:rsidSect="0017707D">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76D8" w:rsidRDefault="006476D8" w:rsidP="00E377BE">
      <w:r>
        <w:separator/>
      </w:r>
    </w:p>
  </w:endnote>
  <w:endnote w:type="continuationSeparator" w:id="0">
    <w:p w:rsidR="006476D8" w:rsidRDefault="006476D8" w:rsidP="00E377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PLRoman12-Regular">
    <w:altName w:val="MS Mincho"/>
    <w:panose1 w:val="00000000000000000000"/>
    <w:charset w:val="80"/>
    <w:family w:val="auto"/>
    <w:notTrueType/>
    <w:pitch w:val="default"/>
    <w:sig w:usb0="00000001" w:usb1="08070000" w:usb2="00000010" w:usb3="00000000" w:csb0="00020000"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21DA" w:rsidRDefault="005B21DA">
    <w:pPr>
      <w:pStyle w:val="Stopk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21DA" w:rsidRDefault="005B21DA" w:rsidP="0069342C">
    <w:pPr>
      <w:pStyle w:val="Stopka"/>
      <w:jc w:val="center"/>
    </w:pPr>
    <w:r>
      <w:rPr>
        <w:rFonts w:ascii="Cambria" w:hAnsi="Cambria"/>
        <w:sz w:val="28"/>
        <w:szCs w:val="28"/>
      </w:rPr>
      <w:t xml:space="preserve">~ </w:t>
    </w:r>
    <w:r>
      <w:fldChar w:fldCharType="begin"/>
    </w:r>
    <w:r>
      <w:instrText xml:space="preserve"> PAGE    \* MERGEFORMAT </w:instrText>
    </w:r>
    <w:r>
      <w:fldChar w:fldCharType="separate"/>
    </w:r>
    <w:r w:rsidR="00FD423F" w:rsidRPr="00FD423F">
      <w:rPr>
        <w:rFonts w:ascii="Cambria" w:hAnsi="Cambria"/>
        <w:noProof/>
        <w:sz w:val="28"/>
        <w:szCs w:val="28"/>
      </w:rPr>
      <w:t>22</w:t>
    </w:r>
    <w:r>
      <w:fldChar w:fldCharType="end"/>
    </w:r>
    <w:r>
      <w:rPr>
        <w:rFonts w:ascii="Cambria" w:hAnsi="Cambria"/>
        <w:sz w:val="28"/>
        <w:szCs w:val="28"/>
      </w:rPr>
      <w:t xml:space="preserve"> ~</w:t>
    </w:r>
  </w:p>
  <w:p w:rsidR="005B21DA" w:rsidRDefault="005B21DA" w:rsidP="00E377BE">
    <w:pPr>
      <w:pStyle w:val="Stopk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21DA" w:rsidRDefault="005B21DA">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76D8" w:rsidRDefault="006476D8" w:rsidP="00E377BE">
      <w:r>
        <w:separator/>
      </w:r>
    </w:p>
  </w:footnote>
  <w:footnote w:type="continuationSeparator" w:id="0">
    <w:p w:rsidR="006476D8" w:rsidRDefault="006476D8" w:rsidP="00E377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21DA" w:rsidRDefault="005B21DA">
    <w:pPr>
      <w:pStyle w:val="Nagwek"/>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21DA" w:rsidRDefault="005B21DA">
    <w:pPr>
      <w:pStyle w:val="Nagwek"/>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21DA" w:rsidRDefault="005B21DA">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34335"/>
    <w:multiLevelType w:val="hybridMultilevel"/>
    <w:tmpl w:val="64D0D462"/>
    <w:lvl w:ilvl="0" w:tplc="43A22A76">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nsid w:val="02023948"/>
    <w:multiLevelType w:val="hybridMultilevel"/>
    <w:tmpl w:val="AD74C798"/>
    <w:lvl w:ilvl="0" w:tplc="7E5CED1A">
      <w:start w:val="1"/>
      <w:numFmt w:val="decimal"/>
      <w:lvlText w:val="%1."/>
      <w:lvlJc w:val="left"/>
      <w:pPr>
        <w:ind w:left="927" w:hanging="360"/>
      </w:pPr>
      <w:rPr>
        <w:rFonts w:hint="default"/>
      </w:rPr>
    </w:lvl>
    <w:lvl w:ilvl="1" w:tplc="04150019" w:tentative="1">
      <w:start w:val="1"/>
      <w:numFmt w:val="lowerLetter"/>
      <w:lvlText w:val="%2."/>
      <w:lvlJc w:val="left"/>
      <w:pPr>
        <w:ind w:left="1647" w:hanging="360"/>
      </w:pPr>
    </w:lvl>
    <w:lvl w:ilvl="2" w:tplc="0415001B" w:tentative="1">
      <w:start w:val="1"/>
      <w:numFmt w:val="lowerRoman"/>
      <w:lvlText w:val="%3."/>
      <w:lvlJc w:val="right"/>
      <w:pPr>
        <w:ind w:left="2367" w:hanging="180"/>
      </w:pPr>
    </w:lvl>
    <w:lvl w:ilvl="3" w:tplc="0415000F" w:tentative="1">
      <w:start w:val="1"/>
      <w:numFmt w:val="decimal"/>
      <w:lvlText w:val="%4."/>
      <w:lvlJc w:val="left"/>
      <w:pPr>
        <w:ind w:left="3087" w:hanging="360"/>
      </w:pPr>
    </w:lvl>
    <w:lvl w:ilvl="4" w:tplc="04150019" w:tentative="1">
      <w:start w:val="1"/>
      <w:numFmt w:val="lowerLetter"/>
      <w:lvlText w:val="%5."/>
      <w:lvlJc w:val="left"/>
      <w:pPr>
        <w:ind w:left="3807" w:hanging="360"/>
      </w:pPr>
    </w:lvl>
    <w:lvl w:ilvl="5" w:tplc="0415001B" w:tentative="1">
      <w:start w:val="1"/>
      <w:numFmt w:val="lowerRoman"/>
      <w:lvlText w:val="%6."/>
      <w:lvlJc w:val="right"/>
      <w:pPr>
        <w:ind w:left="4527" w:hanging="180"/>
      </w:pPr>
    </w:lvl>
    <w:lvl w:ilvl="6" w:tplc="0415000F" w:tentative="1">
      <w:start w:val="1"/>
      <w:numFmt w:val="decimal"/>
      <w:lvlText w:val="%7."/>
      <w:lvlJc w:val="left"/>
      <w:pPr>
        <w:ind w:left="5247" w:hanging="360"/>
      </w:pPr>
    </w:lvl>
    <w:lvl w:ilvl="7" w:tplc="04150019" w:tentative="1">
      <w:start w:val="1"/>
      <w:numFmt w:val="lowerLetter"/>
      <w:lvlText w:val="%8."/>
      <w:lvlJc w:val="left"/>
      <w:pPr>
        <w:ind w:left="5967" w:hanging="360"/>
      </w:pPr>
    </w:lvl>
    <w:lvl w:ilvl="8" w:tplc="0415001B" w:tentative="1">
      <w:start w:val="1"/>
      <w:numFmt w:val="lowerRoman"/>
      <w:lvlText w:val="%9."/>
      <w:lvlJc w:val="right"/>
      <w:pPr>
        <w:ind w:left="6687" w:hanging="180"/>
      </w:pPr>
    </w:lvl>
  </w:abstractNum>
  <w:abstractNum w:abstractNumId="2">
    <w:nsid w:val="0E075C32"/>
    <w:multiLevelType w:val="hybridMultilevel"/>
    <w:tmpl w:val="5DEA31DC"/>
    <w:lvl w:ilvl="0" w:tplc="5F3015F6">
      <w:start w:val="1"/>
      <w:numFmt w:val="decimal"/>
      <w:lvlText w:val="%1."/>
      <w:lvlJc w:val="left"/>
      <w:pPr>
        <w:ind w:left="927" w:hanging="360"/>
      </w:pPr>
      <w:rPr>
        <w:rFonts w:hint="default"/>
      </w:rPr>
    </w:lvl>
    <w:lvl w:ilvl="1" w:tplc="04150019" w:tentative="1">
      <w:start w:val="1"/>
      <w:numFmt w:val="lowerLetter"/>
      <w:lvlText w:val="%2."/>
      <w:lvlJc w:val="left"/>
      <w:pPr>
        <w:ind w:left="1647" w:hanging="360"/>
      </w:pPr>
    </w:lvl>
    <w:lvl w:ilvl="2" w:tplc="0415001B" w:tentative="1">
      <w:start w:val="1"/>
      <w:numFmt w:val="lowerRoman"/>
      <w:lvlText w:val="%3."/>
      <w:lvlJc w:val="right"/>
      <w:pPr>
        <w:ind w:left="2367" w:hanging="180"/>
      </w:pPr>
    </w:lvl>
    <w:lvl w:ilvl="3" w:tplc="0415000F" w:tentative="1">
      <w:start w:val="1"/>
      <w:numFmt w:val="decimal"/>
      <w:lvlText w:val="%4."/>
      <w:lvlJc w:val="left"/>
      <w:pPr>
        <w:ind w:left="3087" w:hanging="360"/>
      </w:pPr>
    </w:lvl>
    <w:lvl w:ilvl="4" w:tplc="04150019" w:tentative="1">
      <w:start w:val="1"/>
      <w:numFmt w:val="lowerLetter"/>
      <w:lvlText w:val="%5."/>
      <w:lvlJc w:val="left"/>
      <w:pPr>
        <w:ind w:left="3807" w:hanging="360"/>
      </w:pPr>
    </w:lvl>
    <w:lvl w:ilvl="5" w:tplc="0415001B" w:tentative="1">
      <w:start w:val="1"/>
      <w:numFmt w:val="lowerRoman"/>
      <w:lvlText w:val="%6."/>
      <w:lvlJc w:val="right"/>
      <w:pPr>
        <w:ind w:left="4527" w:hanging="180"/>
      </w:pPr>
    </w:lvl>
    <w:lvl w:ilvl="6" w:tplc="0415000F" w:tentative="1">
      <w:start w:val="1"/>
      <w:numFmt w:val="decimal"/>
      <w:lvlText w:val="%7."/>
      <w:lvlJc w:val="left"/>
      <w:pPr>
        <w:ind w:left="5247" w:hanging="360"/>
      </w:pPr>
    </w:lvl>
    <w:lvl w:ilvl="7" w:tplc="04150019" w:tentative="1">
      <w:start w:val="1"/>
      <w:numFmt w:val="lowerLetter"/>
      <w:lvlText w:val="%8."/>
      <w:lvlJc w:val="left"/>
      <w:pPr>
        <w:ind w:left="5967" w:hanging="360"/>
      </w:pPr>
    </w:lvl>
    <w:lvl w:ilvl="8" w:tplc="0415001B" w:tentative="1">
      <w:start w:val="1"/>
      <w:numFmt w:val="lowerRoman"/>
      <w:lvlText w:val="%9."/>
      <w:lvlJc w:val="right"/>
      <w:pPr>
        <w:ind w:left="6687" w:hanging="180"/>
      </w:pPr>
    </w:lvl>
  </w:abstractNum>
  <w:abstractNum w:abstractNumId="3">
    <w:nsid w:val="166A1E30"/>
    <w:multiLevelType w:val="hybridMultilevel"/>
    <w:tmpl w:val="4ACE4686"/>
    <w:lvl w:ilvl="0" w:tplc="5F3015F6">
      <w:start w:val="1"/>
      <w:numFmt w:val="decimal"/>
      <w:lvlText w:val="%1."/>
      <w:lvlJc w:val="left"/>
      <w:pPr>
        <w:ind w:left="927" w:hanging="360"/>
      </w:pPr>
      <w:rPr>
        <w:rFonts w:hint="default"/>
      </w:rPr>
    </w:lvl>
    <w:lvl w:ilvl="1" w:tplc="04150019" w:tentative="1">
      <w:start w:val="1"/>
      <w:numFmt w:val="lowerLetter"/>
      <w:lvlText w:val="%2."/>
      <w:lvlJc w:val="left"/>
      <w:pPr>
        <w:ind w:left="1647" w:hanging="360"/>
      </w:pPr>
    </w:lvl>
    <w:lvl w:ilvl="2" w:tplc="0415001B" w:tentative="1">
      <w:start w:val="1"/>
      <w:numFmt w:val="lowerRoman"/>
      <w:lvlText w:val="%3."/>
      <w:lvlJc w:val="right"/>
      <w:pPr>
        <w:ind w:left="2367" w:hanging="180"/>
      </w:pPr>
    </w:lvl>
    <w:lvl w:ilvl="3" w:tplc="0415000F" w:tentative="1">
      <w:start w:val="1"/>
      <w:numFmt w:val="decimal"/>
      <w:lvlText w:val="%4."/>
      <w:lvlJc w:val="left"/>
      <w:pPr>
        <w:ind w:left="3087" w:hanging="360"/>
      </w:pPr>
    </w:lvl>
    <w:lvl w:ilvl="4" w:tplc="04150019" w:tentative="1">
      <w:start w:val="1"/>
      <w:numFmt w:val="lowerLetter"/>
      <w:lvlText w:val="%5."/>
      <w:lvlJc w:val="left"/>
      <w:pPr>
        <w:ind w:left="3807" w:hanging="360"/>
      </w:pPr>
    </w:lvl>
    <w:lvl w:ilvl="5" w:tplc="0415001B" w:tentative="1">
      <w:start w:val="1"/>
      <w:numFmt w:val="lowerRoman"/>
      <w:lvlText w:val="%6."/>
      <w:lvlJc w:val="right"/>
      <w:pPr>
        <w:ind w:left="4527" w:hanging="180"/>
      </w:pPr>
    </w:lvl>
    <w:lvl w:ilvl="6" w:tplc="0415000F" w:tentative="1">
      <w:start w:val="1"/>
      <w:numFmt w:val="decimal"/>
      <w:lvlText w:val="%7."/>
      <w:lvlJc w:val="left"/>
      <w:pPr>
        <w:ind w:left="5247" w:hanging="360"/>
      </w:pPr>
    </w:lvl>
    <w:lvl w:ilvl="7" w:tplc="04150019" w:tentative="1">
      <w:start w:val="1"/>
      <w:numFmt w:val="lowerLetter"/>
      <w:lvlText w:val="%8."/>
      <w:lvlJc w:val="left"/>
      <w:pPr>
        <w:ind w:left="5967" w:hanging="360"/>
      </w:pPr>
    </w:lvl>
    <w:lvl w:ilvl="8" w:tplc="0415001B" w:tentative="1">
      <w:start w:val="1"/>
      <w:numFmt w:val="lowerRoman"/>
      <w:lvlText w:val="%9."/>
      <w:lvlJc w:val="right"/>
      <w:pPr>
        <w:ind w:left="6687" w:hanging="180"/>
      </w:pPr>
    </w:lvl>
  </w:abstractNum>
  <w:abstractNum w:abstractNumId="4">
    <w:nsid w:val="175B255A"/>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5">
    <w:nsid w:val="17C51112"/>
    <w:multiLevelType w:val="hybridMultilevel"/>
    <w:tmpl w:val="BAB669C6"/>
    <w:lvl w:ilvl="0" w:tplc="5F3015F6">
      <w:start w:val="1"/>
      <w:numFmt w:val="decimal"/>
      <w:lvlText w:val="%1."/>
      <w:lvlJc w:val="left"/>
      <w:pPr>
        <w:ind w:left="927" w:hanging="360"/>
      </w:pPr>
      <w:rPr>
        <w:rFonts w:hint="default"/>
      </w:rPr>
    </w:lvl>
    <w:lvl w:ilvl="1" w:tplc="04150019" w:tentative="1">
      <w:start w:val="1"/>
      <w:numFmt w:val="lowerLetter"/>
      <w:lvlText w:val="%2."/>
      <w:lvlJc w:val="left"/>
      <w:pPr>
        <w:ind w:left="1647" w:hanging="360"/>
      </w:pPr>
    </w:lvl>
    <w:lvl w:ilvl="2" w:tplc="0415001B" w:tentative="1">
      <w:start w:val="1"/>
      <w:numFmt w:val="lowerRoman"/>
      <w:lvlText w:val="%3."/>
      <w:lvlJc w:val="right"/>
      <w:pPr>
        <w:ind w:left="2367" w:hanging="180"/>
      </w:pPr>
    </w:lvl>
    <w:lvl w:ilvl="3" w:tplc="0415000F" w:tentative="1">
      <w:start w:val="1"/>
      <w:numFmt w:val="decimal"/>
      <w:lvlText w:val="%4."/>
      <w:lvlJc w:val="left"/>
      <w:pPr>
        <w:ind w:left="3087" w:hanging="360"/>
      </w:pPr>
    </w:lvl>
    <w:lvl w:ilvl="4" w:tplc="04150019" w:tentative="1">
      <w:start w:val="1"/>
      <w:numFmt w:val="lowerLetter"/>
      <w:lvlText w:val="%5."/>
      <w:lvlJc w:val="left"/>
      <w:pPr>
        <w:ind w:left="3807" w:hanging="360"/>
      </w:pPr>
    </w:lvl>
    <w:lvl w:ilvl="5" w:tplc="0415001B" w:tentative="1">
      <w:start w:val="1"/>
      <w:numFmt w:val="lowerRoman"/>
      <w:lvlText w:val="%6."/>
      <w:lvlJc w:val="right"/>
      <w:pPr>
        <w:ind w:left="4527" w:hanging="180"/>
      </w:pPr>
    </w:lvl>
    <w:lvl w:ilvl="6" w:tplc="0415000F" w:tentative="1">
      <w:start w:val="1"/>
      <w:numFmt w:val="decimal"/>
      <w:lvlText w:val="%7."/>
      <w:lvlJc w:val="left"/>
      <w:pPr>
        <w:ind w:left="5247" w:hanging="360"/>
      </w:pPr>
    </w:lvl>
    <w:lvl w:ilvl="7" w:tplc="04150019" w:tentative="1">
      <w:start w:val="1"/>
      <w:numFmt w:val="lowerLetter"/>
      <w:lvlText w:val="%8."/>
      <w:lvlJc w:val="left"/>
      <w:pPr>
        <w:ind w:left="5967" w:hanging="360"/>
      </w:pPr>
    </w:lvl>
    <w:lvl w:ilvl="8" w:tplc="0415001B" w:tentative="1">
      <w:start w:val="1"/>
      <w:numFmt w:val="lowerRoman"/>
      <w:lvlText w:val="%9."/>
      <w:lvlJc w:val="right"/>
      <w:pPr>
        <w:ind w:left="6687" w:hanging="180"/>
      </w:pPr>
    </w:lvl>
  </w:abstractNum>
  <w:abstractNum w:abstractNumId="6">
    <w:nsid w:val="17D0292D"/>
    <w:multiLevelType w:val="hybridMultilevel"/>
    <w:tmpl w:val="C72093E2"/>
    <w:lvl w:ilvl="0" w:tplc="04347B90">
      <w:start w:val="1"/>
      <w:numFmt w:val="decimal"/>
      <w:lvlText w:val="%1."/>
      <w:lvlJc w:val="left"/>
      <w:pPr>
        <w:ind w:left="927" w:hanging="360"/>
      </w:pPr>
      <w:rPr>
        <w:rFonts w:hint="default"/>
      </w:rPr>
    </w:lvl>
    <w:lvl w:ilvl="1" w:tplc="04150019" w:tentative="1">
      <w:start w:val="1"/>
      <w:numFmt w:val="lowerLetter"/>
      <w:lvlText w:val="%2."/>
      <w:lvlJc w:val="left"/>
      <w:pPr>
        <w:ind w:left="1647" w:hanging="360"/>
      </w:pPr>
    </w:lvl>
    <w:lvl w:ilvl="2" w:tplc="0415001B" w:tentative="1">
      <w:start w:val="1"/>
      <w:numFmt w:val="lowerRoman"/>
      <w:lvlText w:val="%3."/>
      <w:lvlJc w:val="right"/>
      <w:pPr>
        <w:ind w:left="2367" w:hanging="180"/>
      </w:pPr>
    </w:lvl>
    <w:lvl w:ilvl="3" w:tplc="0415000F" w:tentative="1">
      <w:start w:val="1"/>
      <w:numFmt w:val="decimal"/>
      <w:lvlText w:val="%4."/>
      <w:lvlJc w:val="left"/>
      <w:pPr>
        <w:ind w:left="3087" w:hanging="360"/>
      </w:pPr>
    </w:lvl>
    <w:lvl w:ilvl="4" w:tplc="04150019" w:tentative="1">
      <w:start w:val="1"/>
      <w:numFmt w:val="lowerLetter"/>
      <w:lvlText w:val="%5."/>
      <w:lvlJc w:val="left"/>
      <w:pPr>
        <w:ind w:left="3807" w:hanging="360"/>
      </w:pPr>
    </w:lvl>
    <w:lvl w:ilvl="5" w:tplc="0415001B" w:tentative="1">
      <w:start w:val="1"/>
      <w:numFmt w:val="lowerRoman"/>
      <w:lvlText w:val="%6."/>
      <w:lvlJc w:val="right"/>
      <w:pPr>
        <w:ind w:left="4527" w:hanging="180"/>
      </w:pPr>
    </w:lvl>
    <w:lvl w:ilvl="6" w:tplc="0415000F" w:tentative="1">
      <w:start w:val="1"/>
      <w:numFmt w:val="decimal"/>
      <w:lvlText w:val="%7."/>
      <w:lvlJc w:val="left"/>
      <w:pPr>
        <w:ind w:left="5247" w:hanging="360"/>
      </w:pPr>
    </w:lvl>
    <w:lvl w:ilvl="7" w:tplc="04150019" w:tentative="1">
      <w:start w:val="1"/>
      <w:numFmt w:val="lowerLetter"/>
      <w:lvlText w:val="%8."/>
      <w:lvlJc w:val="left"/>
      <w:pPr>
        <w:ind w:left="5967" w:hanging="360"/>
      </w:pPr>
    </w:lvl>
    <w:lvl w:ilvl="8" w:tplc="0415001B" w:tentative="1">
      <w:start w:val="1"/>
      <w:numFmt w:val="lowerRoman"/>
      <w:lvlText w:val="%9."/>
      <w:lvlJc w:val="right"/>
      <w:pPr>
        <w:ind w:left="6687" w:hanging="180"/>
      </w:pPr>
    </w:lvl>
  </w:abstractNum>
  <w:abstractNum w:abstractNumId="7">
    <w:nsid w:val="1C663B1D"/>
    <w:multiLevelType w:val="hybridMultilevel"/>
    <w:tmpl w:val="3102AA20"/>
    <w:lvl w:ilvl="0" w:tplc="E49AA4A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
    <w:nsid w:val="1D020013"/>
    <w:multiLevelType w:val="hybridMultilevel"/>
    <w:tmpl w:val="22628816"/>
    <w:lvl w:ilvl="0" w:tplc="806671F4">
      <w:start w:val="1"/>
      <w:numFmt w:val="decimal"/>
      <w:lvlText w:val="%1."/>
      <w:lvlJc w:val="left"/>
      <w:pPr>
        <w:ind w:left="927" w:hanging="360"/>
      </w:pPr>
      <w:rPr>
        <w:rFonts w:hint="default"/>
      </w:rPr>
    </w:lvl>
    <w:lvl w:ilvl="1" w:tplc="04150019" w:tentative="1">
      <w:start w:val="1"/>
      <w:numFmt w:val="lowerLetter"/>
      <w:lvlText w:val="%2."/>
      <w:lvlJc w:val="left"/>
      <w:pPr>
        <w:ind w:left="1647" w:hanging="360"/>
      </w:pPr>
    </w:lvl>
    <w:lvl w:ilvl="2" w:tplc="0415001B" w:tentative="1">
      <w:start w:val="1"/>
      <w:numFmt w:val="lowerRoman"/>
      <w:lvlText w:val="%3."/>
      <w:lvlJc w:val="right"/>
      <w:pPr>
        <w:ind w:left="2367" w:hanging="180"/>
      </w:pPr>
    </w:lvl>
    <w:lvl w:ilvl="3" w:tplc="0415000F" w:tentative="1">
      <w:start w:val="1"/>
      <w:numFmt w:val="decimal"/>
      <w:lvlText w:val="%4."/>
      <w:lvlJc w:val="left"/>
      <w:pPr>
        <w:ind w:left="3087" w:hanging="360"/>
      </w:pPr>
    </w:lvl>
    <w:lvl w:ilvl="4" w:tplc="04150019" w:tentative="1">
      <w:start w:val="1"/>
      <w:numFmt w:val="lowerLetter"/>
      <w:lvlText w:val="%5."/>
      <w:lvlJc w:val="left"/>
      <w:pPr>
        <w:ind w:left="3807" w:hanging="360"/>
      </w:pPr>
    </w:lvl>
    <w:lvl w:ilvl="5" w:tplc="0415001B" w:tentative="1">
      <w:start w:val="1"/>
      <w:numFmt w:val="lowerRoman"/>
      <w:lvlText w:val="%6."/>
      <w:lvlJc w:val="right"/>
      <w:pPr>
        <w:ind w:left="4527" w:hanging="180"/>
      </w:pPr>
    </w:lvl>
    <w:lvl w:ilvl="6" w:tplc="0415000F" w:tentative="1">
      <w:start w:val="1"/>
      <w:numFmt w:val="decimal"/>
      <w:lvlText w:val="%7."/>
      <w:lvlJc w:val="left"/>
      <w:pPr>
        <w:ind w:left="5247" w:hanging="360"/>
      </w:pPr>
    </w:lvl>
    <w:lvl w:ilvl="7" w:tplc="04150019" w:tentative="1">
      <w:start w:val="1"/>
      <w:numFmt w:val="lowerLetter"/>
      <w:lvlText w:val="%8."/>
      <w:lvlJc w:val="left"/>
      <w:pPr>
        <w:ind w:left="5967" w:hanging="360"/>
      </w:pPr>
    </w:lvl>
    <w:lvl w:ilvl="8" w:tplc="0415001B" w:tentative="1">
      <w:start w:val="1"/>
      <w:numFmt w:val="lowerRoman"/>
      <w:lvlText w:val="%9."/>
      <w:lvlJc w:val="right"/>
      <w:pPr>
        <w:ind w:left="6687" w:hanging="180"/>
      </w:pPr>
    </w:lvl>
  </w:abstractNum>
  <w:abstractNum w:abstractNumId="9">
    <w:nsid w:val="20EA75E5"/>
    <w:multiLevelType w:val="hybridMultilevel"/>
    <w:tmpl w:val="27B6BE42"/>
    <w:lvl w:ilvl="0" w:tplc="5F3015F6">
      <w:start w:val="1"/>
      <w:numFmt w:val="decimal"/>
      <w:lvlText w:val="%1."/>
      <w:lvlJc w:val="left"/>
      <w:pPr>
        <w:ind w:left="927" w:hanging="360"/>
      </w:pPr>
      <w:rPr>
        <w:rFonts w:hint="default"/>
      </w:rPr>
    </w:lvl>
    <w:lvl w:ilvl="1" w:tplc="04150019" w:tentative="1">
      <w:start w:val="1"/>
      <w:numFmt w:val="lowerLetter"/>
      <w:lvlText w:val="%2."/>
      <w:lvlJc w:val="left"/>
      <w:pPr>
        <w:ind w:left="1647" w:hanging="360"/>
      </w:pPr>
    </w:lvl>
    <w:lvl w:ilvl="2" w:tplc="0415001B" w:tentative="1">
      <w:start w:val="1"/>
      <w:numFmt w:val="lowerRoman"/>
      <w:lvlText w:val="%3."/>
      <w:lvlJc w:val="right"/>
      <w:pPr>
        <w:ind w:left="2367" w:hanging="180"/>
      </w:pPr>
    </w:lvl>
    <w:lvl w:ilvl="3" w:tplc="0415000F" w:tentative="1">
      <w:start w:val="1"/>
      <w:numFmt w:val="decimal"/>
      <w:lvlText w:val="%4."/>
      <w:lvlJc w:val="left"/>
      <w:pPr>
        <w:ind w:left="3087" w:hanging="360"/>
      </w:pPr>
    </w:lvl>
    <w:lvl w:ilvl="4" w:tplc="04150019" w:tentative="1">
      <w:start w:val="1"/>
      <w:numFmt w:val="lowerLetter"/>
      <w:lvlText w:val="%5."/>
      <w:lvlJc w:val="left"/>
      <w:pPr>
        <w:ind w:left="3807" w:hanging="360"/>
      </w:pPr>
    </w:lvl>
    <w:lvl w:ilvl="5" w:tplc="0415001B" w:tentative="1">
      <w:start w:val="1"/>
      <w:numFmt w:val="lowerRoman"/>
      <w:lvlText w:val="%6."/>
      <w:lvlJc w:val="right"/>
      <w:pPr>
        <w:ind w:left="4527" w:hanging="180"/>
      </w:pPr>
    </w:lvl>
    <w:lvl w:ilvl="6" w:tplc="0415000F" w:tentative="1">
      <w:start w:val="1"/>
      <w:numFmt w:val="decimal"/>
      <w:lvlText w:val="%7."/>
      <w:lvlJc w:val="left"/>
      <w:pPr>
        <w:ind w:left="5247" w:hanging="360"/>
      </w:pPr>
    </w:lvl>
    <w:lvl w:ilvl="7" w:tplc="04150019" w:tentative="1">
      <w:start w:val="1"/>
      <w:numFmt w:val="lowerLetter"/>
      <w:lvlText w:val="%8."/>
      <w:lvlJc w:val="left"/>
      <w:pPr>
        <w:ind w:left="5967" w:hanging="360"/>
      </w:pPr>
    </w:lvl>
    <w:lvl w:ilvl="8" w:tplc="0415001B" w:tentative="1">
      <w:start w:val="1"/>
      <w:numFmt w:val="lowerRoman"/>
      <w:lvlText w:val="%9."/>
      <w:lvlJc w:val="right"/>
      <w:pPr>
        <w:ind w:left="6687" w:hanging="180"/>
      </w:pPr>
    </w:lvl>
  </w:abstractNum>
  <w:abstractNum w:abstractNumId="10">
    <w:nsid w:val="21905968"/>
    <w:multiLevelType w:val="hybridMultilevel"/>
    <w:tmpl w:val="6F4EA544"/>
    <w:lvl w:ilvl="0" w:tplc="5F3015F6">
      <w:start w:val="1"/>
      <w:numFmt w:val="decimal"/>
      <w:lvlText w:val="%1."/>
      <w:lvlJc w:val="left"/>
      <w:pPr>
        <w:ind w:left="927" w:hanging="360"/>
      </w:pPr>
      <w:rPr>
        <w:rFonts w:hint="default"/>
      </w:rPr>
    </w:lvl>
    <w:lvl w:ilvl="1" w:tplc="04150019" w:tentative="1">
      <w:start w:val="1"/>
      <w:numFmt w:val="lowerLetter"/>
      <w:lvlText w:val="%2."/>
      <w:lvlJc w:val="left"/>
      <w:pPr>
        <w:ind w:left="1647" w:hanging="360"/>
      </w:pPr>
    </w:lvl>
    <w:lvl w:ilvl="2" w:tplc="0415001B" w:tentative="1">
      <w:start w:val="1"/>
      <w:numFmt w:val="lowerRoman"/>
      <w:lvlText w:val="%3."/>
      <w:lvlJc w:val="right"/>
      <w:pPr>
        <w:ind w:left="2367" w:hanging="180"/>
      </w:pPr>
    </w:lvl>
    <w:lvl w:ilvl="3" w:tplc="0415000F" w:tentative="1">
      <w:start w:val="1"/>
      <w:numFmt w:val="decimal"/>
      <w:lvlText w:val="%4."/>
      <w:lvlJc w:val="left"/>
      <w:pPr>
        <w:ind w:left="3087" w:hanging="360"/>
      </w:pPr>
    </w:lvl>
    <w:lvl w:ilvl="4" w:tplc="04150019" w:tentative="1">
      <w:start w:val="1"/>
      <w:numFmt w:val="lowerLetter"/>
      <w:lvlText w:val="%5."/>
      <w:lvlJc w:val="left"/>
      <w:pPr>
        <w:ind w:left="3807" w:hanging="360"/>
      </w:pPr>
    </w:lvl>
    <w:lvl w:ilvl="5" w:tplc="0415001B" w:tentative="1">
      <w:start w:val="1"/>
      <w:numFmt w:val="lowerRoman"/>
      <w:lvlText w:val="%6."/>
      <w:lvlJc w:val="right"/>
      <w:pPr>
        <w:ind w:left="4527" w:hanging="180"/>
      </w:pPr>
    </w:lvl>
    <w:lvl w:ilvl="6" w:tplc="0415000F" w:tentative="1">
      <w:start w:val="1"/>
      <w:numFmt w:val="decimal"/>
      <w:lvlText w:val="%7."/>
      <w:lvlJc w:val="left"/>
      <w:pPr>
        <w:ind w:left="5247" w:hanging="360"/>
      </w:pPr>
    </w:lvl>
    <w:lvl w:ilvl="7" w:tplc="04150019" w:tentative="1">
      <w:start w:val="1"/>
      <w:numFmt w:val="lowerLetter"/>
      <w:lvlText w:val="%8."/>
      <w:lvlJc w:val="left"/>
      <w:pPr>
        <w:ind w:left="5967" w:hanging="360"/>
      </w:pPr>
    </w:lvl>
    <w:lvl w:ilvl="8" w:tplc="0415001B" w:tentative="1">
      <w:start w:val="1"/>
      <w:numFmt w:val="lowerRoman"/>
      <w:lvlText w:val="%9."/>
      <w:lvlJc w:val="right"/>
      <w:pPr>
        <w:ind w:left="6687" w:hanging="180"/>
      </w:pPr>
    </w:lvl>
  </w:abstractNum>
  <w:abstractNum w:abstractNumId="11">
    <w:nsid w:val="272859E6"/>
    <w:multiLevelType w:val="hybridMultilevel"/>
    <w:tmpl w:val="62EC8C88"/>
    <w:lvl w:ilvl="0" w:tplc="CD42FE0A">
      <w:start w:val="1"/>
      <w:numFmt w:val="decimal"/>
      <w:lvlText w:val="%1."/>
      <w:lvlJc w:val="left"/>
      <w:pPr>
        <w:ind w:left="927" w:hanging="360"/>
      </w:pPr>
      <w:rPr>
        <w:rFonts w:hint="default"/>
      </w:rPr>
    </w:lvl>
    <w:lvl w:ilvl="1" w:tplc="04150019" w:tentative="1">
      <w:start w:val="1"/>
      <w:numFmt w:val="lowerLetter"/>
      <w:lvlText w:val="%2."/>
      <w:lvlJc w:val="left"/>
      <w:pPr>
        <w:ind w:left="1647" w:hanging="360"/>
      </w:pPr>
    </w:lvl>
    <w:lvl w:ilvl="2" w:tplc="0415001B" w:tentative="1">
      <w:start w:val="1"/>
      <w:numFmt w:val="lowerRoman"/>
      <w:lvlText w:val="%3."/>
      <w:lvlJc w:val="right"/>
      <w:pPr>
        <w:ind w:left="2367" w:hanging="180"/>
      </w:pPr>
    </w:lvl>
    <w:lvl w:ilvl="3" w:tplc="0415000F" w:tentative="1">
      <w:start w:val="1"/>
      <w:numFmt w:val="decimal"/>
      <w:lvlText w:val="%4."/>
      <w:lvlJc w:val="left"/>
      <w:pPr>
        <w:ind w:left="3087" w:hanging="360"/>
      </w:pPr>
    </w:lvl>
    <w:lvl w:ilvl="4" w:tplc="04150019" w:tentative="1">
      <w:start w:val="1"/>
      <w:numFmt w:val="lowerLetter"/>
      <w:lvlText w:val="%5."/>
      <w:lvlJc w:val="left"/>
      <w:pPr>
        <w:ind w:left="3807" w:hanging="360"/>
      </w:pPr>
    </w:lvl>
    <w:lvl w:ilvl="5" w:tplc="0415001B" w:tentative="1">
      <w:start w:val="1"/>
      <w:numFmt w:val="lowerRoman"/>
      <w:lvlText w:val="%6."/>
      <w:lvlJc w:val="right"/>
      <w:pPr>
        <w:ind w:left="4527" w:hanging="180"/>
      </w:pPr>
    </w:lvl>
    <w:lvl w:ilvl="6" w:tplc="0415000F" w:tentative="1">
      <w:start w:val="1"/>
      <w:numFmt w:val="decimal"/>
      <w:lvlText w:val="%7."/>
      <w:lvlJc w:val="left"/>
      <w:pPr>
        <w:ind w:left="5247" w:hanging="360"/>
      </w:pPr>
    </w:lvl>
    <w:lvl w:ilvl="7" w:tplc="04150019" w:tentative="1">
      <w:start w:val="1"/>
      <w:numFmt w:val="lowerLetter"/>
      <w:lvlText w:val="%8."/>
      <w:lvlJc w:val="left"/>
      <w:pPr>
        <w:ind w:left="5967" w:hanging="360"/>
      </w:pPr>
    </w:lvl>
    <w:lvl w:ilvl="8" w:tplc="0415001B" w:tentative="1">
      <w:start w:val="1"/>
      <w:numFmt w:val="lowerRoman"/>
      <w:lvlText w:val="%9."/>
      <w:lvlJc w:val="right"/>
      <w:pPr>
        <w:ind w:left="6687" w:hanging="180"/>
      </w:pPr>
    </w:lvl>
  </w:abstractNum>
  <w:abstractNum w:abstractNumId="12">
    <w:nsid w:val="2E104ADB"/>
    <w:multiLevelType w:val="hybridMultilevel"/>
    <w:tmpl w:val="7A4C54FC"/>
    <w:lvl w:ilvl="0" w:tplc="5F3015F6">
      <w:start w:val="1"/>
      <w:numFmt w:val="decimal"/>
      <w:lvlText w:val="%1."/>
      <w:lvlJc w:val="left"/>
      <w:pPr>
        <w:ind w:left="927" w:hanging="360"/>
      </w:pPr>
      <w:rPr>
        <w:rFonts w:hint="default"/>
      </w:rPr>
    </w:lvl>
    <w:lvl w:ilvl="1" w:tplc="04150019" w:tentative="1">
      <w:start w:val="1"/>
      <w:numFmt w:val="lowerLetter"/>
      <w:lvlText w:val="%2."/>
      <w:lvlJc w:val="left"/>
      <w:pPr>
        <w:ind w:left="1647" w:hanging="360"/>
      </w:pPr>
    </w:lvl>
    <w:lvl w:ilvl="2" w:tplc="0415001B" w:tentative="1">
      <w:start w:val="1"/>
      <w:numFmt w:val="lowerRoman"/>
      <w:lvlText w:val="%3."/>
      <w:lvlJc w:val="right"/>
      <w:pPr>
        <w:ind w:left="2367" w:hanging="180"/>
      </w:pPr>
    </w:lvl>
    <w:lvl w:ilvl="3" w:tplc="0415000F" w:tentative="1">
      <w:start w:val="1"/>
      <w:numFmt w:val="decimal"/>
      <w:lvlText w:val="%4."/>
      <w:lvlJc w:val="left"/>
      <w:pPr>
        <w:ind w:left="3087" w:hanging="360"/>
      </w:pPr>
    </w:lvl>
    <w:lvl w:ilvl="4" w:tplc="04150019" w:tentative="1">
      <w:start w:val="1"/>
      <w:numFmt w:val="lowerLetter"/>
      <w:lvlText w:val="%5."/>
      <w:lvlJc w:val="left"/>
      <w:pPr>
        <w:ind w:left="3807" w:hanging="360"/>
      </w:pPr>
    </w:lvl>
    <w:lvl w:ilvl="5" w:tplc="0415001B" w:tentative="1">
      <w:start w:val="1"/>
      <w:numFmt w:val="lowerRoman"/>
      <w:lvlText w:val="%6."/>
      <w:lvlJc w:val="right"/>
      <w:pPr>
        <w:ind w:left="4527" w:hanging="180"/>
      </w:pPr>
    </w:lvl>
    <w:lvl w:ilvl="6" w:tplc="0415000F" w:tentative="1">
      <w:start w:val="1"/>
      <w:numFmt w:val="decimal"/>
      <w:lvlText w:val="%7."/>
      <w:lvlJc w:val="left"/>
      <w:pPr>
        <w:ind w:left="5247" w:hanging="360"/>
      </w:pPr>
    </w:lvl>
    <w:lvl w:ilvl="7" w:tplc="04150019" w:tentative="1">
      <w:start w:val="1"/>
      <w:numFmt w:val="lowerLetter"/>
      <w:lvlText w:val="%8."/>
      <w:lvlJc w:val="left"/>
      <w:pPr>
        <w:ind w:left="5967" w:hanging="360"/>
      </w:pPr>
    </w:lvl>
    <w:lvl w:ilvl="8" w:tplc="0415001B" w:tentative="1">
      <w:start w:val="1"/>
      <w:numFmt w:val="lowerRoman"/>
      <w:lvlText w:val="%9."/>
      <w:lvlJc w:val="right"/>
      <w:pPr>
        <w:ind w:left="6687" w:hanging="180"/>
      </w:pPr>
    </w:lvl>
  </w:abstractNum>
  <w:abstractNum w:abstractNumId="13">
    <w:nsid w:val="2F2B5370"/>
    <w:multiLevelType w:val="hybridMultilevel"/>
    <w:tmpl w:val="6B122194"/>
    <w:lvl w:ilvl="0" w:tplc="04150001">
      <w:start w:val="1"/>
      <w:numFmt w:val="bullet"/>
      <w:lvlText w:val=""/>
      <w:lvlJc w:val="left"/>
      <w:pPr>
        <w:ind w:left="833" w:hanging="360"/>
      </w:pPr>
      <w:rPr>
        <w:rFonts w:ascii="Symbol" w:hAnsi="Symbol" w:hint="default"/>
      </w:rPr>
    </w:lvl>
    <w:lvl w:ilvl="1" w:tplc="04150003" w:tentative="1">
      <w:start w:val="1"/>
      <w:numFmt w:val="bullet"/>
      <w:lvlText w:val="o"/>
      <w:lvlJc w:val="left"/>
      <w:pPr>
        <w:ind w:left="1553" w:hanging="360"/>
      </w:pPr>
      <w:rPr>
        <w:rFonts w:ascii="Courier New" w:hAnsi="Courier New" w:cs="Courier New" w:hint="default"/>
      </w:rPr>
    </w:lvl>
    <w:lvl w:ilvl="2" w:tplc="04150005" w:tentative="1">
      <w:start w:val="1"/>
      <w:numFmt w:val="bullet"/>
      <w:lvlText w:val=""/>
      <w:lvlJc w:val="left"/>
      <w:pPr>
        <w:ind w:left="2273" w:hanging="360"/>
      </w:pPr>
      <w:rPr>
        <w:rFonts w:ascii="Wingdings" w:hAnsi="Wingdings" w:hint="default"/>
      </w:rPr>
    </w:lvl>
    <w:lvl w:ilvl="3" w:tplc="04150001" w:tentative="1">
      <w:start w:val="1"/>
      <w:numFmt w:val="bullet"/>
      <w:lvlText w:val=""/>
      <w:lvlJc w:val="left"/>
      <w:pPr>
        <w:ind w:left="2993" w:hanging="360"/>
      </w:pPr>
      <w:rPr>
        <w:rFonts w:ascii="Symbol" w:hAnsi="Symbol" w:hint="default"/>
      </w:rPr>
    </w:lvl>
    <w:lvl w:ilvl="4" w:tplc="04150003" w:tentative="1">
      <w:start w:val="1"/>
      <w:numFmt w:val="bullet"/>
      <w:lvlText w:val="o"/>
      <w:lvlJc w:val="left"/>
      <w:pPr>
        <w:ind w:left="3713" w:hanging="360"/>
      </w:pPr>
      <w:rPr>
        <w:rFonts w:ascii="Courier New" w:hAnsi="Courier New" w:cs="Courier New" w:hint="default"/>
      </w:rPr>
    </w:lvl>
    <w:lvl w:ilvl="5" w:tplc="04150005" w:tentative="1">
      <w:start w:val="1"/>
      <w:numFmt w:val="bullet"/>
      <w:lvlText w:val=""/>
      <w:lvlJc w:val="left"/>
      <w:pPr>
        <w:ind w:left="4433" w:hanging="360"/>
      </w:pPr>
      <w:rPr>
        <w:rFonts w:ascii="Wingdings" w:hAnsi="Wingdings" w:hint="default"/>
      </w:rPr>
    </w:lvl>
    <w:lvl w:ilvl="6" w:tplc="04150001" w:tentative="1">
      <w:start w:val="1"/>
      <w:numFmt w:val="bullet"/>
      <w:lvlText w:val=""/>
      <w:lvlJc w:val="left"/>
      <w:pPr>
        <w:ind w:left="5153" w:hanging="360"/>
      </w:pPr>
      <w:rPr>
        <w:rFonts w:ascii="Symbol" w:hAnsi="Symbol" w:hint="default"/>
      </w:rPr>
    </w:lvl>
    <w:lvl w:ilvl="7" w:tplc="04150003" w:tentative="1">
      <w:start w:val="1"/>
      <w:numFmt w:val="bullet"/>
      <w:lvlText w:val="o"/>
      <w:lvlJc w:val="left"/>
      <w:pPr>
        <w:ind w:left="5873" w:hanging="360"/>
      </w:pPr>
      <w:rPr>
        <w:rFonts w:ascii="Courier New" w:hAnsi="Courier New" w:cs="Courier New" w:hint="default"/>
      </w:rPr>
    </w:lvl>
    <w:lvl w:ilvl="8" w:tplc="04150005" w:tentative="1">
      <w:start w:val="1"/>
      <w:numFmt w:val="bullet"/>
      <w:lvlText w:val=""/>
      <w:lvlJc w:val="left"/>
      <w:pPr>
        <w:ind w:left="6593" w:hanging="360"/>
      </w:pPr>
      <w:rPr>
        <w:rFonts w:ascii="Wingdings" w:hAnsi="Wingdings" w:hint="default"/>
      </w:rPr>
    </w:lvl>
  </w:abstractNum>
  <w:abstractNum w:abstractNumId="14">
    <w:nsid w:val="38777DB5"/>
    <w:multiLevelType w:val="hybridMultilevel"/>
    <w:tmpl w:val="C84A3868"/>
    <w:lvl w:ilvl="0" w:tplc="5F3015F6">
      <w:start w:val="1"/>
      <w:numFmt w:val="decimal"/>
      <w:lvlText w:val="%1."/>
      <w:lvlJc w:val="left"/>
      <w:pPr>
        <w:ind w:left="927" w:hanging="360"/>
      </w:pPr>
      <w:rPr>
        <w:rFonts w:hint="default"/>
      </w:rPr>
    </w:lvl>
    <w:lvl w:ilvl="1" w:tplc="04150019" w:tentative="1">
      <w:start w:val="1"/>
      <w:numFmt w:val="lowerLetter"/>
      <w:lvlText w:val="%2."/>
      <w:lvlJc w:val="left"/>
      <w:pPr>
        <w:ind w:left="1647" w:hanging="360"/>
      </w:pPr>
    </w:lvl>
    <w:lvl w:ilvl="2" w:tplc="0415001B" w:tentative="1">
      <w:start w:val="1"/>
      <w:numFmt w:val="lowerRoman"/>
      <w:lvlText w:val="%3."/>
      <w:lvlJc w:val="right"/>
      <w:pPr>
        <w:ind w:left="2367" w:hanging="180"/>
      </w:pPr>
    </w:lvl>
    <w:lvl w:ilvl="3" w:tplc="0415000F" w:tentative="1">
      <w:start w:val="1"/>
      <w:numFmt w:val="decimal"/>
      <w:lvlText w:val="%4."/>
      <w:lvlJc w:val="left"/>
      <w:pPr>
        <w:ind w:left="3087" w:hanging="360"/>
      </w:pPr>
    </w:lvl>
    <w:lvl w:ilvl="4" w:tplc="04150019" w:tentative="1">
      <w:start w:val="1"/>
      <w:numFmt w:val="lowerLetter"/>
      <w:lvlText w:val="%5."/>
      <w:lvlJc w:val="left"/>
      <w:pPr>
        <w:ind w:left="3807" w:hanging="360"/>
      </w:pPr>
    </w:lvl>
    <w:lvl w:ilvl="5" w:tplc="0415001B" w:tentative="1">
      <w:start w:val="1"/>
      <w:numFmt w:val="lowerRoman"/>
      <w:lvlText w:val="%6."/>
      <w:lvlJc w:val="right"/>
      <w:pPr>
        <w:ind w:left="4527" w:hanging="180"/>
      </w:pPr>
    </w:lvl>
    <w:lvl w:ilvl="6" w:tplc="0415000F" w:tentative="1">
      <w:start w:val="1"/>
      <w:numFmt w:val="decimal"/>
      <w:lvlText w:val="%7."/>
      <w:lvlJc w:val="left"/>
      <w:pPr>
        <w:ind w:left="5247" w:hanging="360"/>
      </w:pPr>
    </w:lvl>
    <w:lvl w:ilvl="7" w:tplc="04150019" w:tentative="1">
      <w:start w:val="1"/>
      <w:numFmt w:val="lowerLetter"/>
      <w:lvlText w:val="%8."/>
      <w:lvlJc w:val="left"/>
      <w:pPr>
        <w:ind w:left="5967" w:hanging="360"/>
      </w:pPr>
    </w:lvl>
    <w:lvl w:ilvl="8" w:tplc="0415001B" w:tentative="1">
      <w:start w:val="1"/>
      <w:numFmt w:val="lowerRoman"/>
      <w:lvlText w:val="%9."/>
      <w:lvlJc w:val="right"/>
      <w:pPr>
        <w:ind w:left="6687" w:hanging="180"/>
      </w:pPr>
    </w:lvl>
  </w:abstractNum>
  <w:abstractNum w:abstractNumId="15">
    <w:nsid w:val="3A686B45"/>
    <w:multiLevelType w:val="hybridMultilevel"/>
    <w:tmpl w:val="B106DDE8"/>
    <w:lvl w:ilvl="0" w:tplc="6DF603A8">
      <w:start w:val="1"/>
      <w:numFmt w:val="decimal"/>
      <w:lvlText w:val="%1."/>
      <w:lvlJc w:val="left"/>
      <w:pPr>
        <w:ind w:left="927" w:hanging="360"/>
      </w:pPr>
      <w:rPr>
        <w:rFonts w:hint="default"/>
      </w:rPr>
    </w:lvl>
    <w:lvl w:ilvl="1" w:tplc="04150019" w:tentative="1">
      <w:start w:val="1"/>
      <w:numFmt w:val="lowerLetter"/>
      <w:lvlText w:val="%2."/>
      <w:lvlJc w:val="left"/>
      <w:pPr>
        <w:ind w:left="1647" w:hanging="360"/>
      </w:pPr>
    </w:lvl>
    <w:lvl w:ilvl="2" w:tplc="0415001B" w:tentative="1">
      <w:start w:val="1"/>
      <w:numFmt w:val="lowerRoman"/>
      <w:lvlText w:val="%3."/>
      <w:lvlJc w:val="right"/>
      <w:pPr>
        <w:ind w:left="2367" w:hanging="180"/>
      </w:pPr>
    </w:lvl>
    <w:lvl w:ilvl="3" w:tplc="0415000F" w:tentative="1">
      <w:start w:val="1"/>
      <w:numFmt w:val="decimal"/>
      <w:lvlText w:val="%4."/>
      <w:lvlJc w:val="left"/>
      <w:pPr>
        <w:ind w:left="3087" w:hanging="360"/>
      </w:pPr>
    </w:lvl>
    <w:lvl w:ilvl="4" w:tplc="04150019" w:tentative="1">
      <w:start w:val="1"/>
      <w:numFmt w:val="lowerLetter"/>
      <w:lvlText w:val="%5."/>
      <w:lvlJc w:val="left"/>
      <w:pPr>
        <w:ind w:left="3807" w:hanging="360"/>
      </w:pPr>
    </w:lvl>
    <w:lvl w:ilvl="5" w:tplc="0415001B" w:tentative="1">
      <w:start w:val="1"/>
      <w:numFmt w:val="lowerRoman"/>
      <w:lvlText w:val="%6."/>
      <w:lvlJc w:val="right"/>
      <w:pPr>
        <w:ind w:left="4527" w:hanging="180"/>
      </w:pPr>
    </w:lvl>
    <w:lvl w:ilvl="6" w:tplc="0415000F" w:tentative="1">
      <w:start w:val="1"/>
      <w:numFmt w:val="decimal"/>
      <w:lvlText w:val="%7."/>
      <w:lvlJc w:val="left"/>
      <w:pPr>
        <w:ind w:left="5247" w:hanging="360"/>
      </w:pPr>
    </w:lvl>
    <w:lvl w:ilvl="7" w:tplc="04150019" w:tentative="1">
      <w:start w:val="1"/>
      <w:numFmt w:val="lowerLetter"/>
      <w:lvlText w:val="%8."/>
      <w:lvlJc w:val="left"/>
      <w:pPr>
        <w:ind w:left="5967" w:hanging="360"/>
      </w:pPr>
    </w:lvl>
    <w:lvl w:ilvl="8" w:tplc="0415001B" w:tentative="1">
      <w:start w:val="1"/>
      <w:numFmt w:val="lowerRoman"/>
      <w:lvlText w:val="%9."/>
      <w:lvlJc w:val="right"/>
      <w:pPr>
        <w:ind w:left="6687" w:hanging="180"/>
      </w:pPr>
    </w:lvl>
  </w:abstractNum>
  <w:abstractNum w:abstractNumId="16">
    <w:nsid w:val="3E61611C"/>
    <w:multiLevelType w:val="hybridMultilevel"/>
    <w:tmpl w:val="305E053A"/>
    <w:lvl w:ilvl="0" w:tplc="5F3015F6">
      <w:start w:val="1"/>
      <w:numFmt w:val="decimal"/>
      <w:lvlText w:val="%1."/>
      <w:lvlJc w:val="left"/>
      <w:pPr>
        <w:ind w:left="927" w:hanging="360"/>
      </w:pPr>
      <w:rPr>
        <w:rFonts w:hint="default"/>
      </w:rPr>
    </w:lvl>
    <w:lvl w:ilvl="1" w:tplc="04150019" w:tentative="1">
      <w:start w:val="1"/>
      <w:numFmt w:val="lowerLetter"/>
      <w:lvlText w:val="%2."/>
      <w:lvlJc w:val="left"/>
      <w:pPr>
        <w:ind w:left="1647" w:hanging="360"/>
      </w:pPr>
    </w:lvl>
    <w:lvl w:ilvl="2" w:tplc="0415001B" w:tentative="1">
      <w:start w:val="1"/>
      <w:numFmt w:val="lowerRoman"/>
      <w:lvlText w:val="%3."/>
      <w:lvlJc w:val="right"/>
      <w:pPr>
        <w:ind w:left="2367" w:hanging="180"/>
      </w:pPr>
    </w:lvl>
    <w:lvl w:ilvl="3" w:tplc="0415000F" w:tentative="1">
      <w:start w:val="1"/>
      <w:numFmt w:val="decimal"/>
      <w:lvlText w:val="%4."/>
      <w:lvlJc w:val="left"/>
      <w:pPr>
        <w:ind w:left="3087" w:hanging="360"/>
      </w:pPr>
    </w:lvl>
    <w:lvl w:ilvl="4" w:tplc="04150019" w:tentative="1">
      <w:start w:val="1"/>
      <w:numFmt w:val="lowerLetter"/>
      <w:lvlText w:val="%5."/>
      <w:lvlJc w:val="left"/>
      <w:pPr>
        <w:ind w:left="3807" w:hanging="360"/>
      </w:pPr>
    </w:lvl>
    <w:lvl w:ilvl="5" w:tplc="0415001B" w:tentative="1">
      <w:start w:val="1"/>
      <w:numFmt w:val="lowerRoman"/>
      <w:lvlText w:val="%6."/>
      <w:lvlJc w:val="right"/>
      <w:pPr>
        <w:ind w:left="4527" w:hanging="180"/>
      </w:pPr>
    </w:lvl>
    <w:lvl w:ilvl="6" w:tplc="0415000F" w:tentative="1">
      <w:start w:val="1"/>
      <w:numFmt w:val="decimal"/>
      <w:lvlText w:val="%7."/>
      <w:lvlJc w:val="left"/>
      <w:pPr>
        <w:ind w:left="5247" w:hanging="360"/>
      </w:pPr>
    </w:lvl>
    <w:lvl w:ilvl="7" w:tplc="04150019" w:tentative="1">
      <w:start w:val="1"/>
      <w:numFmt w:val="lowerLetter"/>
      <w:lvlText w:val="%8."/>
      <w:lvlJc w:val="left"/>
      <w:pPr>
        <w:ind w:left="5967" w:hanging="360"/>
      </w:pPr>
    </w:lvl>
    <w:lvl w:ilvl="8" w:tplc="0415001B" w:tentative="1">
      <w:start w:val="1"/>
      <w:numFmt w:val="lowerRoman"/>
      <w:lvlText w:val="%9."/>
      <w:lvlJc w:val="right"/>
      <w:pPr>
        <w:ind w:left="6687" w:hanging="180"/>
      </w:pPr>
    </w:lvl>
  </w:abstractNum>
  <w:abstractNum w:abstractNumId="17">
    <w:nsid w:val="3EBE42A5"/>
    <w:multiLevelType w:val="hybridMultilevel"/>
    <w:tmpl w:val="E244E0C0"/>
    <w:lvl w:ilvl="0" w:tplc="3E640CA2">
      <w:start w:val="1"/>
      <w:numFmt w:val="decimal"/>
      <w:lvlText w:val="%1."/>
      <w:lvlJc w:val="left"/>
      <w:pPr>
        <w:ind w:left="927" w:hanging="360"/>
      </w:pPr>
      <w:rPr>
        <w:rFonts w:hint="default"/>
      </w:rPr>
    </w:lvl>
    <w:lvl w:ilvl="1" w:tplc="04150019" w:tentative="1">
      <w:start w:val="1"/>
      <w:numFmt w:val="lowerLetter"/>
      <w:lvlText w:val="%2."/>
      <w:lvlJc w:val="left"/>
      <w:pPr>
        <w:ind w:left="1647" w:hanging="360"/>
      </w:pPr>
    </w:lvl>
    <w:lvl w:ilvl="2" w:tplc="0415001B" w:tentative="1">
      <w:start w:val="1"/>
      <w:numFmt w:val="lowerRoman"/>
      <w:lvlText w:val="%3."/>
      <w:lvlJc w:val="right"/>
      <w:pPr>
        <w:ind w:left="2367" w:hanging="180"/>
      </w:pPr>
    </w:lvl>
    <w:lvl w:ilvl="3" w:tplc="0415000F" w:tentative="1">
      <w:start w:val="1"/>
      <w:numFmt w:val="decimal"/>
      <w:lvlText w:val="%4."/>
      <w:lvlJc w:val="left"/>
      <w:pPr>
        <w:ind w:left="3087" w:hanging="360"/>
      </w:pPr>
    </w:lvl>
    <w:lvl w:ilvl="4" w:tplc="04150019" w:tentative="1">
      <w:start w:val="1"/>
      <w:numFmt w:val="lowerLetter"/>
      <w:lvlText w:val="%5."/>
      <w:lvlJc w:val="left"/>
      <w:pPr>
        <w:ind w:left="3807" w:hanging="360"/>
      </w:pPr>
    </w:lvl>
    <w:lvl w:ilvl="5" w:tplc="0415001B" w:tentative="1">
      <w:start w:val="1"/>
      <w:numFmt w:val="lowerRoman"/>
      <w:lvlText w:val="%6."/>
      <w:lvlJc w:val="right"/>
      <w:pPr>
        <w:ind w:left="4527" w:hanging="180"/>
      </w:pPr>
    </w:lvl>
    <w:lvl w:ilvl="6" w:tplc="0415000F" w:tentative="1">
      <w:start w:val="1"/>
      <w:numFmt w:val="decimal"/>
      <w:lvlText w:val="%7."/>
      <w:lvlJc w:val="left"/>
      <w:pPr>
        <w:ind w:left="5247" w:hanging="360"/>
      </w:pPr>
    </w:lvl>
    <w:lvl w:ilvl="7" w:tplc="04150019" w:tentative="1">
      <w:start w:val="1"/>
      <w:numFmt w:val="lowerLetter"/>
      <w:lvlText w:val="%8."/>
      <w:lvlJc w:val="left"/>
      <w:pPr>
        <w:ind w:left="5967" w:hanging="360"/>
      </w:pPr>
    </w:lvl>
    <w:lvl w:ilvl="8" w:tplc="0415001B" w:tentative="1">
      <w:start w:val="1"/>
      <w:numFmt w:val="lowerRoman"/>
      <w:lvlText w:val="%9."/>
      <w:lvlJc w:val="right"/>
      <w:pPr>
        <w:ind w:left="6687" w:hanging="180"/>
      </w:pPr>
    </w:lvl>
  </w:abstractNum>
  <w:abstractNum w:abstractNumId="18">
    <w:nsid w:val="417D2395"/>
    <w:multiLevelType w:val="hybridMultilevel"/>
    <w:tmpl w:val="90268892"/>
    <w:lvl w:ilvl="0" w:tplc="7E6A4368">
      <w:start w:val="1"/>
      <w:numFmt w:val="decimal"/>
      <w:lvlText w:val="%1."/>
      <w:lvlJc w:val="left"/>
      <w:pPr>
        <w:ind w:left="1636" w:hanging="360"/>
      </w:pPr>
      <w:rPr>
        <w:rFonts w:hint="default"/>
        <w:color w:val="373E4D"/>
        <w:sz w:val="22"/>
      </w:r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19">
    <w:nsid w:val="43AC7050"/>
    <w:multiLevelType w:val="hybridMultilevel"/>
    <w:tmpl w:val="A54CD3BE"/>
    <w:lvl w:ilvl="0" w:tplc="5F3015F6">
      <w:start w:val="1"/>
      <w:numFmt w:val="decimal"/>
      <w:lvlText w:val="%1."/>
      <w:lvlJc w:val="left"/>
      <w:pPr>
        <w:ind w:left="360" w:hanging="360"/>
      </w:pPr>
      <w:rPr>
        <w:rFonts w:hint="default"/>
      </w:rPr>
    </w:lvl>
    <w:lvl w:ilvl="1" w:tplc="04150019" w:tentative="1">
      <w:start w:val="1"/>
      <w:numFmt w:val="lowerLetter"/>
      <w:lvlText w:val="%2."/>
      <w:lvlJc w:val="left"/>
      <w:pPr>
        <w:ind w:left="1647" w:hanging="360"/>
      </w:pPr>
    </w:lvl>
    <w:lvl w:ilvl="2" w:tplc="0415001B" w:tentative="1">
      <w:start w:val="1"/>
      <w:numFmt w:val="lowerRoman"/>
      <w:lvlText w:val="%3."/>
      <w:lvlJc w:val="right"/>
      <w:pPr>
        <w:ind w:left="2367" w:hanging="180"/>
      </w:pPr>
    </w:lvl>
    <w:lvl w:ilvl="3" w:tplc="0415000F" w:tentative="1">
      <w:start w:val="1"/>
      <w:numFmt w:val="decimal"/>
      <w:lvlText w:val="%4."/>
      <w:lvlJc w:val="left"/>
      <w:pPr>
        <w:ind w:left="3087" w:hanging="360"/>
      </w:pPr>
    </w:lvl>
    <w:lvl w:ilvl="4" w:tplc="04150019" w:tentative="1">
      <w:start w:val="1"/>
      <w:numFmt w:val="lowerLetter"/>
      <w:lvlText w:val="%5."/>
      <w:lvlJc w:val="left"/>
      <w:pPr>
        <w:ind w:left="3807" w:hanging="360"/>
      </w:pPr>
    </w:lvl>
    <w:lvl w:ilvl="5" w:tplc="0415001B" w:tentative="1">
      <w:start w:val="1"/>
      <w:numFmt w:val="lowerRoman"/>
      <w:lvlText w:val="%6."/>
      <w:lvlJc w:val="right"/>
      <w:pPr>
        <w:ind w:left="4527" w:hanging="180"/>
      </w:pPr>
    </w:lvl>
    <w:lvl w:ilvl="6" w:tplc="0415000F" w:tentative="1">
      <w:start w:val="1"/>
      <w:numFmt w:val="decimal"/>
      <w:lvlText w:val="%7."/>
      <w:lvlJc w:val="left"/>
      <w:pPr>
        <w:ind w:left="5247" w:hanging="360"/>
      </w:pPr>
    </w:lvl>
    <w:lvl w:ilvl="7" w:tplc="04150019" w:tentative="1">
      <w:start w:val="1"/>
      <w:numFmt w:val="lowerLetter"/>
      <w:lvlText w:val="%8."/>
      <w:lvlJc w:val="left"/>
      <w:pPr>
        <w:ind w:left="5967" w:hanging="360"/>
      </w:pPr>
    </w:lvl>
    <w:lvl w:ilvl="8" w:tplc="0415001B" w:tentative="1">
      <w:start w:val="1"/>
      <w:numFmt w:val="lowerRoman"/>
      <w:lvlText w:val="%9."/>
      <w:lvlJc w:val="right"/>
      <w:pPr>
        <w:ind w:left="6687" w:hanging="180"/>
      </w:pPr>
    </w:lvl>
  </w:abstractNum>
  <w:abstractNum w:abstractNumId="20">
    <w:nsid w:val="45E930B9"/>
    <w:multiLevelType w:val="multilevel"/>
    <w:tmpl w:val="D7D0E7D8"/>
    <w:lvl w:ilvl="0">
      <w:start w:val="1"/>
      <w:numFmt w:val="bullet"/>
      <w:lvlText w:val=""/>
      <w:lvlJc w:val="left"/>
      <w:pPr>
        <w:tabs>
          <w:tab w:val="num" w:pos="1800"/>
        </w:tabs>
        <w:ind w:left="1800" w:hanging="360"/>
      </w:pPr>
      <w:rPr>
        <w:rFonts w:ascii="Symbol" w:hAnsi="Symbol" w:hint="default"/>
        <w:sz w:val="20"/>
      </w:rPr>
    </w:lvl>
    <w:lvl w:ilvl="1">
      <w:start w:val="1"/>
      <w:numFmt w:val="bullet"/>
      <w:lvlText w:val=""/>
      <w:lvlJc w:val="left"/>
      <w:pPr>
        <w:tabs>
          <w:tab w:val="num" w:pos="2520"/>
        </w:tabs>
        <w:ind w:left="2520" w:hanging="360"/>
      </w:pPr>
      <w:rPr>
        <w:rFonts w:ascii="Symbol" w:hAnsi="Symbol"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1">
    <w:nsid w:val="4A7A7B35"/>
    <w:multiLevelType w:val="hybridMultilevel"/>
    <w:tmpl w:val="B0B6D93A"/>
    <w:lvl w:ilvl="0" w:tplc="5F3015F6">
      <w:start w:val="1"/>
      <w:numFmt w:val="decimal"/>
      <w:lvlText w:val="%1."/>
      <w:lvlJc w:val="left"/>
      <w:pPr>
        <w:ind w:left="1068" w:hanging="360"/>
      </w:pPr>
      <w:rPr>
        <w:rFonts w:hint="default"/>
      </w:rPr>
    </w:lvl>
    <w:lvl w:ilvl="1" w:tplc="04150019">
      <w:start w:val="1"/>
      <w:numFmt w:val="lowerLetter"/>
      <w:lvlText w:val="%2."/>
      <w:lvlJc w:val="left"/>
      <w:pPr>
        <w:ind w:left="2355" w:hanging="360"/>
      </w:pPr>
    </w:lvl>
    <w:lvl w:ilvl="2" w:tplc="0415001B" w:tentative="1">
      <w:start w:val="1"/>
      <w:numFmt w:val="lowerRoman"/>
      <w:lvlText w:val="%3."/>
      <w:lvlJc w:val="right"/>
      <w:pPr>
        <w:ind w:left="3075" w:hanging="180"/>
      </w:pPr>
    </w:lvl>
    <w:lvl w:ilvl="3" w:tplc="0415000F" w:tentative="1">
      <w:start w:val="1"/>
      <w:numFmt w:val="decimal"/>
      <w:lvlText w:val="%4."/>
      <w:lvlJc w:val="left"/>
      <w:pPr>
        <w:ind w:left="3795" w:hanging="360"/>
      </w:pPr>
    </w:lvl>
    <w:lvl w:ilvl="4" w:tplc="04150019" w:tentative="1">
      <w:start w:val="1"/>
      <w:numFmt w:val="lowerLetter"/>
      <w:lvlText w:val="%5."/>
      <w:lvlJc w:val="left"/>
      <w:pPr>
        <w:ind w:left="4515" w:hanging="360"/>
      </w:pPr>
    </w:lvl>
    <w:lvl w:ilvl="5" w:tplc="0415001B" w:tentative="1">
      <w:start w:val="1"/>
      <w:numFmt w:val="lowerRoman"/>
      <w:lvlText w:val="%6."/>
      <w:lvlJc w:val="right"/>
      <w:pPr>
        <w:ind w:left="5235" w:hanging="180"/>
      </w:pPr>
    </w:lvl>
    <w:lvl w:ilvl="6" w:tplc="0415000F" w:tentative="1">
      <w:start w:val="1"/>
      <w:numFmt w:val="decimal"/>
      <w:lvlText w:val="%7."/>
      <w:lvlJc w:val="left"/>
      <w:pPr>
        <w:ind w:left="5955" w:hanging="360"/>
      </w:pPr>
    </w:lvl>
    <w:lvl w:ilvl="7" w:tplc="04150019" w:tentative="1">
      <w:start w:val="1"/>
      <w:numFmt w:val="lowerLetter"/>
      <w:lvlText w:val="%8."/>
      <w:lvlJc w:val="left"/>
      <w:pPr>
        <w:ind w:left="6675" w:hanging="360"/>
      </w:pPr>
    </w:lvl>
    <w:lvl w:ilvl="8" w:tplc="0415001B" w:tentative="1">
      <w:start w:val="1"/>
      <w:numFmt w:val="lowerRoman"/>
      <w:lvlText w:val="%9."/>
      <w:lvlJc w:val="right"/>
      <w:pPr>
        <w:ind w:left="7395" w:hanging="180"/>
      </w:pPr>
    </w:lvl>
  </w:abstractNum>
  <w:abstractNum w:abstractNumId="22">
    <w:nsid w:val="4DAB567D"/>
    <w:multiLevelType w:val="multilevel"/>
    <w:tmpl w:val="7B8C2D76"/>
    <w:styleLink w:val="WWOutlineListStyle"/>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3">
    <w:nsid w:val="50587726"/>
    <w:multiLevelType w:val="hybridMultilevel"/>
    <w:tmpl w:val="EE9C8ED6"/>
    <w:lvl w:ilvl="0" w:tplc="1D7EBE6C">
      <w:start w:val="1"/>
      <w:numFmt w:val="decimal"/>
      <w:lvlText w:val="%1."/>
      <w:lvlJc w:val="left"/>
      <w:pPr>
        <w:ind w:left="927" w:hanging="360"/>
      </w:pPr>
      <w:rPr>
        <w:rFonts w:hint="default"/>
      </w:rPr>
    </w:lvl>
    <w:lvl w:ilvl="1" w:tplc="04150019" w:tentative="1">
      <w:start w:val="1"/>
      <w:numFmt w:val="lowerLetter"/>
      <w:lvlText w:val="%2."/>
      <w:lvlJc w:val="left"/>
      <w:pPr>
        <w:ind w:left="1647" w:hanging="360"/>
      </w:pPr>
    </w:lvl>
    <w:lvl w:ilvl="2" w:tplc="0415001B" w:tentative="1">
      <w:start w:val="1"/>
      <w:numFmt w:val="lowerRoman"/>
      <w:lvlText w:val="%3."/>
      <w:lvlJc w:val="right"/>
      <w:pPr>
        <w:ind w:left="2367" w:hanging="180"/>
      </w:pPr>
    </w:lvl>
    <w:lvl w:ilvl="3" w:tplc="0415000F" w:tentative="1">
      <w:start w:val="1"/>
      <w:numFmt w:val="decimal"/>
      <w:lvlText w:val="%4."/>
      <w:lvlJc w:val="left"/>
      <w:pPr>
        <w:ind w:left="3087" w:hanging="360"/>
      </w:pPr>
    </w:lvl>
    <w:lvl w:ilvl="4" w:tplc="04150019" w:tentative="1">
      <w:start w:val="1"/>
      <w:numFmt w:val="lowerLetter"/>
      <w:lvlText w:val="%5."/>
      <w:lvlJc w:val="left"/>
      <w:pPr>
        <w:ind w:left="3807" w:hanging="360"/>
      </w:pPr>
    </w:lvl>
    <w:lvl w:ilvl="5" w:tplc="0415001B" w:tentative="1">
      <w:start w:val="1"/>
      <w:numFmt w:val="lowerRoman"/>
      <w:lvlText w:val="%6."/>
      <w:lvlJc w:val="right"/>
      <w:pPr>
        <w:ind w:left="4527" w:hanging="180"/>
      </w:pPr>
    </w:lvl>
    <w:lvl w:ilvl="6" w:tplc="0415000F" w:tentative="1">
      <w:start w:val="1"/>
      <w:numFmt w:val="decimal"/>
      <w:lvlText w:val="%7."/>
      <w:lvlJc w:val="left"/>
      <w:pPr>
        <w:ind w:left="5247" w:hanging="360"/>
      </w:pPr>
    </w:lvl>
    <w:lvl w:ilvl="7" w:tplc="04150019" w:tentative="1">
      <w:start w:val="1"/>
      <w:numFmt w:val="lowerLetter"/>
      <w:lvlText w:val="%8."/>
      <w:lvlJc w:val="left"/>
      <w:pPr>
        <w:ind w:left="5967" w:hanging="360"/>
      </w:pPr>
    </w:lvl>
    <w:lvl w:ilvl="8" w:tplc="0415001B" w:tentative="1">
      <w:start w:val="1"/>
      <w:numFmt w:val="lowerRoman"/>
      <w:lvlText w:val="%9."/>
      <w:lvlJc w:val="right"/>
      <w:pPr>
        <w:ind w:left="6687" w:hanging="180"/>
      </w:pPr>
    </w:lvl>
  </w:abstractNum>
  <w:abstractNum w:abstractNumId="24">
    <w:nsid w:val="5436599F"/>
    <w:multiLevelType w:val="hybridMultilevel"/>
    <w:tmpl w:val="F21487FC"/>
    <w:lvl w:ilvl="0" w:tplc="5F3015F6">
      <w:start w:val="1"/>
      <w:numFmt w:val="decimal"/>
      <w:lvlText w:val="%1."/>
      <w:lvlJc w:val="left"/>
      <w:pPr>
        <w:ind w:left="927" w:hanging="360"/>
      </w:pPr>
      <w:rPr>
        <w:rFonts w:hint="default"/>
      </w:rPr>
    </w:lvl>
    <w:lvl w:ilvl="1" w:tplc="04150019" w:tentative="1">
      <w:start w:val="1"/>
      <w:numFmt w:val="lowerLetter"/>
      <w:lvlText w:val="%2."/>
      <w:lvlJc w:val="left"/>
      <w:pPr>
        <w:ind w:left="1647" w:hanging="360"/>
      </w:pPr>
    </w:lvl>
    <w:lvl w:ilvl="2" w:tplc="0415001B" w:tentative="1">
      <w:start w:val="1"/>
      <w:numFmt w:val="lowerRoman"/>
      <w:lvlText w:val="%3."/>
      <w:lvlJc w:val="right"/>
      <w:pPr>
        <w:ind w:left="2367" w:hanging="180"/>
      </w:pPr>
    </w:lvl>
    <w:lvl w:ilvl="3" w:tplc="0415000F" w:tentative="1">
      <w:start w:val="1"/>
      <w:numFmt w:val="decimal"/>
      <w:lvlText w:val="%4."/>
      <w:lvlJc w:val="left"/>
      <w:pPr>
        <w:ind w:left="3087" w:hanging="360"/>
      </w:pPr>
    </w:lvl>
    <w:lvl w:ilvl="4" w:tplc="04150019" w:tentative="1">
      <w:start w:val="1"/>
      <w:numFmt w:val="lowerLetter"/>
      <w:lvlText w:val="%5."/>
      <w:lvlJc w:val="left"/>
      <w:pPr>
        <w:ind w:left="3807" w:hanging="360"/>
      </w:pPr>
    </w:lvl>
    <w:lvl w:ilvl="5" w:tplc="0415001B" w:tentative="1">
      <w:start w:val="1"/>
      <w:numFmt w:val="lowerRoman"/>
      <w:lvlText w:val="%6."/>
      <w:lvlJc w:val="right"/>
      <w:pPr>
        <w:ind w:left="4527" w:hanging="180"/>
      </w:pPr>
    </w:lvl>
    <w:lvl w:ilvl="6" w:tplc="0415000F" w:tentative="1">
      <w:start w:val="1"/>
      <w:numFmt w:val="decimal"/>
      <w:lvlText w:val="%7."/>
      <w:lvlJc w:val="left"/>
      <w:pPr>
        <w:ind w:left="5247" w:hanging="360"/>
      </w:pPr>
    </w:lvl>
    <w:lvl w:ilvl="7" w:tplc="04150019" w:tentative="1">
      <w:start w:val="1"/>
      <w:numFmt w:val="lowerLetter"/>
      <w:lvlText w:val="%8."/>
      <w:lvlJc w:val="left"/>
      <w:pPr>
        <w:ind w:left="5967" w:hanging="360"/>
      </w:pPr>
    </w:lvl>
    <w:lvl w:ilvl="8" w:tplc="0415001B" w:tentative="1">
      <w:start w:val="1"/>
      <w:numFmt w:val="lowerRoman"/>
      <w:lvlText w:val="%9."/>
      <w:lvlJc w:val="right"/>
      <w:pPr>
        <w:ind w:left="6687" w:hanging="180"/>
      </w:pPr>
    </w:lvl>
  </w:abstractNum>
  <w:abstractNum w:abstractNumId="25">
    <w:nsid w:val="5ED54C43"/>
    <w:multiLevelType w:val="hybridMultilevel"/>
    <w:tmpl w:val="A7B8B87A"/>
    <w:lvl w:ilvl="0" w:tplc="89B8E736">
      <w:start w:val="1"/>
      <w:numFmt w:val="decimal"/>
      <w:lvlText w:val="%1."/>
      <w:lvlJc w:val="left"/>
      <w:pPr>
        <w:ind w:left="927" w:hanging="360"/>
      </w:pPr>
      <w:rPr>
        <w:rFonts w:hint="default"/>
      </w:rPr>
    </w:lvl>
    <w:lvl w:ilvl="1" w:tplc="04150019" w:tentative="1">
      <w:start w:val="1"/>
      <w:numFmt w:val="lowerLetter"/>
      <w:lvlText w:val="%2."/>
      <w:lvlJc w:val="left"/>
      <w:pPr>
        <w:ind w:left="1647" w:hanging="360"/>
      </w:pPr>
    </w:lvl>
    <w:lvl w:ilvl="2" w:tplc="0415001B" w:tentative="1">
      <w:start w:val="1"/>
      <w:numFmt w:val="lowerRoman"/>
      <w:lvlText w:val="%3."/>
      <w:lvlJc w:val="right"/>
      <w:pPr>
        <w:ind w:left="2367" w:hanging="180"/>
      </w:pPr>
    </w:lvl>
    <w:lvl w:ilvl="3" w:tplc="0415000F" w:tentative="1">
      <w:start w:val="1"/>
      <w:numFmt w:val="decimal"/>
      <w:lvlText w:val="%4."/>
      <w:lvlJc w:val="left"/>
      <w:pPr>
        <w:ind w:left="3087" w:hanging="360"/>
      </w:pPr>
    </w:lvl>
    <w:lvl w:ilvl="4" w:tplc="04150019" w:tentative="1">
      <w:start w:val="1"/>
      <w:numFmt w:val="lowerLetter"/>
      <w:lvlText w:val="%5."/>
      <w:lvlJc w:val="left"/>
      <w:pPr>
        <w:ind w:left="3807" w:hanging="360"/>
      </w:pPr>
    </w:lvl>
    <w:lvl w:ilvl="5" w:tplc="0415001B" w:tentative="1">
      <w:start w:val="1"/>
      <w:numFmt w:val="lowerRoman"/>
      <w:lvlText w:val="%6."/>
      <w:lvlJc w:val="right"/>
      <w:pPr>
        <w:ind w:left="4527" w:hanging="180"/>
      </w:pPr>
    </w:lvl>
    <w:lvl w:ilvl="6" w:tplc="0415000F" w:tentative="1">
      <w:start w:val="1"/>
      <w:numFmt w:val="decimal"/>
      <w:lvlText w:val="%7."/>
      <w:lvlJc w:val="left"/>
      <w:pPr>
        <w:ind w:left="5247" w:hanging="360"/>
      </w:pPr>
    </w:lvl>
    <w:lvl w:ilvl="7" w:tplc="04150019" w:tentative="1">
      <w:start w:val="1"/>
      <w:numFmt w:val="lowerLetter"/>
      <w:lvlText w:val="%8."/>
      <w:lvlJc w:val="left"/>
      <w:pPr>
        <w:ind w:left="5967" w:hanging="360"/>
      </w:pPr>
    </w:lvl>
    <w:lvl w:ilvl="8" w:tplc="0415001B" w:tentative="1">
      <w:start w:val="1"/>
      <w:numFmt w:val="lowerRoman"/>
      <w:lvlText w:val="%9."/>
      <w:lvlJc w:val="right"/>
      <w:pPr>
        <w:ind w:left="6687" w:hanging="180"/>
      </w:pPr>
    </w:lvl>
  </w:abstractNum>
  <w:abstractNum w:abstractNumId="26">
    <w:nsid w:val="6870572F"/>
    <w:multiLevelType w:val="hybridMultilevel"/>
    <w:tmpl w:val="8DE4EEDE"/>
    <w:lvl w:ilvl="0" w:tplc="AF70D6C2">
      <w:start w:val="1"/>
      <w:numFmt w:val="decimal"/>
      <w:lvlText w:val="%1."/>
      <w:lvlJc w:val="left"/>
      <w:pPr>
        <w:ind w:left="927" w:hanging="360"/>
      </w:pPr>
      <w:rPr>
        <w:rFonts w:hint="default"/>
      </w:rPr>
    </w:lvl>
    <w:lvl w:ilvl="1" w:tplc="04150019" w:tentative="1">
      <w:start w:val="1"/>
      <w:numFmt w:val="lowerLetter"/>
      <w:lvlText w:val="%2."/>
      <w:lvlJc w:val="left"/>
      <w:pPr>
        <w:ind w:left="1647" w:hanging="360"/>
      </w:pPr>
    </w:lvl>
    <w:lvl w:ilvl="2" w:tplc="0415001B" w:tentative="1">
      <w:start w:val="1"/>
      <w:numFmt w:val="lowerRoman"/>
      <w:lvlText w:val="%3."/>
      <w:lvlJc w:val="right"/>
      <w:pPr>
        <w:ind w:left="2367" w:hanging="180"/>
      </w:pPr>
    </w:lvl>
    <w:lvl w:ilvl="3" w:tplc="0415000F" w:tentative="1">
      <w:start w:val="1"/>
      <w:numFmt w:val="decimal"/>
      <w:lvlText w:val="%4."/>
      <w:lvlJc w:val="left"/>
      <w:pPr>
        <w:ind w:left="3087" w:hanging="360"/>
      </w:pPr>
    </w:lvl>
    <w:lvl w:ilvl="4" w:tplc="04150019" w:tentative="1">
      <w:start w:val="1"/>
      <w:numFmt w:val="lowerLetter"/>
      <w:lvlText w:val="%5."/>
      <w:lvlJc w:val="left"/>
      <w:pPr>
        <w:ind w:left="3807" w:hanging="360"/>
      </w:pPr>
    </w:lvl>
    <w:lvl w:ilvl="5" w:tplc="0415001B" w:tentative="1">
      <w:start w:val="1"/>
      <w:numFmt w:val="lowerRoman"/>
      <w:lvlText w:val="%6."/>
      <w:lvlJc w:val="right"/>
      <w:pPr>
        <w:ind w:left="4527" w:hanging="180"/>
      </w:pPr>
    </w:lvl>
    <w:lvl w:ilvl="6" w:tplc="0415000F" w:tentative="1">
      <w:start w:val="1"/>
      <w:numFmt w:val="decimal"/>
      <w:lvlText w:val="%7."/>
      <w:lvlJc w:val="left"/>
      <w:pPr>
        <w:ind w:left="5247" w:hanging="360"/>
      </w:pPr>
    </w:lvl>
    <w:lvl w:ilvl="7" w:tplc="04150019" w:tentative="1">
      <w:start w:val="1"/>
      <w:numFmt w:val="lowerLetter"/>
      <w:lvlText w:val="%8."/>
      <w:lvlJc w:val="left"/>
      <w:pPr>
        <w:ind w:left="5967" w:hanging="360"/>
      </w:pPr>
    </w:lvl>
    <w:lvl w:ilvl="8" w:tplc="0415001B" w:tentative="1">
      <w:start w:val="1"/>
      <w:numFmt w:val="lowerRoman"/>
      <w:lvlText w:val="%9."/>
      <w:lvlJc w:val="right"/>
      <w:pPr>
        <w:ind w:left="6687" w:hanging="180"/>
      </w:pPr>
    </w:lvl>
  </w:abstractNum>
  <w:abstractNum w:abstractNumId="27">
    <w:nsid w:val="698B41B1"/>
    <w:multiLevelType w:val="hybridMultilevel"/>
    <w:tmpl w:val="A834639E"/>
    <w:lvl w:ilvl="0" w:tplc="7E6A4368">
      <w:start w:val="1"/>
      <w:numFmt w:val="decimal"/>
      <w:lvlText w:val="%1."/>
      <w:lvlJc w:val="left"/>
      <w:pPr>
        <w:ind w:left="1287" w:hanging="360"/>
      </w:pPr>
      <w:rPr>
        <w:rFonts w:hint="default"/>
        <w:color w:val="373E4D"/>
        <w:sz w:val="22"/>
      </w:r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28">
    <w:nsid w:val="6A2D05A0"/>
    <w:multiLevelType w:val="hybridMultilevel"/>
    <w:tmpl w:val="ACFCF314"/>
    <w:lvl w:ilvl="0" w:tplc="E934FCA4">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9">
    <w:nsid w:val="6EC67B26"/>
    <w:multiLevelType w:val="hybridMultilevel"/>
    <w:tmpl w:val="4B1C08D2"/>
    <w:lvl w:ilvl="0" w:tplc="7E6A4368">
      <w:start w:val="1"/>
      <w:numFmt w:val="decimal"/>
      <w:lvlText w:val="%1."/>
      <w:lvlJc w:val="left"/>
      <w:pPr>
        <w:ind w:left="1287" w:hanging="360"/>
      </w:pPr>
      <w:rPr>
        <w:rFonts w:hint="default"/>
        <w:color w:val="373E4D"/>
        <w:sz w:val="22"/>
      </w:rPr>
    </w:lvl>
    <w:lvl w:ilvl="1" w:tplc="04150019">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30">
    <w:nsid w:val="6FAA258D"/>
    <w:multiLevelType w:val="hybridMultilevel"/>
    <w:tmpl w:val="904A11A0"/>
    <w:lvl w:ilvl="0" w:tplc="85104B92">
      <w:start w:val="1"/>
      <w:numFmt w:val="decimal"/>
      <w:lvlText w:val="%1."/>
      <w:lvlJc w:val="left"/>
      <w:pPr>
        <w:ind w:left="927" w:hanging="360"/>
      </w:pPr>
      <w:rPr>
        <w:rFonts w:hint="default"/>
      </w:rPr>
    </w:lvl>
    <w:lvl w:ilvl="1" w:tplc="04150019" w:tentative="1">
      <w:start w:val="1"/>
      <w:numFmt w:val="lowerLetter"/>
      <w:lvlText w:val="%2."/>
      <w:lvlJc w:val="left"/>
      <w:pPr>
        <w:ind w:left="1647" w:hanging="360"/>
      </w:pPr>
    </w:lvl>
    <w:lvl w:ilvl="2" w:tplc="0415001B" w:tentative="1">
      <w:start w:val="1"/>
      <w:numFmt w:val="lowerRoman"/>
      <w:lvlText w:val="%3."/>
      <w:lvlJc w:val="right"/>
      <w:pPr>
        <w:ind w:left="2367" w:hanging="180"/>
      </w:pPr>
    </w:lvl>
    <w:lvl w:ilvl="3" w:tplc="0415000F" w:tentative="1">
      <w:start w:val="1"/>
      <w:numFmt w:val="decimal"/>
      <w:lvlText w:val="%4."/>
      <w:lvlJc w:val="left"/>
      <w:pPr>
        <w:ind w:left="3087" w:hanging="360"/>
      </w:pPr>
    </w:lvl>
    <w:lvl w:ilvl="4" w:tplc="04150019" w:tentative="1">
      <w:start w:val="1"/>
      <w:numFmt w:val="lowerLetter"/>
      <w:lvlText w:val="%5."/>
      <w:lvlJc w:val="left"/>
      <w:pPr>
        <w:ind w:left="3807" w:hanging="360"/>
      </w:pPr>
    </w:lvl>
    <w:lvl w:ilvl="5" w:tplc="0415001B" w:tentative="1">
      <w:start w:val="1"/>
      <w:numFmt w:val="lowerRoman"/>
      <w:lvlText w:val="%6."/>
      <w:lvlJc w:val="right"/>
      <w:pPr>
        <w:ind w:left="4527" w:hanging="180"/>
      </w:pPr>
    </w:lvl>
    <w:lvl w:ilvl="6" w:tplc="0415000F" w:tentative="1">
      <w:start w:val="1"/>
      <w:numFmt w:val="decimal"/>
      <w:lvlText w:val="%7."/>
      <w:lvlJc w:val="left"/>
      <w:pPr>
        <w:ind w:left="5247" w:hanging="360"/>
      </w:pPr>
    </w:lvl>
    <w:lvl w:ilvl="7" w:tplc="04150019" w:tentative="1">
      <w:start w:val="1"/>
      <w:numFmt w:val="lowerLetter"/>
      <w:lvlText w:val="%8."/>
      <w:lvlJc w:val="left"/>
      <w:pPr>
        <w:ind w:left="5967" w:hanging="360"/>
      </w:pPr>
    </w:lvl>
    <w:lvl w:ilvl="8" w:tplc="0415001B" w:tentative="1">
      <w:start w:val="1"/>
      <w:numFmt w:val="lowerRoman"/>
      <w:lvlText w:val="%9."/>
      <w:lvlJc w:val="right"/>
      <w:pPr>
        <w:ind w:left="6687" w:hanging="180"/>
      </w:pPr>
    </w:lvl>
  </w:abstractNum>
  <w:abstractNum w:abstractNumId="31">
    <w:nsid w:val="724E6B77"/>
    <w:multiLevelType w:val="hybridMultilevel"/>
    <w:tmpl w:val="93349D4E"/>
    <w:lvl w:ilvl="0" w:tplc="23E43D96">
      <w:start w:val="1"/>
      <w:numFmt w:val="decimal"/>
      <w:lvlText w:val="%1."/>
      <w:lvlJc w:val="left"/>
      <w:pPr>
        <w:ind w:left="927" w:hanging="360"/>
      </w:pPr>
      <w:rPr>
        <w:rFonts w:hint="default"/>
        <w:b w:val="0"/>
      </w:rPr>
    </w:lvl>
    <w:lvl w:ilvl="1" w:tplc="04150019" w:tentative="1">
      <w:start w:val="1"/>
      <w:numFmt w:val="lowerLetter"/>
      <w:lvlText w:val="%2."/>
      <w:lvlJc w:val="left"/>
      <w:pPr>
        <w:ind w:left="1647" w:hanging="360"/>
      </w:pPr>
    </w:lvl>
    <w:lvl w:ilvl="2" w:tplc="0415001B" w:tentative="1">
      <w:start w:val="1"/>
      <w:numFmt w:val="lowerRoman"/>
      <w:lvlText w:val="%3."/>
      <w:lvlJc w:val="right"/>
      <w:pPr>
        <w:ind w:left="2367" w:hanging="180"/>
      </w:pPr>
    </w:lvl>
    <w:lvl w:ilvl="3" w:tplc="0415000F" w:tentative="1">
      <w:start w:val="1"/>
      <w:numFmt w:val="decimal"/>
      <w:lvlText w:val="%4."/>
      <w:lvlJc w:val="left"/>
      <w:pPr>
        <w:ind w:left="3087" w:hanging="360"/>
      </w:pPr>
    </w:lvl>
    <w:lvl w:ilvl="4" w:tplc="04150019" w:tentative="1">
      <w:start w:val="1"/>
      <w:numFmt w:val="lowerLetter"/>
      <w:lvlText w:val="%5."/>
      <w:lvlJc w:val="left"/>
      <w:pPr>
        <w:ind w:left="3807" w:hanging="360"/>
      </w:pPr>
    </w:lvl>
    <w:lvl w:ilvl="5" w:tplc="0415001B" w:tentative="1">
      <w:start w:val="1"/>
      <w:numFmt w:val="lowerRoman"/>
      <w:lvlText w:val="%6."/>
      <w:lvlJc w:val="right"/>
      <w:pPr>
        <w:ind w:left="4527" w:hanging="180"/>
      </w:pPr>
    </w:lvl>
    <w:lvl w:ilvl="6" w:tplc="0415000F" w:tentative="1">
      <w:start w:val="1"/>
      <w:numFmt w:val="decimal"/>
      <w:lvlText w:val="%7."/>
      <w:lvlJc w:val="left"/>
      <w:pPr>
        <w:ind w:left="5247" w:hanging="360"/>
      </w:pPr>
    </w:lvl>
    <w:lvl w:ilvl="7" w:tplc="04150019" w:tentative="1">
      <w:start w:val="1"/>
      <w:numFmt w:val="lowerLetter"/>
      <w:lvlText w:val="%8."/>
      <w:lvlJc w:val="left"/>
      <w:pPr>
        <w:ind w:left="5967" w:hanging="360"/>
      </w:pPr>
    </w:lvl>
    <w:lvl w:ilvl="8" w:tplc="0415001B" w:tentative="1">
      <w:start w:val="1"/>
      <w:numFmt w:val="lowerRoman"/>
      <w:lvlText w:val="%9."/>
      <w:lvlJc w:val="right"/>
      <w:pPr>
        <w:ind w:left="6687" w:hanging="180"/>
      </w:pPr>
    </w:lvl>
  </w:abstractNum>
  <w:abstractNum w:abstractNumId="32">
    <w:nsid w:val="725326F2"/>
    <w:multiLevelType w:val="hybridMultilevel"/>
    <w:tmpl w:val="8BC2010A"/>
    <w:lvl w:ilvl="0" w:tplc="5F3015F6">
      <w:start w:val="1"/>
      <w:numFmt w:val="decimal"/>
      <w:lvlText w:val="%1."/>
      <w:lvlJc w:val="left"/>
      <w:pPr>
        <w:ind w:left="927" w:hanging="360"/>
      </w:pPr>
      <w:rPr>
        <w:rFonts w:hint="default"/>
      </w:rPr>
    </w:lvl>
    <w:lvl w:ilvl="1" w:tplc="04150019" w:tentative="1">
      <w:start w:val="1"/>
      <w:numFmt w:val="lowerLetter"/>
      <w:lvlText w:val="%2."/>
      <w:lvlJc w:val="left"/>
      <w:pPr>
        <w:ind w:left="1647" w:hanging="360"/>
      </w:pPr>
    </w:lvl>
    <w:lvl w:ilvl="2" w:tplc="0415001B" w:tentative="1">
      <w:start w:val="1"/>
      <w:numFmt w:val="lowerRoman"/>
      <w:lvlText w:val="%3."/>
      <w:lvlJc w:val="right"/>
      <w:pPr>
        <w:ind w:left="2367" w:hanging="180"/>
      </w:pPr>
    </w:lvl>
    <w:lvl w:ilvl="3" w:tplc="0415000F" w:tentative="1">
      <w:start w:val="1"/>
      <w:numFmt w:val="decimal"/>
      <w:lvlText w:val="%4."/>
      <w:lvlJc w:val="left"/>
      <w:pPr>
        <w:ind w:left="3087" w:hanging="360"/>
      </w:pPr>
    </w:lvl>
    <w:lvl w:ilvl="4" w:tplc="04150019" w:tentative="1">
      <w:start w:val="1"/>
      <w:numFmt w:val="lowerLetter"/>
      <w:lvlText w:val="%5."/>
      <w:lvlJc w:val="left"/>
      <w:pPr>
        <w:ind w:left="3807" w:hanging="360"/>
      </w:pPr>
    </w:lvl>
    <w:lvl w:ilvl="5" w:tplc="0415001B" w:tentative="1">
      <w:start w:val="1"/>
      <w:numFmt w:val="lowerRoman"/>
      <w:lvlText w:val="%6."/>
      <w:lvlJc w:val="right"/>
      <w:pPr>
        <w:ind w:left="4527" w:hanging="180"/>
      </w:pPr>
    </w:lvl>
    <w:lvl w:ilvl="6" w:tplc="0415000F" w:tentative="1">
      <w:start w:val="1"/>
      <w:numFmt w:val="decimal"/>
      <w:lvlText w:val="%7."/>
      <w:lvlJc w:val="left"/>
      <w:pPr>
        <w:ind w:left="5247" w:hanging="360"/>
      </w:pPr>
    </w:lvl>
    <w:lvl w:ilvl="7" w:tplc="04150019" w:tentative="1">
      <w:start w:val="1"/>
      <w:numFmt w:val="lowerLetter"/>
      <w:lvlText w:val="%8."/>
      <w:lvlJc w:val="left"/>
      <w:pPr>
        <w:ind w:left="5967" w:hanging="360"/>
      </w:pPr>
    </w:lvl>
    <w:lvl w:ilvl="8" w:tplc="0415001B" w:tentative="1">
      <w:start w:val="1"/>
      <w:numFmt w:val="lowerRoman"/>
      <w:lvlText w:val="%9."/>
      <w:lvlJc w:val="right"/>
      <w:pPr>
        <w:ind w:left="6687" w:hanging="180"/>
      </w:pPr>
    </w:lvl>
  </w:abstractNum>
  <w:abstractNum w:abstractNumId="33">
    <w:nsid w:val="72561C17"/>
    <w:multiLevelType w:val="hybridMultilevel"/>
    <w:tmpl w:val="5A1EC356"/>
    <w:lvl w:ilvl="0" w:tplc="7E6A4368">
      <w:start w:val="1"/>
      <w:numFmt w:val="decimal"/>
      <w:lvlText w:val="%1."/>
      <w:lvlJc w:val="left"/>
      <w:pPr>
        <w:ind w:left="927" w:hanging="360"/>
      </w:pPr>
      <w:rPr>
        <w:rFonts w:hint="default"/>
        <w:color w:val="373E4D"/>
        <w:sz w:val="22"/>
      </w:rPr>
    </w:lvl>
    <w:lvl w:ilvl="1" w:tplc="04150019" w:tentative="1">
      <w:start w:val="1"/>
      <w:numFmt w:val="lowerLetter"/>
      <w:lvlText w:val="%2."/>
      <w:lvlJc w:val="left"/>
      <w:pPr>
        <w:ind w:left="1647" w:hanging="360"/>
      </w:pPr>
    </w:lvl>
    <w:lvl w:ilvl="2" w:tplc="0415001B" w:tentative="1">
      <w:start w:val="1"/>
      <w:numFmt w:val="lowerRoman"/>
      <w:lvlText w:val="%3."/>
      <w:lvlJc w:val="right"/>
      <w:pPr>
        <w:ind w:left="2367" w:hanging="180"/>
      </w:pPr>
    </w:lvl>
    <w:lvl w:ilvl="3" w:tplc="0415000F" w:tentative="1">
      <w:start w:val="1"/>
      <w:numFmt w:val="decimal"/>
      <w:lvlText w:val="%4."/>
      <w:lvlJc w:val="left"/>
      <w:pPr>
        <w:ind w:left="3087" w:hanging="360"/>
      </w:pPr>
    </w:lvl>
    <w:lvl w:ilvl="4" w:tplc="04150019" w:tentative="1">
      <w:start w:val="1"/>
      <w:numFmt w:val="lowerLetter"/>
      <w:lvlText w:val="%5."/>
      <w:lvlJc w:val="left"/>
      <w:pPr>
        <w:ind w:left="3807" w:hanging="360"/>
      </w:pPr>
    </w:lvl>
    <w:lvl w:ilvl="5" w:tplc="0415001B" w:tentative="1">
      <w:start w:val="1"/>
      <w:numFmt w:val="lowerRoman"/>
      <w:lvlText w:val="%6."/>
      <w:lvlJc w:val="right"/>
      <w:pPr>
        <w:ind w:left="4527" w:hanging="180"/>
      </w:pPr>
    </w:lvl>
    <w:lvl w:ilvl="6" w:tplc="0415000F" w:tentative="1">
      <w:start w:val="1"/>
      <w:numFmt w:val="decimal"/>
      <w:lvlText w:val="%7."/>
      <w:lvlJc w:val="left"/>
      <w:pPr>
        <w:ind w:left="5247" w:hanging="360"/>
      </w:pPr>
    </w:lvl>
    <w:lvl w:ilvl="7" w:tplc="04150019" w:tentative="1">
      <w:start w:val="1"/>
      <w:numFmt w:val="lowerLetter"/>
      <w:lvlText w:val="%8."/>
      <w:lvlJc w:val="left"/>
      <w:pPr>
        <w:ind w:left="5967" w:hanging="360"/>
      </w:pPr>
    </w:lvl>
    <w:lvl w:ilvl="8" w:tplc="0415001B" w:tentative="1">
      <w:start w:val="1"/>
      <w:numFmt w:val="lowerRoman"/>
      <w:lvlText w:val="%9."/>
      <w:lvlJc w:val="right"/>
      <w:pPr>
        <w:ind w:left="6687" w:hanging="180"/>
      </w:pPr>
    </w:lvl>
  </w:abstractNum>
  <w:abstractNum w:abstractNumId="34">
    <w:nsid w:val="77BF209E"/>
    <w:multiLevelType w:val="hybridMultilevel"/>
    <w:tmpl w:val="7D9C3942"/>
    <w:lvl w:ilvl="0" w:tplc="5F3015F6">
      <w:start w:val="1"/>
      <w:numFmt w:val="decimal"/>
      <w:lvlText w:val="%1."/>
      <w:lvlJc w:val="left"/>
      <w:pPr>
        <w:ind w:left="927" w:hanging="360"/>
      </w:pPr>
      <w:rPr>
        <w:rFonts w:hint="default"/>
      </w:rPr>
    </w:lvl>
    <w:lvl w:ilvl="1" w:tplc="04150019" w:tentative="1">
      <w:start w:val="1"/>
      <w:numFmt w:val="lowerLetter"/>
      <w:lvlText w:val="%2."/>
      <w:lvlJc w:val="left"/>
      <w:pPr>
        <w:ind w:left="1647" w:hanging="360"/>
      </w:pPr>
    </w:lvl>
    <w:lvl w:ilvl="2" w:tplc="0415001B" w:tentative="1">
      <w:start w:val="1"/>
      <w:numFmt w:val="lowerRoman"/>
      <w:lvlText w:val="%3."/>
      <w:lvlJc w:val="right"/>
      <w:pPr>
        <w:ind w:left="2367" w:hanging="180"/>
      </w:pPr>
    </w:lvl>
    <w:lvl w:ilvl="3" w:tplc="0415000F" w:tentative="1">
      <w:start w:val="1"/>
      <w:numFmt w:val="decimal"/>
      <w:lvlText w:val="%4."/>
      <w:lvlJc w:val="left"/>
      <w:pPr>
        <w:ind w:left="3087" w:hanging="360"/>
      </w:pPr>
    </w:lvl>
    <w:lvl w:ilvl="4" w:tplc="04150019" w:tentative="1">
      <w:start w:val="1"/>
      <w:numFmt w:val="lowerLetter"/>
      <w:lvlText w:val="%5."/>
      <w:lvlJc w:val="left"/>
      <w:pPr>
        <w:ind w:left="3807" w:hanging="360"/>
      </w:pPr>
    </w:lvl>
    <w:lvl w:ilvl="5" w:tplc="0415001B" w:tentative="1">
      <w:start w:val="1"/>
      <w:numFmt w:val="lowerRoman"/>
      <w:lvlText w:val="%6."/>
      <w:lvlJc w:val="right"/>
      <w:pPr>
        <w:ind w:left="4527" w:hanging="180"/>
      </w:pPr>
    </w:lvl>
    <w:lvl w:ilvl="6" w:tplc="0415000F" w:tentative="1">
      <w:start w:val="1"/>
      <w:numFmt w:val="decimal"/>
      <w:lvlText w:val="%7."/>
      <w:lvlJc w:val="left"/>
      <w:pPr>
        <w:ind w:left="5247" w:hanging="360"/>
      </w:pPr>
    </w:lvl>
    <w:lvl w:ilvl="7" w:tplc="04150019" w:tentative="1">
      <w:start w:val="1"/>
      <w:numFmt w:val="lowerLetter"/>
      <w:lvlText w:val="%8."/>
      <w:lvlJc w:val="left"/>
      <w:pPr>
        <w:ind w:left="5967" w:hanging="360"/>
      </w:pPr>
    </w:lvl>
    <w:lvl w:ilvl="8" w:tplc="0415001B" w:tentative="1">
      <w:start w:val="1"/>
      <w:numFmt w:val="lowerRoman"/>
      <w:lvlText w:val="%9."/>
      <w:lvlJc w:val="right"/>
      <w:pPr>
        <w:ind w:left="6687" w:hanging="180"/>
      </w:pPr>
    </w:lvl>
  </w:abstractNum>
  <w:abstractNum w:abstractNumId="35">
    <w:nsid w:val="7C13446E"/>
    <w:multiLevelType w:val="hybridMultilevel"/>
    <w:tmpl w:val="404610FE"/>
    <w:lvl w:ilvl="0" w:tplc="5F3015F6">
      <w:start w:val="1"/>
      <w:numFmt w:val="decimal"/>
      <w:lvlText w:val="%1."/>
      <w:lvlJc w:val="left"/>
      <w:pPr>
        <w:ind w:left="927" w:hanging="360"/>
      </w:pPr>
      <w:rPr>
        <w:rFonts w:hint="default"/>
      </w:rPr>
    </w:lvl>
    <w:lvl w:ilvl="1" w:tplc="04150019" w:tentative="1">
      <w:start w:val="1"/>
      <w:numFmt w:val="lowerLetter"/>
      <w:lvlText w:val="%2."/>
      <w:lvlJc w:val="left"/>
      <w:pPr>
        <w:ind w:left="1647" w:hanging="360"/>
      </w:pPr>
    </w:lvl>
    <w:lvl w:ilvl="2" w:tplc="0415001B" w:tentative="1">
      <w:start w:val="1"/>
      <w:numFmt w:val="lowerRoman"/>
      <w:lvlText w:val="%3."/>
      <w:lvlJc w:val="right"/>
      <w:pPr>
        <w:ind w:left="2367" w:hanging="180"/>
      </w:pPr>
    </w:lvl>
    <w:lvl w:ilvl="3" w:tplc="0415000F" w:tentative="1">
      <w:start w:val="1"/>
      <w:numFmt w:val="decimal"/>
      <w:lvlText w:val="%4."/>
      <w:lvlJc w:val="left"/>
      <w:pPr>
        <w:ind w:left="3087" w:hanging="360"/>
      </w:pPr>
    </w:lvl>
    <w:lvl w:ilvl="4" w:tplc="04150019" w:tentative="1">
      <w:start w:val="1"/>
      <w:numFmt w:val="lowerLetter"/>
      <w:lvlText w:val="%5."/>
      <w:lvlJc w:val="left"/>
      <w:pPr>
        <w:ind w:left="3807" w:hanging="360"/>
      </w:pPr>
    </w:lvl>
    <w:lvl w:ilvl="5" w:tplc="0415001B" w:tentative="1">
      <w:start w:val="1"/>
      <w:numFmt w:val="lowerRoman"/>
      <w:lvlText w:val="%6."/>
      <w:lvlJc w:val="right"/>
      <w:pPr>
        <w:ind w:left="4527" w:hanging="180"/>
      </w:pPr>
    </w:lvl>
    <w:lvl w:ilvl="6" w:tplc="0415000F" w:tentative="1">
      <w:start w:val="1"/>
      <w:numFmt w:val="decimal"/>
      <w:lvlText w:val="%7."/>
      <w:lvlJc w:val="left"/>
      <w:pPr>
        <w:ind w:left="5247" w:hanging="360"/>
      </w:pPr>
    </w:lvl>
    <w:lvl w:ilvl="7" w:tplc="04150019" w:tentative="1">
      <w:start w:val="1"/>
      <w:numFmt w:val="lowerLetter"/>
      <w:lvlText w:val="%8."/>
      <w:lvlJc w:val="left"/>
      <w:pPr>
        <w:ind w:left="5967" w:hanging="360"/>
      </w:pPr>
    </w:lvl>
    <w:lvl w:ilvl="8" w:tplc="0415001B" w:tentative="1">
      <w:start w:val="1"/>
      <w:numFmt w:val="lowerRoman"/>
      <w:lvlText w:val="%9."/>
      <w:lvlJc w:val="right"/>
      <w:pPr>
        <w:ind w:left="6687" w:hanging="180"/>
      </w:pPr>
    </w:lvl>
  </w:abstractNum>
  <w:abstractNum w:abstractNumId="36">
    <w:nsid w:val="7C477518"/>
    <w:multiLevelType w:val="hybridMultilevel"/>
    <w:tmpl w:val="9B64DDBA"/>
    <w:lvl w:ilvl="0" w:tplc="6428D890">
      <w:start w:val="1"/>
      <w:numFmt w:val="decimal"/>
      <w:lvlText w:val="%1."/>
      <w:lvlJc w:val="left"/>
      <w:pPr>
        <w:ind w:left="927" w:hanging="360"/>
      </w:pPr>
      <w:rPr>
        <w:rFonts w:hint="default"/>
      </w:rPr>
    </w:lvl>
    <w:lvl w:ilvl="1" w:tplc="04150019" w:tentative="1">
      <w:start w:val="1"/>
      <w:numFmt w:val="lowerLetter"/>
      <w:lvlText w:val="%2."/>
      <w:lvlJc w:val="left"/>
      <w:pPr>
        <w:ind w:left="1647" w:hanging="360"/>
      </w:pPr>
    </w:lvl>
    <w:lvl w:ilvl="2" w:tplc="0415001B" w:tentative="1">
      <w:start w:val="1"/>
      <w:numFmt w:val="lowerRoman"/>
      <w:lvlText w:val="%3."/>
      <w:lvlJc w:val="right"/>
      <w:pPr>
        <w:ind w:left="2367" w:hanging="180"/>
      </w:pPr>
    </w:lvl>
    <w:lvl w:ilvl="3" w:tplc="0415000F" w:tentative="1">
      <w:start w:val="1"/>
      <w:numFmt w:val="decimal"/>
      <w:lvlText w:val="%4."/>
      <w:lvlJc w:val="left"/>
      <w:pPr>
        <w:ind w:left="3087" w:hanging="360"/>
      </w:pPr>
    </w:lvl>
    <w:lvl w:ilvl="4" w:tplc="04150019" w:tentative="1">
      <w:start w:val="1"/>
      <w:numFmt w:val="lowerLetter"/>
      <w:lvlText w:val="%5."/>
      <w:lvlJc w:val="left"/>
      <w:pPr>
        <w:ind w:left="3807" w:hanging="360"/>
      </w:pPr>
    </w:lvl>
    <w:lvl w:ilvl="5" w:tplc="0415001B" w:tentative="1">
      <w:start w:val="1"/>
      <w:numFmt w:val="lowerRoman"/>
      <w:lvlText w:val="%6."/>
      <w:lvlJc w:val="right"/>
      <w:pPr>
        <w:ind w:left="4527" w:hanging="180"/>
      </w:pPr>
    </w:lvl>
    <w:lvl w:ilvl="6" w:tplc="0415000F" w:tentative="1">
      <w:start w:val="1"/>
      <w:numFmt w:val="decimal"/>
      <w:lvlText w:val="%7."/>
      <w:lvlJc w:val="left"/>
      <w:pPr>
        <w:ind w:left="5247" w:hanging="360"/>
      </w:pPr>
    </w:lvl>
    <w:lvl w:ilvl="7" w:tplc="04150019" w:tentative="1">
      <w:start w:val="1"/>
      <w:numFmt w:val="lowerLetter"/>
      <w:lvlText w:val="%8."/>
      <w:lvlJc w:val="left"/>
      <w:pPr>
        <w:ind w:left="5967" w:hanging="360"/>
      </w:pPr>
    </w:lvl>
    <w:lvl w:ilvl="8" w:tplc="0415001B" w:tentative="1">
      <w:start w:val="1"/>
      <w:numFmt w:val="lowerRoman"/>
      <w:lvlText w:val="%9."/>
      <w:lvlJc w:val="right"/>
      <w:pPr>
        <w:ind w:left="6687" w:hanging="180"/>
      </w:pPr>
    </w:lvl>
  </w:abstractNum>
  <w:abstractNum w:abstractNumId="37">
    <w:nsid w:val="7D627530"/>
    <w:multiLevelType w:val="hybridMultilevel"/>
    <w:tmpl w:val="2008343A"/>
    <w:lvl w:ilvl="0" w:tplc="908237A4">
      <w:start w:val="1"/>
      <w:numFmt w:val="decimal"/>
      <w:lvlText w:val="%1."/>
      <w:lvlJc w:val="left"/>
      <w:pPr>
        <w:ind w:left="927" w:hanging="360"/>
      </w:pPr>
      <w:rPr>
        <w:rFonts w:hint="default"/>
      </w:rPr>
    </w:lvl>
    <w:lvl w:ilvl="1" w:tplc="04150019" w:tentative="1">
      <w:start w:val="1"/>
      <w:numFmt w:val="lowerLetter"/>
      <w:lvlText w:val="%2."/>
      <w:lvlJc w:val="left"/>
      <w:pPr>
        <w:ind w:left="1647" w:hanging="360"/>
      </w:pPr>
    </w:lvl>
    <w:lvl w:ilvl="2" w:tplc="0415001B" w:tentative="1">
      <w:start w:val="1"/>
      <w:numFmt w:val="lowerRoman"/>
      <w:lvlText w:val="%3."/>
      <w:lvlJc w:val="right"/>
      <w:pPr>
        <w:ind w:left="2367" w:hanging="180"/>
      </w:pPr>
    </w:lvl>
    <w:lvl w:ilvl="3" w:tplc="0415000F" w:tentative="1">
      <w:start w:val="1"/>
      <w:numFmt w:val="decimal"/>
      <w:lvlText w:val="%4."/>
      <w:lvlJc w:val="left"/>
      <w:pPr>
        <w:ind w:left="3087" w:hanging="360"/>
      </w:pPr>
    </w:lvl>
    <w:lvl w:ilvl="4" w:tplc="04150019" w:tentative="1">
      <w:start w:val="1"/>
      <w:numFmt w:val="lowerLetter"/>
      <w:lvlText w:val="%5."/>
      <w:lvlJc w:val="left"/>
      <w:pPr>
        <w:ind w:left="3807" w:hanging="360"/>
      </w:pPr>
    </w:lvl>
    <w:lvl w:ilvl="5" w:tplc="0415001B" w:tentative="1">
      <w:start w:val="1"/>
      <w:numFmt w:val="lowerRoman"/>
      <w:lvlText w:val="%6."/>
      <w:lvlJc w:val="right"/>
      <w:pPr>
        <w:ind w:left="4527" w:hanging="180"/>
      </w:pPr>
    </w:lvl>
    <w:lvl w:ilvl="6" w:tplc="0415000F" w:tentative="1">
      <w:start w:val="1"/>
      <w:numFmt w:val="decimal"/>
      <w:lvlText w:val="%7."/>
      <w:lvlJc w:val="left"/>
      <w:pPr>
        <w:ind w:left="5247" w:hanging="360"/>
      </w:pPr>
    </w:lvl>
    <w:lvl w:ilvl="7" w:tplc="04150019" w:tentative="1">
      <w:start w:val="1"/>
      <w:numFmt w:val="lowerLetter"/>
      <w:lvlText w:val="%8."/>
      <w:lvlJc w:val="left"/>
      <w:pPr>
        <w:ind w:left="5967" w:hanging="360"/>
      </w:pPr>
    </w:lvl>
    <w:lvl w:ilvl="8" w:tplc="0415001B" w:tentative="1">
      <w:start w:val="1"/>
      <w:numFmt w:val="lowerRoman"/>
      <w:lvlText w:val="%9."/>
      <w:lvlJc w:val="right"/>
      <w:pPr>
        <w:ind w:left="6687" w:hanging="180"/>
      </w:pPr>
    </w:lvl>
  </w:abstractNum>
  <w:abstractNum w:abstractNumId="38">
    <w:nsid w:val="7E490D76"/>
    <w:multiLevelType w:val="hybridMultilevel"/>
    <w:tmpl w:val="A992B2D6"/>
    <w:lvl w:ilvl="0" w:tplc="92FEC86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9">
    <w:nsid w:val="7ECF2E91"/>
    <w:multiLevelType w:val="hybridMultilevel"/>
    <w:tmpl w:val="3D0C84EA"/>
    <w:lvl w:ilvl="0" w:tplc="5F3015F6">
      <w:start w:val="2"/>
      <w:numFmt w:val="decimal"/>
      <w:lvlText w:val="%1."/>
      <w:lvlJc w:val="left"/>
      <w:pPr>
        <w:ind w:left="927" w:hanging="360"/>
      </w:pPr>
      <w:rPr>
        <w:rFonts w:hint="default"/>
        <w:b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4"/>
  </w:num>
  <w:num w:numId="2">
    <w:abstractNumId w:val="0"/>
  </w:num>
  <w:num w:numId="3">
    <w:abstractNumId w:val="38"/>
  </w:num>
  <w:num w:numId="4">
    <w:abstractNumId w:val="7"/>
  </w:num>
  <w:num w:numId="5">
    <w:abstractNumId w:val="28"/>
  </w:num>
  <w:num w:numId="6">
    <w:abstractNumId w:val="37"/>
  </w:num>
  <w:num w:numId="7">
    <w:abstractNumId w:val="8"/>
  </w:num>
  <w:num w:numId="8">
    <w:abstractNumId w:val="25"/>
  </w:num>
  <w:num w:numId="9">
    <w:abstractNumId w:val="31"/>
  </w:num>
  <w:num w:numId="10">
    <w:abstractNumId w:val="30"/>
  </w:num>
  <w:num w:numId="11">
    <w:abstractNumId w:val="36"/>
  </w:num>
  <w:num w:numId="12">
    <w:abstractNumId w:val="17"/>
  </w:num>
  <w:num w:numId="13">
    <w:abstractNumId w:val="11"/>
  </w:num>
  <w:num w:numId="14">
    <w:abstractNumId w:val="26"/>
  </w:num>
  <w:num w:numId="15">
    <w:abstractNumId w:val="6"/>
  </w:num>
  <w:num w:numId="16">
    <w:abstractNumId w:val="1"/>
  </w:num>
  <w:num w:numId="17">
    <w:abstractNumId w:val="39"/>
  </w:num>
  <w:num w:numId="18">
    <w:abstractNumId w:val="14"/>
  </w:num>
  <w:num w:numId="19">
    <w:abstractNumId w:val="32"/>
  </w:num>
  <w:num w:numId="20">
    <w:abstractNumId w:val="34"/>
  </w:num>
  <w:num w:numId="21">
    <w:abstractNumId w:val="12"/>
  </w:num>
  <w:num w:numId="22">
    <w:abstractNumId w:val="35"/>
  </w:num>
  <w:num w:numId="23">
    <w:abstractNumId w:val="2"/>
  </w:num>
  <w:num w:numId="24">
    <w:abstractNumId w:val="24"/>
  </w:num>
  <w:num w:numId="25">
    <w:abstractNumId w:val="21"/>
  </w:num>
  <w:num w:numId="26">
    <w:abstractNumId w:val="10"/>
  </w:num>
  <w:num w:numId="27">
    <w:abstractNumId w:val="5"/>
  </w:num>
  <w:num w:numId="28">
    <w:abstractNumId w:val="9"/>
  </w:num>
  <w:num w:numId="29">
    <w:abstractNumId w:val="19"/>
  </w:num>
  <w:num w:numId="30">
    <w:abstractNumId w:val="3"/>
  </w:num>
  <w:num w:numId="31">
    <w:abstractNumId w:val="16"/>
  </w:num>
  <w:num w:numId="32">
    <w:abstractNumId w:val="33"/>
  </w:num>
  <w:num w:numId="33">
    <w:abstractNumId w:val="22"/>
  </w:num>
  <w:num w:numId="34">
    <w:abstractNumId w:val="18"/>
  </w:num>
  <w:num w:numId="35">
    <w:abstractNumId w:val="13"/>
  </w:num>
  <w:num w:numId="36">
    <w:abstractNumId w:val="20"/>
  </w:num>
  <w:num w:numId="37">
    <w:abstractNumId w:val="29"/>
  </w:num>
  <w:num w:numId="38">
    <w:abstractNumId w:val="27"/>
  </w:num>
  <w:num w:numId="39">
    <w:abstractNumId w:val="15"/>
  </w:num>
  <w:num w:numId="4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attachedTemplate r:id="rId1"/>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4146"/>
    <w:rsid w:val="0000550B"/>
    <w:rsid w:val="0001686A"/>
    <w:rsid w:val="00016E1D"/>
    <w:rsid w:val="00020D2A"/>
    <w:rsid w:val="00023A9E"/>
    <w:rsid w:val="00027556"/>
    <w:rsid w:val="00027929"/>
    <w:rsid w:val="00027D29"/>
    <w:rsid w:val="0003462D"/>
    <w:rsid w:val="00056D49"/>
    <w:rsid w:val="00062508"/>
    <w:rsid w:val="000627B1"/>
    <w:rsid w:val="00063ED3"/>
    <w:rsid w:val="00066146"/>
    <w:rsid w:val="0008258B"/>
    <w:rsid w:val="0008443E"/>
    <w:rsid w:val="00095908"/>
    <w:rsid w:val="000A1981"/>
    <w:rsid w:val="000A1985"/>
    <w:rsid w:val="000A2B64"/>
    <w:rsid w:val="000A6EA2"/>
    <w:rsid w:val="000B1354"/>
    <w:rsid w:val="000B3E49"/>
    <w:rsid w:val="000C4DCC"/>
    <w:rsid w:val="000E7C65"/>
    <w:rsid w:val="00104620"/>
    <w:rsid w:val="00126BA0"/>
    <w:rsid w:val="00135145"/>
    <w:rsid w:val="00137BFB"/>
    <w:rsid w:val="001545A0"/>
    <w:rsid w:val="0017707D"/>
    <w:rsid w:val="00177E42"/>
    <w:rsid w:val="00182DF6"/>
    <w:rsid w:val="001875A5"/>
    <w:rsid w:val="00193ED4"/>
    <w:rsid w:val="001C0E6F"/>
    <w:rsid w:val="001D0712"/>
    <w:rsid w:val="001D2459"/>
    <w:rsid w:val="001D26BA"/>
    <w:rsid w:val="001D5ABC"/>
    <w:rsid w:val="001E15FD"/>
    <w:rsid w:val="002005DE"/>
    <w:rsid w:val="0020437A"/>
    <w:rsid w:val="00205552"/>
    <w:rsid w:val="00242106"/>
    <w:rsid w:val="00244899"/>
    <w:rsid w:val="0025012A"/>
    <w:rsid w:val="0025076E"/>
    <w:rsid w:val="00252C94"/>
    <w:rsid w:val="00254B53"/>
    <w:rsid w:val="002575D0"/>
    <w:rsid w:val="0027300A"/>
    <w:rsid w:val="00273D56"/>
    <w:rsid w:val="002B327A"/>
    <w:rsid w:val="002D31E8"/>
    <w:rsid w:val="002D5370"/>
    <w:rsid w:val="002F7820"/>
    <w:rsid w:val="00307CC3"/>
    <w:rsid w:val="003178CB"/>
    <w:rsid w:val="00322ED2"/>
    <w:rsid w:val="00370274"/>
    <w:rsid w:val="00374EE9"/>
    <w:rsid w:val="00384095"/>
    <w:rsid w:val="00385B46"/>
    <w:rsid w:val="003A0F54"/>
    <w:rsid w:val="003A36C4"/>
    <w:rsid w:val="003C2980"/>
    <w:rsid w:val="003D29D4"/>
    <w:rsid w:val="003E2651"/>
    <w:rsid w:val="004142BC"/>
    <w:rsid w:val="00414E30"/>
    <w:rsid w:val="00415C31"/>
    <w:rsid w:val="004257DF"/>
    <w:rsid w:val="00457DC1"/>
    <w:rsid w:val="004608B1"/>
    <w:rsid w:val="00480865"/>
    <w:rsid w:val="0048376E"/>
    <w:rsid w:val="004905D2"/>
    <w:rsid w:val="004A1525"/>
    <w:rsid w:val="004B20BB"/>
    <w:rsid w:val="004D1C39"/>
    <w:rsid w:val="004D5EB5"/>
    <w:rsid w:val="00500892"/>
    <w:rsid w:val="0050475E"/>
    <w:rsid w:val="005077B8"/>
    <w:rsid w:val="0051070F"/>
    <w:rsid w:val="005259D6"/>
    <w:rsid w:val="00535825"/>
    <w:rsid w:val="00543B23"/>
    <w:rsid w:val="0054757A"/>
    <w:rsid w:val="005572F3"/>
    <w:rsid w:val="0057004B"/>
    <w:rsid w:val="00590451"/>
    <w:rsid w:val="00593CE0"/>
    <w:rsid w:val="00595308"/>
    <w:rsid w:val="005B21DA"/>
    <w:rsid w:val="005C105F"/>
    <w:rsid w:val="005C6768"/>
    <w:rsid w:val="005D05A1"/>
    <w:rsid w:val="005E02C0"/>
    <w:rsid w:val="005E370B"/>
    <w:rsid w:val="005F472E"/>
    <w:rsid w:val="00610312"/>
    <w:rsid w:val="00617919"/>
    <w:rsid w:val="00620494"/>
    <w:rsid w:val="006476D8"/>
    <w:rsid w:val="0065151B"/>
    <w:rsid w:val="0066262F"/>
    <w:rsid w:val="00663A80"/>
    <w:rsid w:val="006665BE"/>
    <w:rsid w:val="006866EE"/>
    <w:rsid w:val="0069342C"/>
    <w:rsid w:val="006A5798"/>
    <w:rsid w:val="006B2653"/>
    <w:rsid w:val="006B4637"/>
    <w:rsid w:val="006B7B30"/>
    <w:rsid w:val="006C3791"/>
    <w:rsid w:val="006C6BEC"/>
    <w:rsid w:val="006E30B3"/>
    <w:rsid w:val="006E6E42"/>
    <w:rsid w:val="00700028"/>
    <w:rsid w:val="00705F5C"/>
    <w:rsid w:val="0070618B"/>
    <w:rsid w:val="007073D0"/>
    <w:rsid w:val="00713851"/>
    <w:rsid w:val="00737862"/>
    <w:rsid w:val="007410F5"/>
    <w:rsid w:val="00746DB0"/>
    <w:rsid w:val="00757139"/>
    <w:rsid w:val="00771143"/>
    <w:rsid w:val="00786DCF"/>
    <w:rsid w:val="007A6B88"/>
    <w:rsid w:val="007B2BB6"/>
    <w:rsid w:val="007B64A1"/>
    <w:rsid w:val="007C1D45"/>
    <w:rsid w:val="0080111F"/>
    <w:rsid w:val="008013B4"/>
    <w:rsid w:val="008030FB"/>
    <w:rsid w:val="00823CF7"/>
    <w:rsid w:val="0084785C"/>
    <w:rsid w:val="00860A85"/>
    <w:rsid w:val="00860CF4"/>
    <w:rsid w:val="00875700"/>
    <w:rsid w:val="00884170"/>
    <w:rsid w:val="0089511B"/>
    <w:rsid w:val="008B4589"/>
    <w:rsid w:val="008C7E93"/>
    <w:rsid w:val="008D06D1"/>
    <w:rsid w:val="008D6B62"/>
    <w:rsid w:val="008E41F1"/>
    <w:rsid w:val="009260FF"/>
    <w:rsid w:val="0093321A"/>
    <w:rsid w:val="00964508"/>
    <w:rsid w:val="009659D6"/>
    <w:rsid w:val="009663A3"/>
    <w:rsid w:val="009823C1"/>
    <w:rsid w:val="009956B3"/>
    <w:rsid w:val="009A3B15"/>
    <w:rsid w:val="009B383D"/>
    <w:rsid w:val="009F149D"/>
    <w:rsid w:val="00A015B0"/>
    <w:rsid w:val="00A03C0B"/>
    <w:rsid w:val="00A05D06"/>
    <w:rsid w:val="00A076CE"/>
    <w:rsid w:val="00A13986"/>
    <w:rsid w:val="00A250C8"/>
    <w:rsid w:val="00A26336"/>
    <w:rsid w:val="00A44733"/>
    <w:rsid w:val="00A546CA"/>
    <w:rsid w:val="00A655AC"/>
    <w:rsid w:val="00A7532E"/>
    <w:rsid w:val="00A821E7"/>
    <w:rsid w:val="00A863DC"/>
    <w:rsid w:val="00A87EBC"/>
    <w:rsid w:val="00AF436F"/>
    <w:rsid w:val="00B029C4"/>
    <w:rsid w:val="00B21C9C"/>
    <w:rsid w:val="00B34817"/>
    <w:rsid w:val="00B5578C"/>
    <w:rsid w:val="00B73E5D"/>
    <w:rsid w:val="00B961C6"/>
    <w:rsid w:val="00BB38D6"/>
    <w:rsid w:val="00BC14F8"/>
    <w:rsid w:val="00BE007F"/>
    <w:rsid w:val="00BE60CB"/>
    <w:rsid w:val="00BF55A4"/>
    <w:rsid w:val="00C04972"/>
    <w:rsid w:val="00C11135"/>
    <w:rsid w:val="00C335B7"/>
    <w:rsid w:val="00C363D6"/>
    <w:rsid w:val="00C4472A"/>
    <w:rsid w:val="00C700C9"/>
    <w:rsid w:val="00C7630D"/>
    <w:rsid w:val="00C96164"/>
    <w:rsid w:val="00C97041"/>
    <w:rsid w:val="00C97221"/>
    <w:rsid w:val="00CB0C3A"/>
    <w:rsid w:val="00CC7C04"/>
    <w:rsid w:val="00CD2784"/>
    <w:rsid w:val="00D103B2"/>
    <w:rsid w:val="00D35374"/>
    <w:rsid w:val="00D4094D"/>
    <w:rsid w:val="00D72F36"/>
    <w:rsid w:val="00D924AF"/>
    <w:rsid w:val="00D92972"/>
    <w:rsid w:val="00D96658"/>
    <w:rsid w:val="00DA7637"/>
    <w:rsid w:val="00DB4DC2"/>
    <w:rsid w:val="00DD2D76"/>
    <w:rsid w:val="00DE4146"/>
    <w:rsid w:val="00E00F82"/>
    <w:rsid w:val="00E0500C"/>
    <w:rsid w:val="00E377BE"/>
    <w:rsid w:val="00E65EDE"/>
    <w:rsid w:val="00E75A4B"/>
    <w:rsid w:val="00E840FB"/>
    <w:rsid w:val="00EA0874"/>
    <w:rsid w:val="00EB3A16"/>
    <w:rsid w:val="00EF7ADD"/>
    <w:rsid w:val="00F06021"/>
    <w:rsid w:val="00F07BF4"/>
    <w:rsid w:val="00F3441F"/>
    <w:rsid w:val="00F47095"/>
    <w:rsid w:val="00F6051A"/>
    <w:rsid w:val="00F715BC"/>
    <w:rsid w:val="00F71DDF"/>
    <w:rsid w:val="00F81092"/>
    <w:rsid w:val="00F84ED1"/>
    <w:rsid w:val="00F85557"/>
    <w:rsid w:val="00F869A0"/>
    <w:rsid w:val="00F94D16"/>
    <w:rsid w:val="00F95794"/>
    <w:rsid w:val="00FA6637"/>
    <w:rsid w:val="00FA7738"/>
    <w:rsid w:val="00FB60EE"/>
    <w:rsid w:val="00FB6EF7"/>
    <w:rsid w:val="00FD2B07"/>
    <w:rsid w:val="00FD423F"/>
    <w:rsid w:val="00FF063B"/>
    <w:rsid w:val="00FF4FF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E377BE"/>
    <w:pPr>
      <w:spacing w:after="200" w:line="276" w:lineRule="auto"/>
      <w:ind w:left="567"/>
    </w:pPr>
    <w:rPr>
      <w:sz w:val="22"/>
      <w:szCs w:val="22"/>
      <w:lang w:eastAsia="en-US" w:bidi="en-US"/>
    </w:rPr>
  </w:style>
  <w:style w:type="paragraph" w:styleId="Nagwek1">
    <w:name w:val="heading 1"/>
    <w:basedOn w:val="Normalny"/>
    <w:next w:val="Normalny"/>
    <w:link w:val="Nagwek1Znak"/>
    <w:qFormat/>
    <w:rsid w:val="00B34817"/>
    <w:pPr>
      <w:numPr>
        <w:numId w:val="1"/>
      </w:numPr>
      <w:spacing w:before="480" w:after="0"/>
      <w:contextualSpacing/>
      <w:outlineLvl w:val="0"/>
    </w:pPr>
    <w:rPr>
      <w:rFonts w:ascii="Cambria" w:hAnsi="Cambria"/>
      <w:b/>
      <w:bCs/>
      <w:sz w:val="28"/>
      <w:szCs w:val="28"/>
    </w:rPr>
  </w:style>
  <w:style w:type="paragraph" w:styleId="Nagwek2">
    <w:name w:val="heading 2"/>
    <w:basedOn w:val="Normalny"/>
    <w:next w:val="Normalny"/>
    <w:link w:val="Nagwek2Znak"/>
    <w:unhideWhenUsed/>
    <w:qFormat/>
    <w:rsid w:val="00B34817"/>
    <w:pPr>
      <w:numPr>
        <w:ilvl w:val="1"/>
        <w:numId w:val="1"/>
      </w:numPr>
      <w:spacing w:before="200" w:after="0"/>
      <w:outlineLvl w:val="1"/>
    </w:pPr>
    <w:rPr>
      <w:rFonts w:ascii="Cambria" w:hAnsi="Cambria"/>
      <w:b/>
      <w:bCs/>
      <w:sz w:val="26"/>
      <w:szCs w:val="26"/>
    </w:rPr>
  </w:style>
  <w:style w:type="paragraph" w:styleId="Nagwek3">
    <w:name w:val="heading 3"/>
    <w:basedOn w:val="Normalny"/>
    <w:next w:val="Normalny"/>
    <w:link w:val="Nagwek3Znak"/>
    <w:unhideWhenUsed/>
    <w:qFormat/>
    <w:rsid w:val="00B34817"/>
    <w:pPr>
      <w:numPr>
        <w:ilvl w:val="2"/>
        <w:numId w:val="1"/>
      </w:numPr>
      <w:spacing w:before="200" w:after="0" w:line="271" w:lineRule="auto"/>
      <w:outlineLvl w:val="2"/>
    </w:pPr>
    <w:rPr>
      <w:rFonts w:ascii="Cambria" w:hAnsi="Cambria"/>
      <w:b/>
      <w:bCs/>
    </w:rPr>
  </w:style>
  <w:style w:type="paragraph" w:styleId="Nagwek4">
    <w:name w:val="heading 4"/>
    <w:basedOn w:val="Normalny"/>
    <w:next w:val="Normalny"/>
    <w:link w:val="Nagwek4Znak"/>
    <w:unhideWhenUsed/>
    <w:qFormat/>
    <w:rsid w:val="00B34817"/>
    <w:pPr>
      <w:numPr>
        <w:ilvl w:val="3"/>
        <w:numId w:val="1"/>
      </w:numPr>
      <w:spacing w:before="200" w:after="0"/>
      <w:outlineLvl w:val="3"/>
    </w:pPr>
    <w:rPr>
      <w:rFonts w:ascii="Cambria" w:hAnsi="Cambria"/>
      <w:b/>
      <w:bCs/>
      <w:i/>
      <w:iCs/>
    </w:rPr>
  </w:style>
  <w:style w:type="paragraph" w:styleId="Nagwek5">
    <w:name w:val="heading 5"/>
    <w:basedOn w:val="Normalny"/>
    <w:next w:val="Normalny"/>
    <w:link w:val="Nagwek5Znak"/>
    <w:unhideWhenUsed/>
    <w:qFormat/>
    <w:rsid w:val="00B34817"/>
    <w:pPr>
      <w:numPr>
        <w:ilvl w:val="4"/>
        <w:numId w:val="1"/>
      </w:numPr>
      <w:spacing w:before="200" w:after="0"/>
      <w:outlineLvl w:val="4"/>
    </w:pPr>
    <w:rPr>
      <w:rFonts w:ascii="Cambria" w:hAnsi="Cambria"/>
      <w:b/>
      <w:bCs/>
      <w:color w:val="7F7F7F"/>
    </w:rPr>
  </w:style>
  <w:style w:type="paragraph" w:styleId="Nagwek6">
    <w:name w:val="heading 6"/>
    <w:basedOn w:val="Normalny"/>
    <w:next w:val="Normalny"/>
    <w:link w:val="Nagwek6Znak"/>
    <w:unhideWhenUsed/>
    <w:qFormat/>
    <w:rsid w:val="00B34817"/>
    <w:pPr>
      <w:numPr>
        <w:ilvl w:val="5"/>
        <w:numId w:val="1"/>
      </w:numPr>
      <w:spacing w:after="0" w:line="271" w:lineRule="auto"/>
      <w:outlineLvl w:val="5"/>
    </w:pPr>
    <w:rPr>
      <w:rFonts w:ascii="Cambria" w:hAnsi="Cambria"/>
      <w:b/>
      <w:bCs/>
      <w:i/>
      <w:iCs/>
      <w:color w:val="7F7F7F"/>
    </w:rPr>
  </w:style>
  <w:style w:type="paragraph" w:styleId="Nagwek7">
    <w:name w:val="heading 7"/>
    <w:basedOn w:val="Normalny"/>
    <w:next w:val="Normalny"/>
    <w:link w:val="Nagwek7Znak"/>
    <w:unhideWhenUsed/>
    <w:qFormat/>
    <w:rsid w:val="00B34817"/>
    <w:pPr>
      <w:numPr>
        <w:ilvl w:val="6"/>
        <w:numId w:val="1"/>
      </w:numPr>
      <w:spacing w:after="0"/>
      <w:outlineLvl w:val="6"/>
    </w:pPr>
    <w:rPr>
      <w:rFonts w:ascii="Cambria" w:hAnsi="Cambria"/>
      <w:i/>
      <w:iCs/>
    </w:rPr>
  </w:style>
  <w:style w:type="paragraph" w:styleId="Nagwek8">
    <w:name w:val="heading 8"/>
    <w:basedOn w:val="Normalny"/>
    <w:next w:val="Normalny"/>
    <w:link w:val="Nagwek8Znak"/>
    <w:unhideWhenUsed/>
    <w:qFormat/>
    <w:rsid w:val="00B34817"/>
    <w:pPr>
      <w:numPr>
        <w:ilvl w:val="7"/>
        <w:numId w:val="1"/>
      </w:numPr>
      <w:spacing w:after="0"/>
      <w:outlineLvl w:val="7"/>
    </w:pPr>
    <w:rPr>
      <w:rFonts w:ascii="Cambria" w:hAnsi="Cambria"/>
      <w:sz w:val="20"/>
      <w:szCs w:val="20"/>
    </w:rPr>
  </w:style>
  <w:style w:type="paragraph" w:styleId="Nagwek9">
    <w:name w:val="heading 9"/>
    <w:basedOn w:val="Normalny"/>
    <w:next w:val="Normalny"/>
    <w:link w:val="Nagwek9Znak"/>
    <w:unhideWhenUsed/>
    <w:qFormat/>
    <w:rsid w:val="00B34817"/>
    <w:pPr>
      <w:numPr>
        <w:ilvl w:val="8"/>
        <w:numId w:val="1"/>
      </w:numPr>
      <w:spacing w:after="0"/>
      <w:outlineLvl w:val="8"/>
    </w:pPr>
    <w:rPr>
      <w:rFonts w:ascii="Cambria" w:hAnsi="Cambria"/>
      <w:i/>
      <w:iCs/>
      <w:spacing w:val="5"/>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B34817"/>
    <w:rPr>
      <w:rFonts w:ascii="Cambria" w:eastAsia="Times New Roman" w:hAnsi="Cambria" w:cs="Times New Roman"/>
      <w:b/>
      <w:bCs/>
      <w:sz w:val="28"/>
      <w:szCs w:val="28"/>
    </w:rPr>
  </w:style>
  <w:style w:type="character" w:customStyle="1" w:styleId="Nagwek2Znak">
    <w:name w:val="Nagłówek 2 Znak"/>
    <w:basedOn w:val="Domylnaczcionkaakapitu"/>
    <w:link w:val="Nagwek2"/>
    <w:uiPriority w:val="9"/>
    <w:rsid w:val="00B34817"/>
    <w:rPr>
      <w:rFonts w:ascii="Cambria" w:eastAsia="Times New Roman" w:hAnsi="Cambria" w:cs="Times New Roman"/>
      <w:b/>
      <w:bCs/>
      <w:sz w:val="26"/>
      <w:szCs w:val="26"/>
    </w:rPr>
  </w:style>
  <w:style w:type="character" w:customStyle="1" w:styleId="Nagwek3Znak">
    <w:name w:val="Nagłówek 3 Znak"/>
    <w:basedOn w:val="Domylnaczcionkaakapitu"/>
    <w:link w:val="Nagwek3"/>
    <w:uiPriority w:val="9"/>
    <w:rsid w:val="00B34817"/>
    <w:rPr>
      <w:rFonts w:ascii="Cambria" w:eastAsia="Times New Roman" w:hAnsi="Cambria" w:cs="Times New Roman"/>
      <w:b/>
      <w:bCs/>
    </w:rPr>
  </w:style>
  <w:style w:type="character" w:customStyle="1" w:styleId="Nagwek4Znak">
    <w:name w:val="Nagłówek 4 Znak"/>
    <w:basedOn w:val="Domylnaczcionkaakapitu"/>
    <w:link w:val="Nagwek4"/>
    <w:uiPriority w:val="9"/>
    <w:semiHidden/>
    <w:rsid w:val="00B34817"/>
    <w:rPr>
      <w:rFonts w:ascii="Cambria" w:eastAsia="Times New Roman" w:hAnsi="Cambria" w:cs="Times New Roman"/>
      <w:b/>
      <w:bCs/>
      <w:i/>
      <w:iCs/>
    </w:rPr>
  </w:style>
  <w:style w:type="character" w:customStyle="1" w:styleId="Nagwek5Znak">
    <w:name w:val="Nagłówek 5 Znak"/>
    <w:basedOn w:val="Domylnaczcionkaakapitu"/>
    <w:link w:val="Nagwek5"/>
    <w:uiPriority w:val="9"/>
    <w:semiHidden/>
    <w:rsid w:val="00B34817"/>
    <w:rPr>
      <w:rFonts w:ascii="Cambria" w:eastAsia="Times New Roman" w:hAnsi="Cambria" w:cs="Times New Roman"/>
      <w:b/>
      <w:bCs/>
      <w:color w:val="7F7F7F"/>
    </w:rPr>
  </w:style>
  <w:style w:type="character" w:customStyle="1" w:styleId="Nagwek6Znak">
    <w:name w:val="Nagłówek 6 Znak"/>
    <w:basedOn w:val="Domylnaczcionkaakapitu"/>
    <w:link w:val="Nagwek6"/>
    <w:uiPriority w:val="9"/>
    <w:semiHidden/>
    <w:rsid w:val="00B34817"/>
    <w:rPr>
      <w:rFonts w:ascii="Cambria" w:eastAsia="Times New Roman" w:hAnsi="Cambria" w:cs="Times New Roman"/>
      <w:b/>
      <w:bCs/>
      <w:i/>
      <w:iCs/>
      <w:color w:val="7F7F7F"/>
    </w:rPr>
  </w:style>
  <w:style w:type="character" w:customStyle="1" w:styleId="Nagwek7Znak">
    <w:name w:val="Nagłówek 7 Znak"/>
    <w:basedOn w:val="Domylnaczcionkaakapitu"/>
    <w:link w:val="Nagwek7"/>
    <w:uiPriority w:val="9"/>
    <w:semiHidden/>
    <w:rsid w:val="00B34817"/>
    <w:rPr>
      <w:rFonts w:ascii="Cambria" w:eastAsia="Times New Roman" w:hAnsi="Cambria" w:cs="Times New Roman"/>
      <w:i/>
      <w:iCs/>
    </w:rPr>
  </w:style>
  <w:style w:type="character" w:customStyle="1" w:styleId="Nagwek8Znak">
    <w:name w:val="Nagłówek 8 Znak"/>
    <w:basedOn w:val="Domylnaczcionkaakapitu"/>
    <w:link w:val="Nagwek8"/>
    <w:uiPriority w:val="9"/>
    <w:semiHidden/>
    <w:rsid w:val="00B34817"/>
    <w:rPr>
      <w:rFonts w:ascii="Cambria" w:eastAsia="Times New Roman" w:hAnsi="Cambria" w:cs="Times New Roman"/>
      <w:sz w:val="20"/>
      <w:szCs w:val="20"/>
    </w:rPr>
  </w:style>
  <w:style w:type="character" w:customStyle="1" w:styleId="Nagwek9Znak">
    <w:name w:val="Nagłówek 9 Znak"/>
    <w:basedOn w:val="Domylnaczcionkaakapitu"/>
    <w:link w:val="Nagwek9"/>
    <w:uiPriority w:val="9"/>
    <w:semiHidden/>
    <w:rsid w:val="00B34817"/>
    <w:rPr>
      <w:rFonts w:ascii="Cambria" w:eastAsia="Times New Roman" w:hAnsi="Cambria" w:cs="Times New Roman"/>
      <w:i/>
      <w:iCs/>
      <w:spacing w:val="5"/>
      <w:sz w:val="20"/>
      <w:szCs w:val="20"/>
    </w:rPr>
  </w:style>
  <w:style w:type="paragraph" w:styleId="Tytu">
    <w:name w:val="Title"/>
    <w:basedOn w:val="Normalny"/>
    <w:next w:val="Normalny"/>
    <w:link w:val="TytuZnak"/>
    <w:uiPriority w:val="10"/>
    <w:qFormat/>
    <w:rsid w:val="00B34817"/>
    <w:pPr>
      <w:pBdr>
        <w:bottom w:val="single" w:sz="4" w:space="1" w:color="auto"/>
      </w:pBdr>
      <w:spacing w:line="240" w:lineRule="auto"/>
      <w:contextualSpacing/>
    </w:pPr>
    <w:rPr>
      <w:rFonts w:ascii="Cambria" w:hAnsi="Cambria"/>
      <w:spacing w:val="5"/>
      <w:sz w:val="52"/>
      <w:szCs w:val="52"/>
    </w:rPr>
  </w:style>
  <w:style w:type="character" w:customStyle="1" w:styleId="TytuZnak">
    <w:name w:val="Tytuł Znak"/>
    <w:basedOn w:val="Domylnaczcionkaakapitu"/>
    <w:link w:val="Tytu"/>
    <w:uiPriority w:val="10"/>
    <w:rsid w:val="00B34817"/>
    <w:rPr>
      <w:rFonts w:ascii="Cambria" w:eastAsia="Times New Roman" w:hAnsi="Cambria" w:cs="Times New Roman"/>
      <w:spacing w:val="5"/>
      <w:sz w:val="52"/>
      <w:szCs w:val="52"/>
    </w:rPr>
  </w:style>
  <w:style w:type="paragraph" w:styleId="Podtytu">
    <w:name w:val="Subtitle"/>
    <w:basedOn w:val="Normalny"/>
    <w:next w:val="Normalny"/>
    <w:link w:val="PodtytuZnak"/>
    <w:uiPriority w:val="11"/>
    <w:qFormat/>
    <w:rsid w:val="00B34817"/>
    <w:pPr>
      <w:spacing w:after="600"/>
    </w:pPr>
    <w:rPr>
      <w:rFonts w:ascii="Cambria" w:hAnsi="Cambria"/>
      <w:i/>
      <w:iCs/>
      <w:spacing w:val="13"/>
      <w:sz w:val="24"/>
      <w:szCs w:val="24"/>
    </w:rPr>
  </w:style>
  <w:style w:type="character" w:customStyle="1" w:styleId="PodtytuZnak">
    <w:name w:val="Podtytuł Znak"/>
    <w:basedOn w:val="Domylnaczcionkaakapitu"/>
    <w:link w:val="Podtytu"/>
    <w:uiPriority w:val="11"/>
    <w:rsid w:val="00B34817"/>
    <w:rPr>
      <w:rFonts w:ascii="Cambria" w:eastAsia="Times New Roman" w:hAnsi="Cambria" w:cs="Times New Roman"/>
      <w:i/>
      <w:iCs/>
      <w:spacing w:val="13"/>
      <w:sz w:val="24"/>
      <w:szCs w:val="24"/>
    </w:rPr>
  </w:style>
  <w:style w:type="character" w:styleId="Pogrubienie">
    <w:name w:val="Strong"/>
    <w:uiPriority w:val="22"/>
    <w:qFormat/>
    <w:rsid w:val="00B34817"/>
    <w:rPr>
      <w:b/>
      <w:bCs/>
    </w:rPr>
  </w:style>
  <w:style w:type="character" w:styleId="Uwydatnienie">
    <w:name w:val="Emphasis"/>
    <w:uiPriority w:val="20"/>
    <w:qFormat/>
    <w:rsid w:val="00B34817"/>
    <w:rPr>
      <w:b/>
      <w:bCs/>
      <w:i/>
      <w:iCs/>
      <w:spacing w:val="10"/>
      <w:bdr w:val="none" w:sz="0" w:space="0" w:color="auto"/>
      <w:shd w:val="clear" w:color="auto" w:fill="auto"/>
    </w:rPr>
  </w:style>
  <w:style w:type="paragraph" w:styleId="Bezodstpw">
    <w:name w:val="No Spacing"/>
    <w:basedOn w:val="Normalny"/>
    <w:link w:val="BezodstpwZnak"/>
    <w:uiPriority w:val="1"/>
    <w:qFormat/>
    <w:rsid w:val="00B34817"/>
    <w:pPr>
      <w:spacing w:after="0" w:line="240" w:lineRule="auto"/>
    </w:pPr>
  </w:style>
  <w:style w:type="paragraph" w:styleId="Akapitzlist">
    <w:name w:val="List Paragraph"/>
    <w:basedOn w:val="Normalny"/>
    <w:uiPriority w:val="34"/>
    <w:qFormat/>
    <w:rsid w:val="00B34817"/>
    <w:pPr>
      <w:ind w:left="720"/>
      <w:contextualSpacing/>
    </w:pPr>
  </w:style>
  <w:style w:type="paragraph" w:styleId="Cytat">
    <w:name w:val="Quote"/>
    <w:basedOn w:val="Normalny"/>
    <w:next w:val="Normalny"/>
    <w:link w:val="CytatZnak"/>
    <w:uiPriority w:val="29"/>
    <w:qFormat/>
    <w:rsid w:val="00B34817"/>
    <w:pPr>
      <w:spacing w:before="200" w:after="0"/>
      <w:ind w:left="360" w:right="360"/>
    </w:pPr>
    <w:rPr>
      <w:i/>
      <w:iCs/>
    </w:rPr>
  </w:style>
  <w:style w:type="character" w:customStyle="1" w:styleId="CytatZnak">
    <w:name w:val="Cytat Znak"/>
    <w:basedOn w:val="Domylnaczcionkaakapitu"/>
    <w:link w:val="Cytat"/>
    <w:uiPriority w:val="29"/>
    <w:rsid w:val="00B34817"/>
    <w:rPr>
      <w:i/>
      <w:iCs/>
    </w:rPr>
  </w:style>
  <w:style w:type="paragraph" w:styleId="Cytatintensywny">
    <w:name w:val="Intense Quote"/>
    <w:basedOn w:val="Normalny"/>
    <w:next w:val="Normalny"/>
    <w:link w:val="CytatintensywnyZnak"/>
    <w:uiPriority w:val="30"/>
    <w:qFormat/>
    <w:rsid w:val="00B34817"/>
    <w:pPr>
      <w:pBdr>
        <w:bottom w:val="single" w:sz="4" w:space="1" w:color="auto"/>
      </w:pBdr>
      <w:spacing w:before="200" w:after="280"/>
      <w:ind w:left="1008" w:right="1152"/>
      <w:jc w:val="both"/>
    </w:pPr>
    <w:rPr>
      <w:b/>
      <w:bCs/>
      <w:i/>
      <w:iCs/>
    </w:rPr>
  </w:style>
  <w:style w:type="character" w:customStyle="1" w:styleId="CytatintensywnyZnak">
    <w:name w:val="Cytat intensywny Znak"/>
    <w:basedOn w:val="Domylnaczcionkaakapitu"/>
    <w:link w:val="Cytatintensywny"/>
    <w:uiPriority w:val="30"/>
    <w:rsid w:val="00B34817"/>
    <w:rPr>
      <w:b/>
      <w:bCs/>
      <w:i/>
      <w:iCs/>
    </w:rPr>
  </w:style>
  <w:style w:type="character" w:styleId="Wyrnieniedelikatne">
    <w:name w:val="Subtle Emphasis"/>
    <w:uiPriority w:val="19"/>
    <w:qFormat/>
    <w:rsid w:val="00B34817"/>
    <w:rPr>
      <w:i/>
      <w:iCs/>
    </w:rPr>
  </w:style>
  <w:style w:type="character" w:styleId="Wyrnienieintensywne">
    <w:name w:val="Intense Emphasis"/>
    <w:uiPriority w:val="21"/>
    <w:qFormat/>
    <w:rsid w:val="00B34817"/>
    <w:rPr>
      <w:b/>
      <w:bCs/>
    </w:rPr>
  </w:style>
  <w:style w:type="character" w:styleId="Odwoaniedelikatne">
    <w:name w:val="Subtle Reference"/>
    <w:uiPriority w:val="31"/>
    <w:qFormat/>
    <w:rsid w:val="00B34817"/>
    <w:rPr>
      <w:smallCaps/>
    </w:rPr>
  </w:style>
  <w:style w:type="character" w:styleId="Odwoanieintensywne">
    <w:name w:val="Intense Reference"/>
    <w:uiPriority w:val="32"/>
    <w:qFormat/>
    <w:rsid w:val="00B34817"/>
    <w:rPr>
      <w:smallCaps/>
      <w:spacing w:val="5"/>
      <w:u w:val="single"/>
    </w:rPr>
  </w:style>
  <w:style w:type="character" w:styleId="Tytuksiki">
    <w:name w:val="Book Title"/>
    <w:uiPriority w:val="33"/>
    <w:qFormat/>
    <w:rsid w:val="00B34817"/>
    <w:rPr>
      <w:i/>
      <w:iCs/>
      <w:smallCaps/>
      <w:spacing w:val="5"/>
    </w:rPr>
  </w:style>
  <w:style w:type="paragraph" w:styleId="Nagwekspisutreci">
    <w:name w:val="TOC Heading"/>
    <w:basedOn w:val="Nagwek1"/>
    <w:next w:val="Normalny"/>
    <w:uiPriority w:val="39"/>
    <w:semiHidden/>
    <w:unhideWhenUsed/>
    <w:qFormat/>
    <w:rsid w:val="00B34817"/>
    <w:pPr>
      <w:outlineLvl w:val="9"/>
    </w:pPr>
  </w:style>
  <w:style w:type="character" w:customStyle="1" w:styleId="BezodstpwZnak">
    <w:name w:val="Bez odstępów Znak"/>
    <w:basedOn w:val="Domylnaczcionkaakapitu"/>
    <w:link w:val="Bezodstpw"/>
    <w:uiPriority w:val="1"/>
    <w:rsid w:val="0017707D"/>
  </w:style>
  <w:style w:type="paragraph" w:styleId="Tekstdymka">
    <w:name w:val="Balloon Text"/>
    <w:basedOn w:val="Normalny"/>
    <w:link w:val="TekstdymkaZnak"/>
    <w:uiPriority w:val="99"/>
    <w:semiHidden/>
    <w:unhideWhenUsed/>
    <w:rsid w:val="0017707D"/>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17707D"/>
    <w:rPr>
      <w:rFonts w:ascii="Tahoma" w:hAnsi="Tahoma" w:cs="Tahoma"/>
      <w:sz w:val="16"/>
      <w:szCs w:val="16"/>
    </w:rPr>
  </w:style>
  <w:style w:type="paragraph" w:styleId="Nagwek">
    <w:name w:val="header"/>
    <w:basedOn w:val="Normalny"/>
    <w:link w:val="NagwekZnak"/>
    <w:uiPriority w:val="99"/>
    <w:unhideWhenUsed/>
    <w:rsid w:val="004D1C39"/>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4D1C39"/>
  </w:style>
  <w:style w:type="paragraph" w:styleId="Stopka">
    <w:name w:val="footer"/>
    <w:basedOn w:val="Normalny"/>
    <w:link w:val="StopkaZnak"/>
    <w:uiPriority w:val="99"/>
    <w:unhideWhenUsed/>
    <w:rsid w:val="004D1C39"/>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4D1C39"/>
  </w:style>
  <w:style w:type="paragraph" w:styleId="Spistreci1">
    <w:name w:val="toc 1"/>
    <w:basedOn w:val="Normalny"/>
    <w:next w:val="Normalny"/>
    <w:autoRedefine/>
    <w:uiPriority w:val="39"/>
    <w:unhideWhenUsed/>
    <w:rsid w:val="00A05D06"/>
    <w:pPr>
      <w:spacing w:after="100"/>
    </w:pPr>
  </w:style>
  <w:style w:type="paragraph" w:styleId="Spistreci2">
    <w:name w:val="toc 2"/>
    <w:basedOn w:val="Normalny"/>
    <w:next w:val="Normalny"/>
    <w:autoRedefine/>
    <w:uiPriority w:val="39"/>
    <w:unhideWhenUsed/>
    <w:rsid w:val="00A05D06"/>
    <w:pPr>
      <w:spacing w:after="100"/>
      <w:ind w:left="220"/>
    </w:pPr>
  </w:style>
  <w:style w:type="character" w:styleId="Hipercze">
    <w:name w:val="Hyperlink"/>
    <w:basedOn w:val="Domylnaczcionkaakapitu"/>
    <w:uiPriority w:val="99"/>
    <w:unhideWhenUsed/>
    <w:rsid w:val="00A05D06"/>
    <w:rPr>
      <w:color w:val="0000FF"/>
      <w:u w:val="single"/>
    </w:rPr>
  </w:style>
  <w:style w:type="paragraph" w:customStyle="1" w:styleId="Textbody">
    <w:name w:val="Text body"/>
    <w:basedOn w:val="Normalny"/>
    <w:rsid w:val="00DE4146"/>
    <w:pPr>
      <w:keepLines/>
      <w:widowControl w:val="0"/>
      <w:suppressAutoHyphens/>
      <w:autoSpaceDN w:val="0"/>
      <w:spacing w:after="120" w:line="240" w:lineRule="atLeast"/>
      <w:ind w:left="720"/>
      <w:textAlignment w:val="baseline"/>
    </w:pPr>
    <w:rPr>
      <w:rFonts w:ascii="Times New Roman" w:hAnsi="Times New Roman"/>
      <w:kern w:val="3"/>
      <w:sz w:val="20"/>
      <w:szCs w:val="20"/>
      <w:lang w:val="en-US" w:eastAsia="zh-CN" w:bidi="ar-SA"/>
    </w:rPr>
  </w:style>
  <w:style w:type="paragraph" w:customStyle="1" w:styleId="InfoBlue">
    <w:name w:val="InfoBlue"/>
    <w:basedOn w:val="Normalny"/>
    <w:next w:val="Textbody"/>
    <w:rsid w:val="00DE4146"/>
    <w:pPr>
      <w:widowControl w:val="0"/>
      <w:suppressAutoHyphens/>
      <w:autoSpaceDN w:val="0"/>
      <w:spacing w:after="120" w:line="240" w:lineRule="atLeast"/>
      <w:ind w:left="720"/>
      <w:jc w:val="both"/>
      <w:textAlignment w:val="baseline"/>
    </w:pPr>
    <w:rPr>
      <w:rFonts w:ascii="Times New Roman" w:hAnsi="Times New Roman"/>
      <w:i/>
      <w:color w:val="0000FF"/>
      <w:kern w:val="3"/>
      <w:sz w:val="20"/>
      <w:szCs w:val="20"/>
      <w:lang w:eastAsia="zh-CN" w:bidi="ar-SA"/>
    </w:rPr>
  </w:style>
  <w:style w:type="character" w:customStyle="1" w:styleId="apple-converted-space">
    <w:name w:val="apple-converted-space"/>
    <w:basedOn w:val="Domylnaczcionkaakapitu"/>
    <w:rsid w:val="005C6768"/>
  </w:style>
  <w:style w:type="numbering" w:customStyle="1" w:styleId="WWOutlineListStyle">
    <w:name w:val="WW_OutlineListStyle"/>
    <w:basedOn w:val="Bezlisty"/>
    <w:rsid w:val="007B64A1"/>
    <w:pPr>
      <w:numPr>
        <w:numId w:val="33"/>
      </w:numPr>
    </w:pPr>
  </w:style>
  <w:style w:type="paragraph" w:customStyle="1" w:styleId="Standard">
    <w:name w:val="Standard"/>
    <w:rsid w:val="007B64A1"/>
    <w:pPr>
      <w:widowControl w:val="0"/>
      <w:suppressAutoHyphens/>
      <w:autoSpaceDN w:val="0"/>
      <w:spacing w:line="240" w:lineRule="atLeast"/>
      <w:textAlignment w:val="baseline"/>
    </w:pPr>
    <w:rPr>
      <w:rFonts w:ascii="Times New Roman" w:hAnsi="Times New Roman"/>
      <w:kern w:val="3"/>
      <w:lang w:val="en-US" w:eastAsia="zh-CN"/>
    </w:rPr>
  </w:style>
  <w:style w:type="paragraph" w:styleId="Tekstprzypisudolnego">
    <w:name w:val="footnote text"/>
    <w:basedOn w:val="Normalny"/>
    <w:link w:val="TekstprzypisudolnegoZnak"/>
    <w:semiHidden/>
    <w:rsid w:val="005572F3"/>
    <w:pPr>
      <w:tabs>
        <w:tab w:val="left" w:pos="709"/>
      </w:tabs>
      <w:spacing w:after="0" w:line="360" w:lineRule="auto"/>
      <w:ind w:left="0"/>
      <w:jc w:val="both"/>
    </w:pPr>
    <w:rPr>
      <w:rFonts w:ascii="Times New Roman" w:hAnsi="Times New Roman"/>
      <w:szCs w:val="20"/>
      <w:lang w:eastAsia="pl-PL" w:bidi="ar-SA"/>
    </w:rPr>
  </w:style>
  <w:style w:type="character" w:customStyle="1" w:styleId="TekstprzypisudolnegoZnak">
    <w:name w:val="Tekst przypisu dolnego Znak"/>
    <w:basedOn w:val="Domylnaczcionkaakapitu"/>
    <w:link w:val="Tekstprzypisudolnego"/>
    <w:semiHidden/>
    <w:rsid w:val="005572F3"/>
    <w:rPr>
      <w:rFonts w:ascii="Times New Roman" w:hAnsi="Times New Roman"/>
      <w:sz w:val="22"/>
    </w:rPr>
  </w:style>
  <w:style w:type="character" w:styleId="Odwoanieprzypisudolnego">
    <w:name w:val="footnote reference"/>
    <w:basedOn w:val="Domylnaczcionkaakapitu"/>
    <w:semiHidden/>
    <w:rsid w:val="005572F3"/>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E377BE"/>
    <w:pPr>
      <w:spacing w:after="200" w:line="276" w:lineRule="auto"/>
      <w:ind w:left="567"/>
    </w:pPr>
    <w:rPr>
      <w:sz w:val="22"/>
      <w:szCs w:val="22"/>
      <w:lang w:eastAsia="en-US" w:bidi="en-US"/>
    </w:rPr>
  </w:style>
  <w:style w:type="paragraph" w:styleId="Nagwek1">
    <w:name w:val="heading 1"/>
    <w:basedOn w:val="Normalny"/>
    <w:next w:val="Normalny"/>
    <w:link w:val="Nagwek1Znak"/>
    <w:qFormat/>
    <w:rsid w:val="00B34817"/>
    <w:pPr>
      <w:numPr>
        <w:numId w:val="1"/>
      </w:numPr>
      <w:spacing w:before="480" w:after="0"/>
      <w:contextualSpacing/>
      <w:outlineLvl w:val="0"/>
    </w:pPr>
    <w:rPr>
      <w:rFonts w:ascii="Cambria" w:hAnsi="Cambria"/>
      <w:b/>
      <w:bCs/>
      <w:sz w:val="28"/>
      <w:szCs w:val="28"/>
    </w:rPr>
  </w:style>
  <w:style w:type="paragraph" w:styleId="Nagwek2">
    <w:name w:val="heading 2"/>
    <w:basedOn w:val="Normalny"/>
    <w:next w:val="Normalny"/>
    <w:link w:val="Nagwek2Znak"/>
    <w:unhideWhenUsed/>
    <w:qFormat/>
    <w:rsid w:val="00B34817"/>
    <w:pPr>
      <w:numPr>
        <w:ilvl w:val="1"/>
        <w:numId w:val="1"/>
      </w:numPr>
      <w:spacing w:before="200" w:after="0"/>
      <w:outlineLvl w:val="1"/>
    </w:pPr>
    <w:rPr>
      <w:rFonts w:ascii="Cambria" w:hAnsi="Cambria"/>
      <w:b/>
      <w:bCs/>
      <w:sz w:val="26"/>
      <w:szCs w:val="26"/>
    </w:rPr>
  </w:style>
  <w:style w:type="paragraph" w:styleId="Nagwek3">
    <w:name w:val="heading 3"/>
    <w:basedOn w:val="Normalny"/>
    <w:next w:val="Normalny"/>
    <w:link w:val="Nagwek3Znak"/>
    <w:unhideWhenUsed/>
    <w:qFormat/>
    <w:rsid w:val="00B34817"/>
    <w:pPr>
      <w:numPr>
        <w:ilvl w:val="2"/>
        <w:numId w:val="1"/>
      </w:numPr>
      <w:spacing w:before="200" w:after="0" w:line="271" w:lineRule="auto"/>
      <w:outlineLvl w:val="2"/>
    </w:pPr>
    <w:rPr>
      <w:rFonts w:ascii="Cambria" w:hAnsi="Cambria"/>
      <w:b/>
      <w:bCs/>
    </w:rPr>
  </w:style>
  <w:style w:type="paragraph" w:styleId="Nagwek4">
    <w:name w:val="heading 4"/>
    <w:basedOn w:val="Normalny"/>
    <w:next w:val="Normalny"/>
    <w:link w:val="Nagwek4Znak"/>
    <w:unhideWhenUsed/>
    <w:qFormat/>
    <w:rsid w:val="00B34817"/>
    <w:pPr>
      <w:numPr>
        <w:ilvl w:val="3"/>
        <w:numId w:val="1"/>
      </w:numPr>
      <w:spacing w:before="200" w:after="0"/>
      <w:outlineLvl w:val="3"/>
    </w:pPr>
    <w:rPr>
      <w:rFonts w:ascii="Cambria" w:hAnsi="Cambria"/>
      <w:b/>
      <w:bCs/>
      <w:i/>
      <w:iCs/>
    </w:rPr>
  </w:style>
  <w:style w:type="paragraph" w:styleId="Nagwek5">
    <w:name w:val="heading 5"/>
    <w:basedOn w:val="Normalny"/>
    <w:next w:val="Normalny"/>
    <w:link w:val="Nagwek5Znak"/>
    <w:unhideWhenUsed/>
    <w:qFormat/>
    <w:rsid w:val="00B34817"/>
    <w:pPr>
      <w:numPr>
        <w:ilvl w:val="4"/>
        <w:numId w:val="1"/>
      </w:numPr>
      <w:spacing w:before="200" w:after="0"/>
      <w:outlineLvl w:val="4"/>
    </w:pPr>
    <w:rPr>
      <w:rFonts w:ascii="Cambria" w:hAnsi="Cambria"/>
      <w:b/>
      <w:bCs/>
      <w:color w:val="7F7F7F"/>
    </w:rPr>
  </w:style>
  <w:style w:type="paragraph" w:styleId="Nagwek6">
    <w:name w:val="heading 6"/>
    <w:basedOn w:val="Normalny"/>
    <w:next w:val="Normalny"/>
    <w:link w:val="Nagwek6Znak"/>
    <w:unhideWhenUsed/>
    <w:qFormat/>
    <w:rsid w:val="00B34817"/>
    <w:pPr>
      <w:numPr>
        <w:ilvl w:val="5"/>
        <w:numId w:val="1"/>
      </w:numPr>
      <w:spacing w:after="0" w:line="271" w:lineRule="auto"/>
      <w:outlineLvl w:val="5"/>
    </w:pPr>
    <w:rPr>
      <w:rFonts w:ascii="Cambria" w:hAnsi="Cambria"/>
      <w:b/>
      <w:bCs/>
      <w:i/>
      <w:iCs/>
      <w:color w:val="7F7F7F"/>
    </w:rPr>
  </w:style>
  <w:style w:type="paragraph" w:styleId="Nagwek7">
    <w:name w:val="heading 7"/>
    <w:basedOn w:val="Normalny"/>
    <w:next w:val="Normalny"/>
    <w:link w:val="Nagwek7Znak"/>
    <w:unhideWhenUsed/>
    <w:qFormat/>
    <w:rsid w:val="00B34817"/>
    <w:pPr>
      <w:numPr>
        <w:ilvl w:val="6"/>
        <w:numId w:val="1"/>
      </w:numPr>
      <w:spacing w:after="0"/>
      <w:outlineLvl w:val="6"/>
    </w:pPr>
    <w:rPr>
      <w:rFonts w:ascii="Cambria" w:hAnsi="Cambria"/>
      <w:i/>
      <w:iCs/>
    </w:rPr>
  </w:style>
  <w:style w:type="paragraph" w:styleId="Nagwek8">
    <w:name w:val="heading 8"/>
    <w:basedOn w:val="Normalny"/>
    <w:next w:val="Normalny"/>
    <w:link w:val="Nagwek8Znak"/>
    <w:unhideWhenUsed/>
    <w:qFormat/>
    <w:rsid w:val="00B34817"/>
    <w:pPr>
      <w:numPr>
        <w:ilvl w:val="7"/>
        <w:numId w:val="1"/>
      </w:numPr>
      <w:spacing w:after="0"/>
      <w:outlineLvl w:val="7"/>
    </w:pPr>
    <w:rPr>
      <w:rFonts w:ascii="Cambria" w:hAnsi="Cambria"/>
      <w:sz w:val="20"/>
      <w:szCs w:val="20"/>
    </w:rPr>
  </w:style>
  <w:style w:type="paragraph" w:styleId="Nagwek9">
    <w:name w:val="heading 9"/>
    <w:basedOn w:val="Normalny"/>
    <w:next w:val="Normalny"/>
    <w:link w:val="Nagwek9Znak"/>
    <w:unhideWhenUsed/>
    <w:qFormat/>
    <w:rsid w:val="00B34817"/>
    <w:pPr>
      <w:numPr>
        <w:ilvl w:val="8"/>
        <w:numId w:val="1"/>
      </w:numPr>
      <w:spacing w:after="0"/>
      <w:outlineLvl w:val="8"/>
    </w:pPr>
    <w:rPr>
      <w:rFonts w:ascii="Cambria" w:hAnsi="Cambria"/>
      <w:i/>
      <w:iCs/>
      <w:spacing w:val="5"/>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B34817"/>
    <w:rPr>
      <w:rFonts w:ascii="Cambria" w:eastAsia="Times New Roman" w:hAnsi="Cambria" w:cs="Times New Roman"/>
      <w:b/>
      <w:bCs/>
      <w:sz w:val="28"/>
      <w:szCs w:val="28"/>
    </w:rPr>
  </w:style>
  <w:style w:type="character" w:customStyle="1" w:styleId="Nagwek2Znak">
    <w:name w:val="Nagłówek 2 Znak"/>
    <w:basedOn w:val="Domylnaczcionkaakapitu"/>
    <w:link w:val="Nagwek2"/>
    <w:uiPriority w:val="9"/>
    <w:rsid w:val="00B34817"/>
    <w:rPr>
      <w:rFonts w:ascii="Cambria" w:eastAsia="Times New Roman" w:hAnsi="Cambria" w:cs="Times New Roman"/>
      <w:b/>
      <w:bCs/>
      <w:sz w:val="26"/>
      <w:szCs w:val="26"/>
    </w:rPr>
  </w:style>
  <w:style w:type="character" w:customStyle="1" w:styleId="Nagwek3Znak">
    <w:name w:val="Nagłówek 3 Znak"/>
    <w:basedOn w:val="Domylnaczcionkaakapitu"/>
    <w:link w:val="Nagwek3"/>
    <w:uiPriority w:val="9"/>
    <w:rsid w:val="00B34817"/>
    <w:rPr>
      <w:rFonts w:ascii="Cambria" w:eastAsia="Times New Roman" w:hAnsi="Cambria" w:cs="Times New Roman"/>
      <w:b/>
      <w:bCs/>
    </w:rPr>
  </w:style>
  <w:style w:type="character" w:customStyle="1" w:styleId="Nagwek4Znak">
    <w:name w:val="Nagłówek 4 Znak"/>
    <w:basedOn w:val="Domylnaczcionkaakapitu"/>
    <w:link w:val="Nagwek4"/>
    <w:uiPriority w:val="9"/>
    <w:semiHidden/>
    <w:rsid w:val="00B34817"/>
    <w:rPr>
      <w:rFonts w:ascii="Cambria" w:eastAsia="Times New Roman" w:hAnsi="Cambria" w:cs="Times New Roman"/>
      <w:b/>
      <w:bCs/>
      <w:i/>
      <w:iCs/>
    </w:rPr>
  </w:style>
  <w:style w:type="character" w:customStyle="1" w:styleId="Nagwek5Znak">
    <w:name w:val="Nagłówek 5 Znak"/>
    <w:basedOn w:val="Domylnaczcionkaakapitu"/>
    <w:link w:val="Nagwek5"/>
    <w:uiPriority w:val="9"/>
    <w:semiHidden/>
    <w:rsid w:val="00B34817"/>
    <w:rPr>
      <w:rFonts w:ascii="Cambria" w:eastAsia="Times New Roman" w:hAnsi="Cambria" w:cs="Times New Roman"/>
      <w:b/>
      <w:bCs/>
      <w:color w:val="7F7F7F"/>
    </w:rPr>
  </w:style>
  <w:style w:type="character" w:customStyle="1" w:styleId="Nagwek6Znak">
    <w:name w:val="Nagłówek 6 Znak"/>
    <w:basedOn w:val="Domylnaczcionkaakapitu"/>
    <w:link w:val="Nagwek6"/>
    <w:uiPriority w:val="9"/>
    <w:semiHidden/>
    <w:rsid w:val="00B34817"/>
    <w:rPr>
      <w:rFonts w:ascii="Cambria" w:eastAsia="Times New Roman" w:hAnsi="Cambria" w:cs="Times New Roman"/>
      <w:b/>
      <w:bCs/>
      <w:i/>
      <w:iCs/>
      <w:color w:val="7F7F7F"/>
    </w:rPr>
  </w:style>
  <w:style w:type="character" w:customStyle="1" w:styleId="Nagwek7Znak">
    <w:name w:val="Nagłówek 7 Znak"/>
    <w:basedOn w:val="Domylnaczcionkaakapitu"/>
    <w:link w:val="Nagwek7"/>
    <w:uiPriority w:val="9"/>
    <w:semiHidden/>
    <w:rsid w:val="00B34817"/>
    <w:rPr>
      <w:rFonts w:ascii="Cambria" w:eastAsia="Times New Roman" w:hAnsi="Cambria" w:cs="Times New Roman"/>
      <w:i/>
      <w:iCs/>
    </w:rPr>
  </w:style>
  <w:style w:type="character" w:customStyle="1" w:styleId="Nagwek8Znak">
    <w:name w:val="Nagłówek 8 Znak"/>
    <w:basedOn w:val="Domylnaczcionkaakapitu"/>
    <w:link w:val="Nagwek8"/>
    <w:uiPriority w:val="9"/>
    <w:semiHidden/>
    <w:rsid w:val="00B34817"/>
    <w:rPr>
      <w:rFonts w:ascii="Cambria" w:eastAsia="Times New Roman" w:hAnsi="Cambria" w:cs="Times New Roman"/>
      <w:sz w:val="20"/>
      <w:szCs w:val="20"/>
    </w:rPr>
  </w:style>
  <w:style w:type="character" w:customStyle="1" w:styleId="Nagwek9Znak">
    <w:name w:val="Nagłówek 9 Znak"/>
    <w:basedOn w:val="Domylnaczcionkaakapitu"/>
    <w:link w:val="Nagwek9"/>
    <w:uiPriority w:val="9"/>
    <w:semiHidden/>
    <w:rsid w:val="00B34817"/>
    <w:rPr>
      <w:rFonts w:ascii="Cambria" w:eastAsia="Times New Roman" w:hAnsi="Cambria" w:cs="Times New Roman"/>
      <w:i/>
      <w:iCs/>
      <w:spacing w:val="5"/>
      <w:sz w:val="20"/>
      <w:szCs w:val="20"/>
    </w:rPr>
  </w:style>
  <w:style w:type="paragraph" w:styleId="Tytu">
    <w:name w:val="Title"/>
    <w:basedOn w:val="Normalny"/>
    <w:next w:val="Normalny"/>
    <w:link w:val="TytuZnak"/>
    <w:uiPriority w:val="10"/>
    <w:qFormat/>
    <w:rsid w:val="00B34817"/>
    <w:pPr>
      <w:pBdr>
        <w:bottom w:val="single" w:sz="4" w:space="1" w:color="auto"/>
      </w:pBdr>
      <w:spacing w:line="240" w:lineRule="auto"/>
      <w:contextualSpacing/>
    </w:pPr>
    <w:rPr>
      <w:rFonts w:ascii="Cambria" w:hAnsi="Cambria"/>
      <w:spacing w:val="5"/>
      <w:sz w:val="52"/>
      <w:szCs w:val="52"/>
    </w:rPr>
  </w:style>
  <w:style w:type="character" w:customStyle="1" w:styleId="TytuZnak">
    <w:name w:val="Tytuł Znak"/>
    <w:basedOn w:val="Domylnaczcionkaakapitu"/>
    <w:link w:val="Tytu"/>
    <w:uiPriority w:val="10"/>
    <w:rsid w:val="00B34817"/>
    <w:rPr>
      <w:rFonts w:ascii="Cambria" w:eastAsia="Times New Roman" w:hAnsi="Cambria" w:cs="Times New Roman"/>
      <w:spacing w:val="5"/>
      <w:sz w:val="52"/>
      <w:szCs w:val="52"/>
    </w:rPr>
  </w:style>
  <w:style w:type="paragraph" w:styleId="Podtytu">
    <w:name w:val="Subtitle"/>
    <w:basedOn w:val="Normalny"/>
    <w:next w:val="Normalny"/>
    <w:link w:val="PodtytuZnak"/>
    <w:uiPriority w:val="11"/>
    <w:qFormat/>
    <w:rsid w:val="00B34817"/>
    <w:pPr>
      <w:spacing w:after="600"/>
    </w:pPr>
    <w:rPr>
      <w:rFonts w:ascii="Cambria" w:hAnsi="Cambria"/>
      <w:i/>
      <w:iCs/>
      <w:spacing w:val="13"/>
      <w:sz w:val="24"/>
      <w:szCs w:val="24"/>
    </w:rPr>
  </w:style>
  <w:style w:type="character" w:customStyle="1" w:styleId="PodtytuZnak">
    <w:name w:val="Podtytuł Znak"/>
    <w:basedOn w:val="Domylnaczcionkaakapitu"/>
    <w:link w:val="Podtytu"/>
    <w:uiPriority w:val="11"/>
    <w:rsid w:val="00B34817"/>
    <w:rPr>
      <w:rFonts w:ascii="Cambria" w:eastAsia="Times New Roman" w:hAnsi="Cambria" w:cs="Times New Roman"/>
      <w:i/>
      <w:iCs/>
      <w:spacing w:val="13"/>
      <w:sz w:val="24"/>
      <w:szCs w:val="24"/>
    </w:rPr>
  </w:style>
  <w:style w:type="character" w:styleId="Pogrubienie">
    <w:name w:val="Strong"/>
    <w:uiPriority w:val="22"/>
    <w:qFormat/>
    <w:rsid w:val="00B34817"/>
    <w:rPr>
      <w:b/>
      <w:bCs/>
    </w:rPr>
  </w:style>
  <w:style w:type="character" w:styleId="Uwydatnienie">
    <w:name w:val="Emphasis"/>
    <w:uiPriority w:val="20"/>
    <w:qFormat/>
    <w:rsid w:val="00B34817"/>
    <w:rPr>
      <w:b/>
      <w:bCs/>
      <w:i/>
      <w:iCs/>
      <w:spacing w:val="10"/>
      <w:bdr w:val="none" w:sz="0" w:space="0" w:color="auto"/>
      <w:shd w:val="clear" w:color="auto" w:fill="auto"/>
    </w:rPr>
  </w:style>
  <w:style w:type="paragraph" w:styleId="Bezodstpw">
    <w:name w:val="No Spacing"/>
    <w:basedOn w:val="Normalny"/>
    <w:link w:val="BezodstpwZnak"/>
    <w:uiPriority w:val="1"/>
    <w:qFormat/>
    <w:rsid w:val="00B34817"/>
    <w:pPr>
      <w:spacing w:after="0" w:line="240" w:lineRule="auto"/>
    </w:pPr>
  </w:style>
  <w:style w:type="paragraph" w:styleId="Akapitzlist">
    <w:name w:val="List Paragraph"/>
    <w:basedOn w:val="Normalny"/>
    <w:uiPriority w:val="34"/>
    <w:qFormat/>
    <w:rsid w:val="00B34817"/>
    <w:pPr>
      <w:ind w:left="720"/>
      <w:contextualSpacing/>
    </w:pPr>
  </w:style>
  <w:style w:type="paragraph" w:styleId="Cytat">
    <w:name w:val="Quote"/>
    <w:basedOn w:val="Normalny"/>
    <w:next w:val="Normalny"/>
    <w:link w:val="CytatZnak"/>
    <w:uiPriority w:val="29"/>
    <w:qFormat/>
    <w:rsid w:val="00B34817"/>
    <w:pPr>
      <w:spacing w:before="200" w:after="0"/>
      <w:ind w:left="360" w:right="360"/>
    </w:pPr>
    <w:rPr>
      <w:i/>
      <w:iCs/>
    </w:rPr>
  </w:style>
  <w:style w:type="character" w:customStyle="1" w:styleId="CytatZnak">
    <w:name w:val="Cytat Znak"/>
    <w:basedOn w:val="Domylnaczcionkaakapitu"/>
    <w:link w:val="Cytat"/>
    <w:uiPriority w:val="29"/>
    <w:rsid w:val="00B34817"/>
    <w:rPr>
      <w:i/>
      <w:iCs/>
    </w:rPr>
  </w:style>
  <w:style w:type="paragraph" w:styleId="Cytatintensywny">
    <w:name w:val="Intense Quote"/>
    <w:basedOn w:val="Normalny"/>
    <w:next w:val="Normalny"/>
    <w:link w:val="CytatintensywnyZnak"/>
    <w:uiPriority w:val="30"/>
    <w:qFormat/>
    <w:rsid w:val="00B34817"/>
    <w:pPr>
      <w:pBdr>
        <w:bottom w:val="single" w:sz="4" w:space="1" w:color="auto"/>
      </w:pBdr>
      <w:spacing w:before="200" w:after="280"/>
      <w:ind w:left="1008" w:right="1152"/>
      <w:jc w:val="both"/>
    </w:pPr>
    <w:rPr>
      <w:b/>
      <w:bCs/>
      <w:i/>
      <w:iCs/>
    </w:rPr>
  </w:style>
  <w:style w:type="character" w:customStyle="1" w:styleId="CytatintensywnyZnak">
    <w:name w:val="Cytat intensywny Znak"/>
    <w:basedOn w:val="Domylnaczcionkaakapitu"/>
    <w:link w:val="Cytatintensywny"/>
    <w:uiPriority w:val="30"/>
    <w:rsid w:val="00B34817"/>
    <w:rPr>
      <w:b/>
      <w:bCs/>
      <w:i/>
      <w:iCs/>
    </w:rPr>
  </w:style>
  <w:style w:type="character" w:styleId="Wyrnieniedelikatne">
    <w:name w:val="Subtle Emphasis"/>
    <w:uiPriority w:val="19"/>
    <w:qFormat/>
    <w:rsid w:val="00B34817"/>
    <w:rPr>
      <w:i/>
      <w:iCs/>
    </w:rPr>
  </w:style>
  <w:style w:type="character" w:styleId="Wyrnienieintensywne">
    <w:name w:val="Intense Emphasis"/>
    <w:uiPriority w:val="21"/>
    <w:qFormat/>
    <w:rsid w:val="00B34817"/>
    <w:rPr>
      <w:b/>
      <w:bCs/>
    </w:rPr>
  </w:style>
  <w:style w:type="character" w:styleId="Odwoaniedelikatne">
    <w:name w:val="Subtle Reference"/>
    <w:uiPriority w:val="31"/>
    <w:qFormat/>
    <w:rsid w:val="00B34817"/>
    <w:rPr>
      <w:smallCaps/>
    </w:rPr>
  </w:style>
  <w:style w:type="character" w:styleId="Odwoanieintensywne">
    <w:name w:val="Intense Reference"/>
    <w:uiPriority w:val="32"/>
    <w:qFormat/>
    <w:rsid w:val="00B34817"/>
    <w:rPr>
      <w:smallCaps/>
      <w:spacing w:val="5"/>
      <w:u w:val="single"/>
    </w:rPr>
  </w:style>
  <w:style w:type="character" w:styleId="Tytuksiki">
    <w:name w:val="Book Title"/>
    <w:uiPriority w:val="33"/>
    <w:qFormat/>
    <w:rsid w:val="00B34817"/>
    <w:rPr>
      <w:i/>
      <w:iCs/>
      <w:smallCaps/>
      <w:spacing w:val="5"/>
    </w:rPr>
  </w:style>
  <w:style w:type="paragraph" w:styleId="Nagwekspisutreci">
    <w:name w:val="TOC Heading"/>
    <w:basedOn w:val="Nagwek1"/>
    <w:next w:val="Normalny"/>
    <w:uiPriority w:val="39"/>
    <w:semiHidden/>
    <w:unhideWhenUsed/>
    <w:qFormat/>
    <w:rsid w:val="00B34817"/>
    <w:pPr>
      <w:outlineLvl w:val="9"/>
    </w:pPr>
  </w:style>
  <w:style w:type="character" w:customStyle="1" w:styleId="BezodstpwZnak">
    <w:name w:val="Bez odstępów Znak"/>
    <w:basedOn w:val="Domylnaczcionkaakapitu"/>
    <w:link w:val="Bezodstpw"/>
    <w:uiPriority w:val="1"/>
    <w:rsid w:val="0017707D"/>
  </w:style>
  <w:style w:type="paragraph" w:styleId="Tekstdymka">
    <w:name w:val="Balloon Text"/>
    <w:basedOn w:val="Normalny"/>
    <w:link w:val="TekstdymkaZnak"/>
    <w:uiPriority w:val="99"/>
    <w:semiHidden/>
    <w:unhideWhenUsed/>
    <w:rsid w:val="0017707D"/>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17707D"/>
    <w:rPr>
      <w:rFonts w:ascii="Tahoma" w:hAnsi="Tahoma" w:cs="Tahoma"/>
      <w:sz w:val="16"/>
      <w:szCs w:val="16"/>
    </w:rPr>
  </w:style>
  <w:style w:type="paragraph" w:styleId="Nagwek">
    <w:name w:val="header"/>
    <w:basedOn w:val="Normalny"/>
    <w:link w:val="NagwekZnak"/>
    <w:uiPriority w:val="99"/>
    <w:unhideWhenUsed/>
    <w:rsid w:val="004D1C39"/>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4D1C39"/>
  </w:style>
  <w:style w:type="paragraph" w:styleId="Stopka">
    <w:name w:val="footer"/>
    <w:basedOn w:val="Normalny"/>
    <w:link w:val="StopkaZnak"/>
    <w:uiPriority w:val="99"/>
    <w:unhideWhenUsed/>
    <w:rsid w:val="004D1C39"/>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4D1C39"/>
  </w:style>
  <w:style w:type="paragraph" w:styleId="Spistreci1">
    <w:name w:val="toc 1"/>
    <w:basedOn w:val="Normalny"/>
    <w:next w:val="Normalny"/>
    <w:autoRedefine/>
    <w:uiPriority w:val="39"/>
    <w:unhideWhenUsed/>
    <w:rsid w:val="00A05D06"/>
    <w:pPr>
      <w:spacing w:after="100"/>
    </w:pPr>
  </w:style>
  <w:style w:type="paragraph" w:styleId="Spistreci2">
    <w:name w:val="toc 2"/>
    <w:basedOn w:val="Normalny"/>
    <w:next w:val="Normalny"/>
    <w:autoRedefine/>
    <w:uiPriority w:val="39"/>
    <w:unhideWhenUsed/>
    <w:rsid w:val="00A05D06"/>
    <w:pPr>
      <w:spacing w:after="100"/>
      <w:ind w:left="220"/>
    </w:pPr>
  </w:style>
  <w:style w:type="character" w:styleId="Hipercze">
    <w:name w:val="Hyperlink"/>
    <w:basedOn w:val="Domylnaczcionkaakapitu"/>
    <w:uiPriority w:val="99"/>
    <w:unhideWhenUsed/>
    <w:rsid w:val="00A05D06"/>
    <w:rPr>
      <w:color w:val="0000FF"/>
      <w:u w:val="single"/>
    </w:rPr>
  </w:style>
  <w:style w:type="paragraph" w:customStyle="1" w:styleId="Textbody">
    <w:name w:val="Text body"/>
    <w:basedOn w:val="Normalny"/>
    <w:rsid w:val="00DE4146"/>
    <w:pPr>
      <w:keepLines/>
      <w:widowControl w:val="0"/>
      <w:suppressAutoHyphens/>
      <w:autoSpaceDN w:val="0"/>
      <w:spacing w:after="120" w:line="240" w:lineRule="atLeast"/>
      <w:ind w:left="720"/>
      <w:textAlignment w:val="baseline"/>
    </w:pPr>
    <w:rPr>
      <w:rFonts w:ascii="Times New Roman" w:hAnsi="Times New Roman"/>
      <w:kern w:val="3"/>
      <w:sz w:val="20"/>
      <w:szCs w:val="20"/>
      <w:lang w:val="en-US" w:eastAsia="zh-CN" w:bidi="ar-SA"/>
    </w:rPr>
  </w:style>
  <w:style w:type="paragraph" w:customStyle="1" w:styleId="InfoBlue">
    <w:name w:val="InfoBlue"/>
    <w:basedOn w:val="Normalny"/>
    <w:next w:val="Textbody"/>
    <w:rsid w:val="00DE4146"/>
    <w:pPr>
      <w:widowControl w:val="0"/>
      <w:suppressAutoHyphens/>
      <w:autoSpaceDN w:val="0"/>
      <w:spacing w:after="120" w:line="240" w:lineRule="atLeast"/>
      <w:ind w:left="720"/>
      <w:jc w:val="both"/>
      <w:textAlignment w:val="baseline"/>
    </w:pPr>
    <w:rPr>
      <w:rFonts w:ascii="Times New Roman" w:hAnsi="Times New Roman"/>
      <w:i/>
      <w:color w:val="0000FF"/>
      <w:kern w:val="3"/>
      <w:sz w:val="20"/>
      <w:szCs w:val="20"/>
      <w:lang w:eastAsia="zh-CN" w:bidi="ar-SA"/>
    </w:rPr>
  </w:style>
  <w:style w:type="character" w:customStyle="1" w:styleId="apple-converted-space">
    <w:name w:val="apple-converted-space"/>
    <w:basedOn w:val="Domylnaczcionkaakapitu"/>
    <w:rsid w:val="005C6768"/>
  </w:style>
  <w:style w:type="numbering" w:customStyle="1" w:styleId="WWOutlineListStyle">
    <w:name w:val="WW_OutlineListStyle"/>
    <w:basedOn w:val="Bezlisty"/>
    <w:rsid w:val="007B64A1"/>
    <w:pPr>
      <w:numPr>
        <w:numId w:val="33"/>
      </w:numPr>
    </w:pPr>
  </w:style>
  <w:style w:type="paragraph" w:customStyle="1" w:styleId="Standard">
    <w:name w:val="Standard"/>
    <w:rsid w:val="007B64A1"/>
    <w:pPr>
      <w:widowControl w:val="0"/>
      <w:suppressAutoHyphens/>
      <w:autoSpaceDN w:val="0"/>
      <w:spacing w:line="240" w:lineRule="atLeast"/>
      <w:textAlignment w:val="baseline"/>
    </w:pPr>
    <w:rPr>
      <w:rFonts w:ascii="Times New Roman" w:hAnsi="Times New Roman"/>
      <w:kern w:val="3"/>
      <w:lang w:val="en-US" w:eastAsia="zh-CN"/>
    </w:rPr>
  </w:style>
  <w:style w:type="paragraph" w:styleId="Tekstprzypisudolnego">
    <w:name w:val="footnote text"/>
    <w:basedOn w:val="Normalny"/>
    <w:link w:val="TekstprzypisudolnegoZnak"/>
    <w:semiHidden/>
    <w:rsid w:val="005572F3"/>
    <w:pPr>
      <w:tabs>
        <w:tab w:val="left" w:pos="709"/>
      </w:tabs>
      <w:spacing w:after="0" w:line="360" w:lineRule="auto"/>
      <w:ind w:left="0"/>
      <w:jc w:val="both"/>
    </w:pPr>
    <w:rPr>
      <w:rFonts w:ascii="Times New Roman" w:hAnsi="Times New Roman"/>
      <w:szCs w:val="20"/>
      <w:lang w:eastAsia="pl-PL" w:bidi="ar-SA"/>
    </w:rPr>
  </w:style>
  <w:style w:type="character" w:customStyle="1" w:styleId="TekstprzypisudolnegoZnak">
    <w:name w:val="Tekst przypisu dolnego Znak"/>
    <w:basedOn w:val="Domylnaczcionkaakapitu"/>
    <w:link w:val="Tekstprzypisudolnego"/>
    <w:semiHidden/>
    <w:rsid w:val="005572F3"/>
    <w:rPr>
      <w:rFonts w:ascii="Times New Roman" w:hAnsi="Times New Roman"/>
      <w:sz w:val="22"/>
    </w:rPr>
  </w:style>
  <w:style w:type="character" w:styleId="Odwoanieprzypisudolnego">
    <w:name w:val="footnote reference"/>
    <w:basedOn w:val="Domylnaczcionkaakapitu"/>
    <w:semiHidden/>
    <w:rsid w:val="005572F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8437577">
      <w:bodyDiv w:val="1"/>
      <w:marLeft w:val="0"/>
      <w:marRight w:val="0"/>
      <w:marTop w:val="0"/>
      <w:marBottom w:val="0"/>
      <w:divBdr>
        <w:top w:val="none" w:sz="0" w:space="0" w:color="auto"/>
        <w:left w:val="none" w:sz="0" w:space="0" w:color="auto"/>
        <w:bottom w:val="none" w:sz="0" w:space="0" w:color="auto"/>
        <w:right w:val="none" w:sz="0" w:space="0" w:color="auto"/>
      </w:divBdr>
    </w:div>
    <w:div w:id="202731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tas\Downloads\1.%20Dokumentacja%20analityczna%20systemu%20-%20szablon.dot"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[Wstaw datę]</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1. Dokumentacja analityczna systemu - szablon</Template>
  <TotalTime>1</TotalTime>
  <Pages>22</Pages>
  <Words>4485</Words>
  <Characters>26916</Characters>
  <Application>Microsoft Office Word</Application>
  <DocSecurity>0</DocSecurity>
  <Lines>224</Lines>
  <Paragraphs>62</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[Wpisz tytuł]</vt:lpstr>
      <vt:lpstr>[Wpisz tytuł]</vt:lpstr>
    </vt:vector>
  </TitlesOfParts>
  <Company>[Wpisz nazwę wydziału]</Company>
  <LinksUpToDate>false</LinksUpToDate>
  <CharactersWithSpaces>31339</CharactersWithSpaces>
  <SharedDoc>false</SharedDoc>
  <HLinks>
    <vt:vector size="102" baseType="variant">
      <vt:variant>
        <vt:i4>1507386</vt:i4>
      </vt:variant>
      <vt:variant>
        <vt:i4>98</vt:i4>
      </vt:variant>
      <vt:variant>
        <vt:i4>0</vt:i4>
      </vt:variant>
      <vt:variant>
        <vt:i4>5</vt:i4>
      </vt:variant>
      <vt:variant>
        <vt:lpwstr/>
      </vt:variant>
      <vt:variant>
        <vt:lpwstr>_Toc259470616</vt:lpwstr>
      </vt:variant>
      <vt:variant>
        <vt:i4>1507386</vt:i4>
      </vt:variant>
      <vt:variant>
        <vt:i4>92</vt:i4>
      </vt:variant>
      <vt:variant>
        <vt:i4>0</vt:i4>
      </vt:variant>
      <vt:variant>
        <vt:i4>5</vt:i4>
      </vt:variant>
      <vt:variant>
        <vt:lpwstr/>
      </vt:variant>
      <vt:variant>
        <vt:lpwstr>_Toc259470615</vt:lpwstr>
      </vt:variant>
      <vt:variant>
        <vt:i4>1507386</vt:i4>
      </vt:variant>
      <vt:variant>
        <vt:i4>86</vt:i4>
      </vt:variant>
      <vt:variant>
        <vt:i4>0</vt:i4>
      </vt:variant>
      <vt:variant>
        <vt:i4>5</vt:i4>
      </vt:variant>
      <vt:variant>
        <vt:lpwstr/>
      </vt:variant>
      <vt:variant>
        <vt:lpwstr>_Toc259470614</vt:lpwstr>
      </vt:variant>
      <vt:variant>
        <vt:i4>1507386</vt:i4>
      </vt:variant>
      <vt:variant>
        <vt:i4>80</vt:i4>
      </vt:variant>
      <vt:variant>
        <vt:i4>0</vt:i4>
      </vt:variant>
      <vt:variant>
        <vt:i4>5</vt:i4>
      </vt:variant>
      <vt:variant>
        <vt:lpwstr/>
      </vt:variant>
      <vt:variant>
        <vt:lpwstr>_Toc259470613</vt:lpwstr>
      </vt:variant>
      <vt:variant>
        <vt:i4>1507386</vt:i4>
      </vt:variant>
      <vt:variant>
        <vt:i4>74</vt:i4>
      </vt:variant>
      <vt:variant>
        <vt:i4>0</vt:i4>
      </vt:variant>
      <vt:variant>
        <vt:i4>5</vt:i4>
      </vt:variant>
      <vt:variant>
        <vt:lpwstr/>
      </vt:variant>
      <vt:variant>
        <vt:lpwstr>_Toc259470612</vt:lpwstr>
      </vt:variant>
      <vt:variant>
        <vt:i4>1507386</vt:i4>
      </vt:variant>
      <vt:variant>
        <vt:i4>68</vt:i4>
      </vt:variant>
      <vt:variant>
        <vt:i4>0</vt:i4>
      </vt:variant>
      <vt:variant>
        <vt:i4>5</vt:i4>
      </vt:variant>
      <vt:variant>
        <vt:lpwstr/>
      </vt:variant>
      <vt:variant>
        <vt:lpwstr>_Toc259470611</vt:lpwstr>
      </vt:variant>
      <vt:variant>
        <vt:i4>1507386</vt:i4>
      </vt:variant>
      <vt:variant>
        <vt:i4>62</vt:i4>
      </vt:variant>
      <vt:variant>
        <vt:i4>0</vt:i4>
      </vt:variant>
      <vt:variant>
        <vt:i4>5</vt:i4>
      </vt:variant>
      <vt:variant>
        <vt:lpwstr/>
      </vt:variant>
      <vt:variant>
        <vt:lpwstr>_Toc259470610</vt:lpwstr>
      </vt:variant>
      <vt:variant>
        <vt:i4>1441850</vt:i4>
      </vt:variant>
      <vt:variant>
        <vt:i4>56</vt:i4>
      </vt:variant>
      <vt:variant>
        <vt:i4>0</vt:i4>
      </vt:variant>
      <vt:variant>
        <vt:i4>5</vt:i4>
      </vt:variant>
      <vt:variant>
        <vt:lpwstr/>
      </vt:variant>
      <vt:variant>
        <vt:lpwstr>_Toc259470609</vt:lpwstr>
      </vt:variant>
      <vt:variant>
        <vt:i4>1441850</vt:i4>
      </vt:variant>
      <vt:variant>
        <vt:i4>50</vt:i4>
      </vt:variant>
      <vt:variant>
        <vt:i4>0</vt:i4>
      </vt:variant>
      <vt:variant>
        <vt:i4>5</vt:i4>
      </vt:variant>
      <vt:variant>
        <vt:lpwstr/>
      </vt:variant>
      <vt:variant>
        <vt:lpwstr>_Toc259470608</vt:lpwstr>
      </vt:variant>
      <vt:variant>
        <vt:i4>1441850</vt:i4>
      </vt:variant>
      <vt:variant>
        <vt:i4>44</vt:i4>
      </vt:variant>
      <vt:variant>
        <vt:i4>0</vt:i4>
      </vt:variant>
      <vt:variant>
        <vt:i4>5</vt:i4>
      </vt:variant>
      <vt:variant>
        <vt:lpwstr/>
      </vt:variant>
      <vt:variant>
        <vt:lpwstr>_Toc259470607</vt:lpwstr>
      </vt:variant>
      <vt:variant>
        <vt:i4>1441850</vt:i4>
      </vt:variant>
      <vt:variant>
        <vt:i4>38</vt:i4>
      </vt:variant>
      <vt:variant>
        <vt:i4>0</vt:i4>
      </vt:variant>
      <vt:variant>
        <vt:i4>5</vt:i4>
      </vt:variant>
      <vt:variant>
        <vt:lpwstr/>
      </vt:variant>
      <vt:variant>
        <vt:lpwstr>_Toc259470606</vt:lpwstr>
      </vt:variant>
      <vt:variant>
        <vt:i4>1441850</vt:i4>
      </vt:variant>
      <vt:variant>
        <vt:i4>32</vt:i4>
      </vt:variant>
      <vt:variant>
        <vt:i4>0</vt:i4>
      </vt:variant>
      <vt:variant>
        <vt:i4>5</vt:i4>
      </vt:variant>
      <vt:variant>
        <vt:lpwstr/>
      </vt:variant>
      <vt:variant>
        <vt:lpwstr>_Toc259470605</vt:lpwstr>
      </vt:variant>
      <vt:variant>
        <vt:i4>1441850</vt:i4>
      </vt:variant>
      <vt:variant>
        <vt:i4>26</vt:i4>
      </vt:variant>
      <vt:variant>
        <vt:i4>0</vt:i4>
      </vt:variant>
      <vt:variant>
        <vt:i4>5</vt:i4>
      </vt:variant>
      <vt:variant>
        <vt:lpwstr/>
      </vt:variant>
      <vt:variant>
        <vt:lpwstr>_Toc259470604</vt:lpwstr>
      </vt:variant>
      <vt:variant>
        <vt:i4>1441850</vt:i4>
      </vt:variant>
      <vt:variant>
        <vt:i4>20</vt:i4>
      </vt:variant>
      <vt:variant>
        <vt:i4>0</vt:i4>
      </vt:variant>
      <vt:variant>
        <vt:i4>5</vt:i4>
      </vt:variant>
      <vt:variant>
        <vt:lpwstr/>
      </vt:variant>
      <vt:variant>
        <vt:lpwstr>_Toc259470603</vt:lpwstr>
      </vt:variant>
      <vt:variant>
        <vt:i4>1441850</vt:i4>
      </vt:variant>
      <vt:variant>
        <vt:i4>14</vt:i4>
      </vt:variant>
      <vt:variant>
        <vt:i4>0</vt:i4>
      </vt:variant>
      <vt:variant>
        <vt:i4>5</vt:i4>
      </vt:variant>
      <vt:variant>
        <vt:lpwstr/>
      </vt:variant>
      <vt:variant>
        <vt:lpwstr>_Toc259470602</vt:lpwstr>
      </vt:variant>
      <vt:variant>
        <vt:i4>1441850</vt:i4>
      </vt:variant>
      <vt:variant>
        <vt:i4>8</vt:i4>
      </vt:variant>
      <vt:variant>
        <vt:i4>0</vt:i4>
      </vt:variant>
      <vt:variant>
        <vt:i4>5</vt:i4>
      </vt:variant>
      <vt:variant>
        <vt:lpwstr/>
      </vt:variant>
      <vt:variant>
        <vt:lpwstr>_Toc259470601</vt:lpwstr>
      </vt:variant>
      <vt:variant>
        <vt:i4>1441850</vt:i4>
      </vt:variant>
      <vt:variant>
        <vt:i4>2</vt:i4>
      </vt:variant>
      <vt:variant>
        <vt:i4>0</vt:i4>
      </vt:variant>
      <vt:variant>
        <vt:i4>5</vt:i4>
      </vt:variant>
      <vt:variant>
        <vt:lpwstr/>
      </vt:variant>
      <vt:variant>
        <vt:lpwstr>_Toc259470600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[Wpisz tytuł]</dc:title>
  <dc:subject>Dokumentacja analityczna systemu</dc:subject>
  <dc:creator>Putas</dc:creator>
  <cp:lastModifiedBy>Putas</cp:lastModifiedBy>
  <cp:revision>3</cp:revision>
  <dcterms:created xsi:type="dcterms:W3CDTF">2015-01-25T12:15:00Z</dcterms:created>
  <dcterms:modified xsi:type="dcterms:W3CDTF">2015-01-25T12:17:00Z</dcterms:modified>
</cp:coreProperties>
</file>